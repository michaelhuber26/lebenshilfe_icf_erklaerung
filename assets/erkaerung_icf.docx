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F3B6" w14:textId="77777777" w:rsidR="006E52B7" w:rsidRPr="007A0A94" w:rsidRDefault="001F2EC1" w:rsidP="007A0A94">
      <w:pPr>
        <w:pStyle w:val="berschrift4"/>
        <w:rPr>
          <w:rStyle w:val="Hervorhebung"/>
          <w:b/>
          <w:iCs/>
        </w:rPr>
      </w:pPr>
      <w:bookmarkStart w:id="0" w:name="_Hlk92099340"/>
      <w:bookmarkEnd w:id="0"/>
      <w:r>
        <w:rPr>
          <w:noProof/>
          <w:lang w:eastAsia="de-AT"/>
        </w:rPr>
        <w:drawing>
          <wp:anchor distT="0" distB="0" distL="114300" distR="114300" simplePos="0" relativeHeight="251753472" behindDoc="0" locked="0" layoutInCell="1" allowOverlap="1" wp14:anchorId="5198A332" wp14:editId="67B98556">
            <wp:simplePos x="0" y="0"/>
            <wp:positionH relativeFrom="margin">
              <wp:align>right</wp:align>
            </wp:positionH>
            <wp:positionV relativeFrom="topMargin">
              <wp:posOffset>720090</wp:posOffset>
            </wp:positionV>
            <wp:extent cx="2220000" cy="720000"/>
            <wp:effectExtent l="0" t="0" r="0" b="4445"/>
            <wp:wrapSquare wrapText="bothSides"/>
            <wp:docPr id="18447" name="Grafik 18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" name="LH_salzburg_CMYK_300dp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F53B3" w14:textId="77777777" w:rsidR="005C4767" w:rsidRPr="008E6F4B" w:rsidRDefault="005C4767" w:rsidP="0039194B">
      <w:pPr>
        <w:pStyle w:val="berschrift5"/>
        <w:rPr>
          <w:rStyle w:val="Hervorhebung"/>
        </w:rPr>
      </w:pPr>
    </w:p>
    <w:p w14:paraId="3A1123A3" w14:textId="1B88FF7F" w:rsidR="008E6F4B" w:rsidRDefault="008E6F4B" w:rsidP="0039194B">
      <w:pPr>
        <w:pStyle w:val="berschrift5"/>
        <w:rPr>
          <w:rStyle w:val="Hervorhebung"/>
        </w:rPr>
      </w:pPr>
    </w:p>
    <w:p w14:paraId="71BE601C" w14:textId="77777777" w:rsidR="00017882" w:rsidRPr="00017882" w:rsidRDefault="00017882" w:rsidP="00017882"/>
    <w:p w14:paraId="3E91016D" w14:textId="77777777" w:rsidR="008E6F4B" w:rsidRPr="008E6F4B" w:rsidRDefault="008E6F4B" w:rsidP="0039194B">
      <w:pPr>
        <w:pStyle w:val="berschrift5"/>
        <w:rPr>
          <w:rStyle w:val="Hervorhebung"/>
        </w:rPr>
      </w:pPr>
    </w:p>
    <w:p w14:paraId="5BF08AF0" w14:textId="7BAEFAA2" w:rsidR="00D36A09" w:rsidRPr="00D36A09" w:rsidRDefault="00017882" w:rsidP="00D36A09">
      <w:pPr>
        <w:pStyle w:val="Titel"/>
      </w:pPr>
      <w:r>
        <w:t>Erklärung des ICF</w:t>
      </w:r>
    </w:p>
    <w:p w14:paraId="4DF135BB" w14:textId="77777777" w:rsidR="008E6F4B" w:rsidRDefault="008E6F4B" w:rsidP="00C31AE8"/>
    <w:p w14:paraId="39A732C2" w14:textId="7510AB50" w:rsidR="008E6F4B" w:rsidRPr="0039194B" w:rsidRDefault="00017882" w:rsidP="003F401C">
      <w:pPr>
        <w:jc w:val="right"/>
        <w:rPr>
          <w:rStyle w:val="SchwacherVerweis"/>
        </w:rPr>
      </w:pPr>
      <w:r>
        <w:rPr>
          <w:rStyle w:val="SchwacherVerweis"/>
        </w:rPr>
        <w:t xml:space="preserve">ERKLÄRUNG </w:t>
      </w:r>
      <w:r w:rsidR="00107828">
        <w:rPr>
          <w:rStyle w:val="SchwacherVerweis"/>
        </w:rPr>
        <w:t>IN LEICHTER SPRACHE</w:t>
      </w:r>
    </w:p>
    <w:p w14:paraId="5E52FE90" w14:textId="75CA051B" w:rsidR="00BD7AF7" w:rsidRDefault="00BD7AF7" w:rsidP="007A0A94"/>
    <w:p w14:paraId="6232C076" w14:textId="77777777" w:rsidR="00017882" w:rsidRPr="007A0A94" w:rsidRDefault="00017882" w:rsidP="007A0A94">
      <w:pPr>
        <w:rPr>
          <w:b/>
        </w:rPr>
      </w:pPr>
    </w:p>
    <w:sdt>
      <w:sdtPr>
        <w:id w:val="-1534328816"/>
        <w:docPartObj>
          <w:docPartGallery w:val="Table of Contents"/>
          <w:docPartUnique/>
        </w:docPartObj>
      </w:sdtPr>
      <w:sdtEndPr>
        <w:rPr>
          <w:b/>
          <w:bCs/>
          <w:lang w:val="de-DE"/>
        </w:rPr>
      </w:sdtEndPr>
      <w:sdtContent>
        <w:p w14:paraId="30FCBC18" w14:textId="77777777" w:rsidR="007D68BA" w:rsidRDefault="007D68BA" w:rsidP="006F6040">
          <w:pPr>
            <w:rPr>
              <w:rStyle w:val="IntensiverVerweis"/>
              <w:smallCaps w:val="0"/>
              <w:sz w:val="32"/>
            </w:rPr>
          </w:pPr>
          <w:r w:rsidRPr="006F6040">
            <w:rPr>
              <w:rStyle w:val="IntensiverVerweis"/>
              <w:smallCaps w:val="0"/>
              <w:sz w:val="32"/>
            </w:rPr>
            <w:t>Inhalt</w:t>
          </w:r>
        </w:p>
        <w:p w14:paraId="6AC8C021" w14:textId="77777777" w:rsidR="006F6040" w:rsidRPr="006F6040" w:rsidRDefault="006F6040" w:rsidP="006F6040">
          <w:pPr>
            <w:rPr>
              <w:rStyle w:val="IntensiverVerweis"/>
              <w:smallCaps w:val="0"/>
              <w:sz w:val="32"/>
            </w:rPr>
          </w:pPr>
        </w:p>
        <w:p w14:paraId="3849867D" w14:textId="4B644A39" w:rsidR="00017882" w:rsidRDefault="007D68BA">
          <w:pPr>
            <w:pStyle w:val="Verzeichnis1"/>
            <w:tabs>
              <w:tab w:val="left" w:pos="426"/>
              <w:tab w:val="right" w:leader="dot" w:pos="9375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52410" w:history="1">
            <w:r w:rsidR="00017882" w:rsidRPr="004755DE">
              <w:rPr>
                <w:rStyle w:val="Hyperlink"/>
                <w:noProof/>
              </w:rPr>
              <w:t>1</w:t>
            </w:r>
            <w:r w:rsidR="00017882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17882" w:rsidRPr="004755DE">
              <w:rPr>
                <w:rStyle w:val="Hyperlink"/>
                <w:noProof/>
              </w:rPr>
              <w:t>ICF &amp; WHO</w:t>
            </w:r>
            <w:r w:rsidR="00017882">
              <w:rPr>
                <w:noProof/>
                <w:webHidden/>
              </w:rPr>
              <w:tab/>
            </w:r>
            <w:r w:rsidR="00017882">
              <w:rPr>
                <w:noProof/>
                <w:webHidden/>
              </w:rPr>
              <w:fldChar w:fldCharType="begin"/>
            </w:r>
            <w:r w:rsidR="00017882">
              <w:rPr>
                <w:noProof/>
                <w:webHidden/>
              </w:rPr>
              <w:instrText xml:space="preserve"> PAGEREF _Toc96352410 \h </w:instrText>
            </w:r>
            <w:r w:rsidR="00017882">
              <w:rPr>
                <w:noProof/>
                <w:webHidden/>
              </w:rPr>
            </w:r>
            <w:r w:rsidR="00017882"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2</w:t>
            </w:r>
            <w:r w:rsidR="00017882">
              <w:rPr>
                <w:noProof/>
                <w:webHidden/>
              </w:rPr>
              <w:fldChar w:fldCharType="end"/>
            </w:r>
          </w:hyperlink>
        </w:p>
        <w:p w14:paraId="77B92979" w14:textId="4E80B733" w:rsidR="00017882" w:rsidRDefault="00017882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1" w:history="1">
            <w:r w:rsidRPr="004755D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</w:rPr>
              <w:t>Krankheit &amp; Behinderung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EC6A" w14:textId="3159C694" w:rsidR="00017882" w:rsidRDefault="00017882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2" w:history="1">
            <w:r w:rsidRPr="004755D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</w:rPr>
              <w:t xml:space="preserve">Was bedeuten die Abkürzungen WHO, ICD und ICF? </w:t>
            </w:r>
            <w:r w:rsidRPr="004755DE">
              <w:rPr>
                <w:rStyle w:val="Hyperlink"/>
                <w:noProof/>
                <w:lang w:val="de-DE"/>
              </w:rPr>
              <w:t>Was sind die Aufgaben?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4FE2" w14:textId="67C36D4F" w:rsidR="00017882" w:rsidRDefault="00017882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3" w:history="1">
            <w:r w:rsidRPr="004755DE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  <w:lang w:val="de-DE"/>
              </w:rPr>
              <w:t>Was sind die Ziele von der ICF?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85D6" w14:textId="34FCCCF0" w:rsidR="00017882" w:rsidRDefault="00017882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4" w:history="1">
            <w:r w:rsidRPr="004755DE">
              <w:rPr>
                <w:rStyle w:val="Hyperlink"/>
                <w:noProof/>
                <w:lang w:val="de-DE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  <w:lang w:val="de-DE"/>
              </w:rPr>
              <w:t>ICF und die Bedeutung von dieser im Bundes-Teilhabe-Gesetz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62CB" w14:textId="2980D2E4" w:rsidR="00017882" w:rsidRDefault="00017882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5" w:history="1">
            <w:r w:rsidRPr="004755DE">
              <w:rPr>
                <w:rStyle w:val="Hyperlink"/>
                <w:noProof/>
                <w:lang w:val="de-DE"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  <w:lang w:val="de-DE"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EFD7" w14:textId="54DF4958" w:rsidR="00017882" w:rsidRDefault="00017882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6" w:history="1">
            <w:r w:rsidRPr="004755DE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</w:rPr>
              <w:t>Was bedeutet die ICF-Beschreibung von Behinderung genau? Wie erklärt die ICF das Wort Behinderung?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1319" w14:textId="45C49A82" w:rsidR="00017882" w:rsidRDefault="00017882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7" w:history="1">
            <w:r w:rsidRPr="004755DE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</w:rPr>
              <w:t>Was sind Komponenten in der ICF?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99FE" w14:textId="13F43A70" w:rsidR="00017882" w:rsidRDefault="00017882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8" w:history="1">
            <w:r w:rsidRPr="004755DE">
              <w:rPr>
                <w:rStyle w:val="Hyperlink"/>
                <w:noProof/>
                <w:lang w:val="de-DE" w:eastAsia="ar-SA"/>
              </w:rPr>
              <w:t>1.5.3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</w:rPr>
              <w:t>Was sind die 9 Lebensbereiche in der ICF?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A579" w14:textId="18344B5C" w:rsidR="00017882" w:rsidRDefault="00017882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96352419" w:history="1">
            <w:r w:rsidRPr="004755DE">
              <w:rPr>
                <w:rStyle w:val="Hyperlink"/>
                <w:noProof/>
                <w:lang w:val="de-DE" w:eastAsia="ar-SA"/>
              </w:rPr>
              <w:t>1.5.4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4755DE">
              <w:rPr>
                <w:rStyle w:val="Hyperlink"/>
                <w:noProof/>
                <w:lang w:val="de-DE" w:eastAsia="ar-SA"/>
              </w:rPr>
              <w:t>Wofür braucht man Klassifikationen?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4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089C" w14:textId="0C500B12" w:rsidR="007D68BA" w:rsidRDefault="007D68BA">
          <w:r>
            <w:rPr>
              <w:b/>
              <w:bCs/>
              <w:lang w:val="de-DE"/>
            </w:rPr>
            <w:fldChar w:fldCharType="end"/>
          </w:r>
        </w:p>
      </w:sdtContent>
    </w:sdt>
    <w:p w14:paraId="1E86FE79" w14:textId="77777777" w:rsidR="00571CAA" w:rsidRDefault="00571CAA" w:rsidP="00B74362">
      <w:pPr>
        <w:pStyle w:val="berschrift1"/>
        <w:sectPr w:rsidR="00571CAA" w:rsidSect="001F2EC1">
          <w:footerReference w:type="default" r:id="rId12"/>
          <w:footerReference w:type="first" r:id="rId13"/>
          <w:pgSz w:w="11906" w:h="16838" w:code="9"/>
          <w:pgMar w:top="1701" w:right="1274" w:bottom="1134" w:left="1247" w:header="0" w:footer="709" w:gutter="0"/>
          <w:cols w:space="708"/>
          <w:titlePg/>
          <w:docGrid w:linePitch="360"/>
        </w:sectPr>
      </w:pPr>
    </w:p>
    <w:p w14:paraId="3BDD2B78" w14:textId="77777777" w:rsidR="00812F65" w:rsidRDefault="00107828" w:rsidP="004444B8">
      <w:pPr>
        <w:pStyle w:val="berschrift1"/>
      </w:pPr>
      <w:bookmarkStart w:id="1" w:name="_Toc96352410"/>
      <w:r>
        <w:lastRenderedPageBreak/>
        <w:t>ICF &amp; WHO</w:t>
      </w:r>
      <w:bookmarkEnd w:id="1"/>
    </w:p>
    <w:p w14:paraId="2ED96752" w14:textId="77777777" w:rsidR="00330B62" w:rsidRDefault="00330B62" w:rsidP="00107828">
      <w:pPr>
        <w:pStyle w:val="berschrift2"/>
      </w:pPr>
      <w:bookmarkStart w:id="2" w:name="_Hlk53127514"/>
      <w:bookmarkStart w:id="3" w:name="_Toc96352411"/>
      <w:r>
        <w:t>Krankheit &amp; Behinderung</w:t>
      </w:r>
      <w:bookmarkEnd w:id="3"/>
    </w:p>
    <w:p w14:paraId="655D8EA0" w14:textId="77777777" w:rsidR="00330B62" w:rsidRDefault="00330B62" w:rsidP="00330B62">
      <w:pPr>
        <w:rPr>
          <w:lang w:val="en-US"/>
        </w:rPr>
      </w:pPr>
      <w:r w:rsidRPr="00CC309F">
        <w:rPr>
          <w:rFonts w:ascii="Times New Roman" w:eastAsia="Times New Roman" w:hAnsi="Times New Roman" w:cs="Times New Roman"/>
          <w:noProof/>
          <w:sz w:val="24"/>
          <w:szCs w:val="24"/>
          <w:lang w:eastAsia="de-AT"/>
        </w:rPr>
        <w:drawing>
          <wp:anchor distT="0" distB="0" distL="114300" distR="114300" simplePos="0" relativeHeight="251754496" behindDoc="0" locked="0" layoutInCell="1" allowOverlap="1" wp14:anchorId="533D1BB8" wp14:editId="6A5D35C3">
            <wp:simplePos x="0" y="0"/>
            <wp:positionH relativeFrom="margin">
              <wp:posOffset>-22860</wp:posOffset>
            </wp:positionH>
            <wp:positionV relativeFrom="paragraph">
              <wp:posOffset>183515</wp:posOffset>
            </wp:positionV>
            <wp:extent cx="1706880" cy="1310640"/>
            <wp:effectExtent l="0" t="0" r="7620" b="3810"/>
            <wp:wrapSquare wrapText="bothSides"/>
            <wp:docPr id="9" name="Grafik 9" descr="https://www.teilhabeberatung.de/sites/default/files/inline-images/Aufgepass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ilhabeberatung.de/sites/default/files/inline-images/Aufgepasst_5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8829" w14:textId="77777777" w:rsidR="00330B62" w:rsidRPr="00DD246B" w:rsidRDefault="00330B62" w:rsidP="00330B62">
      <w:pPr>
        <w:rPr>
          <w:lang w:val="de-DE"/>
        </w:rPr>
      </w:pPr>
      <w:r w:rsidRPr="00DD246B">
        <w:rPr>
          <w:lang w:val="de-DE"/>
        </w:rPr>
        <w:t>Krankheit und Behinderung sind 2 verschiedene Dinge.</w:t>
      </w:r>
    </w:p>
    <w:p w14:paraId="0DB5664A" w14:textId="77777777" w:rsidR="00330B62" w:rsidRPr="00330B62" w:rsidRDefault="00330B62" w:rsidP="00330B62">
      <w:r w:rsidRPr="00330B62">
        <w:t xml:space="preserve">Deshalb gibt es 2 verschiedene </w:t>
      </w:r>
      <w:r w:rsidRPr="00330B62">
        <w:rPr>
          <w:b/>
          <w:bCs/>
        </w:rPr>
        <w:t>Klassifikationen</w:t>
      </w:r>
      <w:r w:rsidRPr="00330B62">
        <w:t>:</w:t>
      </w:r>
    </w:p>
    <w:p w14:paraId="0321CCC0" w14:textId="77777777" w:rsidR="00330B62" w:rsidRP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 Eine für Krankheiten.</w:t>
      </w:r>
    </w:p>
    <w:p w14:paraId="42B88724" w14:textId="77777777" w:rsidR="00330B62" w:rsidRP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 Eine für Behinderungen.</w:t>
      </w:r>
    </w:p>
    <w:p w14:paraId="3C253C0F" w14:textId="77777777" w:rsidR="00330B62" w:rsidRDefault="00330B62" w:rsidP="00330B62">
      <w:pPr>
        <w:rPr>
          <w:b/>
          <w:bCs/>
        </w:rPr>
      </w:pPr>
    </w:p>
    <w:p w14:paraId="7B7DDCF8" w14:textId="77777777" w:rsidR="00C84420" w:rsidRDefault="00330B62" w:rsidP="00330B62">
      <w:r w:rsidRPr="00330B62">
        <w:rPr>
          <w:b/>
          <w:bCs/>
        </w:rPr>
        <w:t>Klassifikation</w:t>
      </w:r>
      <w:r w:rsidRPr="00330B62">
        <w:t xml:space="preserve"> bedeutet Muster für eine Beschreibung.</w:t>
      </w:r>
      <w:r>
        <w:t xml:space="preserve"> </w:t>
      </w:r>
    </w:p>
    <w:p w14:paraId="269307E9" w14:textId="77777777" w:rsid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Damit kann man schwere Themen erklären.</w:t>
      </w:r>
      <w:r>
        <w:t xml:space="preserve"> </w:t>
      </w:r>
    </w:p>
    <w:p w14:paraId="71A34C2F" w14:textId="77777777" w:rsidR="00C84420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Und man kann Infos ordnen.</w:t>
      </w:r>
      <w:r>
        <w:t xml:space="preserve"> </w:t>
      </w:r>
    </w:p>
    <w:p w14:paraId="20AE9F69" w14:textId="77777777" w:rsidR="00C84420" w:rsidRDefault="00C84420" w:rsidP="00330B62">
      <w:r w:rsidRPr="00330B62">
        <w:rPr>
          <w:noProof/>
          <w:lang w:eastAsia="de-AT"/>
        </w:rPr>
        <w:drawing>
          <wp:anchor distT="0" distB="0" distL="114300" distR="114300" simplePos="0" relativeHeight="251755520" behindDoc="0" locked="0" layoutInCell="1" allowOverlap="1" wp14:anchorId="14E46477" wp14:editId="18EEEEEB">
            <wp:simplePos x="0" y="0"/>
            <wp:positionH relativeFrom="margin">
              <wp:posOffset>4267200</wp:posOffset>
            </wp:positionH>
            <wp:positionV relativeFrom="paragraph">
              <wp:posOffset>231140</wp:posOffset>
            </wp:positionV>
            <wp:extent cx="1638300" cy="1238250"/>
            <wp:effectExtent l="0" t="0" r="0" b="0"/>
            <wp:wrapSquare wrapText="bothSides"/>
            <wp:docPr id="8" name="Grafik 8" descr="https://www.teilhabeberatung.de/sites/default/files/inline-images/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ilhabeberatung.de/sites/default/files/inline-images/A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64E31" w14:textId="77777777" w:rsidR="00C84420" w:rsidRDefault="00330B62" w:rsidP="00330B62">
      <w:r w:rsidRPr="00330B62">
        <w:t xml:space="preserve">Damit man etwas besser verstehen kann. </w:t>
      </w:r>
    </w:p>
    <w:p w14:paraId="66929FD7" w14:textId="77777777" w:rsidR="00330B62" w:rsidRPr="00330B62" w:rsidRDefault="00330B62" w:rsidP="00330B62">
      <w:r w:rsidRPr="00330B62">
        <w:t>Damit man zum Beispiel besser weiß:</w:t>
      </w:r>
    </w:p>
    <w:p w14:paraId="220AE67B" w14:textId="77777777" w:rsidR="00330B62" w:rsidRP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Das ist eine Krankheit.</w:t>
      </w:r>
    </w:p>
    <w:p w14:paraId="1738BB54" w14:textId="77777777" w:rsidR="00330B62" w:rsidRP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Das ist eine Behinderung.</w:t>
      </w:r>
    </w:p>
    <w:p w14:paraId="7677334B" w14:textId="77777777" w:rsidR="00330B62" w:rsidRDefault="00330B62" w:rsidP="00330B62"/>
    <w:p w14:paraId="55F7C3C6" w14:textId="77777777" w:rsidR="00C84420" w:rsidRDefault="00330B62" w:rsidP="00330B62">
      <w:r w:rsidRPr="00330B62">
        <w:t>Dieses Muster von einer Beschreibung ist eine Hilfe.</w:t>
      </w:r>
    </w:p>
    <w:p w14:paraId="1D1E62C4" w14:textId="77777777" w:rsidR="00330B62" w:rsidRPr="00330B62" w:rsidRDefault="00330B62" w:rsidP="00330B62">
      <w:r w:rsidRPr="00330B62">
        <w:t>Damit alle Länder die gleiche Beschreibung benutzen:</w:t>
      </w:r>
    </w:p>
    <w:p w14:paraId="31BFB8E5" w14:textId="77777777" w:rsidR="00330B62" w:rsidRPr="00330B62" w:rsidRDefault="00330B62" w:rsidP="00C84420">
      <w:pPr>
        <w:numPr>
          <w:ilvl w:val="0"/>
          <w:numId w:val="2"/>
        </w:numPr>
        <w:tabs>
          <w:tab w:val="num" w:pos="720"/>
        </w:tabs>
      </w:pPr>
      <w:r w:rsidRPr="00330B62">
        <w:t> Das ist eine Krankheit.</w:t>
      </w:r>
    </w:p>
    <w:p w14:paraId="2324EBCE" w14:textId="77777777" w:rsidR="00330B62" w:rsidRPr="00524D90" w:rsidRDefault="00330B62" w:rsidP="00C84420">
      <w:pPr>
        <w:numPr>
          <w:ilvl w:val="0"/>
          <w:numId w:val="2"/>
        </w:numPr>
        <w:tabs>
          <w:tab w:val="num" w:pos="720"/>
        </w:tabs>
      </w:pPr>
      <w:bookmarkStart w:id="4" w:name="_Hlk92099963"/>
      <w:r w:rsidRPr="00330B62">
        <w:t> Das ist eine Behinderung.</w:t>
      </w:r>
    </w:p>
    <w:bookmarkEnd w:id="4"/>
    <w:p w14:paraId="5A7703AB" w14:textId="6A878596" w:rsidR="00524D90" w:rsidRDefault="00524D90">
      <w:pPr>
        <w:spacing w:before="0" w:after="200" w:line="276" w:lineRule="auto"/>
        <w:jc w:val="left"/>
        <w:rPr>
          <w:lang w:val="en-US"/>
        </w:rPr>
      </w:pPr>
    </w:p>
    <w:p w14:paraId="51736BE6" w14:textId="05A83997" w:rsidR="00524D90" w:rsidRPr="00017882" w:rsidRDefault="00107828" w:rsidP="00017882">
      <w:pPr>
        <w:pStyle w:val="berschrift2"/>
      </w:pPr>
      <w:bookmarkStart w:id="5" w:name="_Toc96352412"/>
      <w:r>
        <w:t>Was bedeute</w:t>
      </w:r>
      <w:r w:rsidR="00E27A48">
        <w:t>n</w:t>
      </w:r>
      <w:r>
        <w:t xml:space="preserve"> die Abkürzung</w:t>
      </w:r>
      <w:r w:rsidR="00E27A48">
        <w:t>en</w:t>
      </w:r>
      <w:r>
        <w:t xml:space="preserve"> </w:t>
      </w:r>
      <w:r w:rsidR="00330B62">
        <w:t>WHO</w:t>
      </w:r>
      <w:r w:rsidR="00E27A48">
        <w:t>, ICD und ICF</w:t>
      </w:r>
      <w:r>
        <w:t>?</w:t>
      </w:r>
      <w:r w:rsidR="00330B62">
        <w:t xml:space="preserve"> </w:t>
      </w:r>
      <w:r w:rsidR="00330B62">
        <w:rPr>
          <w:lang w:val="de-DE"/>
        </w:rPr>
        <w:t>W</w:t>
      </w:r>
      <w:r w:rsidR="00330B62" w:rsidRPr="00107828">
        <w:rPr>
          <w:lang w:val="de-DE"/>
        </w:rPr>
        <w:t>as sind die Aufgaben?</w:t>
      </w:r>
      <w:bookmarkEnd w:id="5"/>
      <w:r w:rsidR="00524D90" w:rsidRPr="00524D90">
        <w:rPr>
          <w:noProof/>
        </w:rPr>
        <w:drawing>
          <wp:anchor distT="0" distB="0" distL="114300" distR="114300" simplePos="0" relativeHeight="251756544" behindDoc="0" locked="0" layoutInCell="1" allowOverlap="1" wp14:anchorId="21505E00" wp14:editId="2332FB6C">
            <wp:simplePos x="0" y="0"/>
            <wp:positionH relativeFrom="margin">
              <wp:align>right</wp:align>
            </wp:positionH>
            <wp:positionV relativeFrom="margin">
              <wp:posOffset>701040</wp:posOffset>
            </wp:positionV>
            <wp:extent cx="1540510" cy="1739265"/>
            <wp:effectExtent l="0" t="0" r="0" b="0"/>
            <wp:wrapSquare wrapText="bothSides"/>
            <wp:docPr id="7" name="Grafik 7" descr="https://www.teilhabeberatung.de/sites/default/files/inline-images/Am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ilhabeberatung.de/sites/default/files/inline-images/Amt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F33D7" w14:textId="79A9D32B" w:rsidR="00047248" w:rsidRDefault="00017882" w:rsidP="00524D90">
      <w:p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E41468" wp14:editId="430EA76D">
                <wp:simplePos x="0" y="0"/>
                <wp:positionH relativeFrom="margin">
                  <wp:posOffset>78828</wp:posOffset>
                </wp:positionH>
                <wp:positionV relativeFrom="paragraph">
                  <wp:posOffset>677545</wp:posOffset>
                </wp:positionV>
                <wp:extent cx="3581400" cy="701040"/>
                <wp:effectExtent l="0" t="0" r="1905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20A7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F255" w14:textId="77777777" w:rsidR="0031594E" w:rsidRPr="00C31AE8" w:rsidRDefault="0031594E" w:rsidP="0004724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524D90">
                              <w:rPr>
                                <w:rFonts w:eastAsia="Times New Roman" w:cs="Arial"/>
                                <w:b/>
                                <w:bCs/>
                                <w:lang w:eastAsia="de-AT"/>
                              </w:rPr>
                              <w:t>Welt-Gesundheits-Organisation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1468" id="Rechteck 3" o:spid="_x0000_s1026" style="position:absolute;margin-left:6.2pt;margin-top:53.35pt;width:282pt;height:5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" fillcolor="#96ebb1 [1300]" strokecolor="#20a74b" strokeweight="1pt">
                <v:textbox>
                  <w:txbxContent>
                    <w:p w14:paraId="7013F255" w14:textId="77777777" w:rsidR="0031594E" w:rsidRPr="00C31AE8" w:rsidRDefault="0031594E" w:rsidP="00047248">
                      <w:pPr>
                        <w:jc w:val="center"/>
                        <w:rPr>
                          <w:lang w:val="de-DE"/>
                        </w:rPr>
                      </w:pPr>
                      <w:r w:rsidRPr="00524D90">
                        <w:rPr>
                          <w:rFonts w:eastAsia="Times New Roman" w:cs="Arial"/>
                          <w:b/>
                          <w:bCs/>
                          <w:lang w:eastAsia="de-AT"/>
                        </w:rPr>
                        <w:t>Welt-Gesundheits-Organisation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4118">
        <w:rPr>
          <w:noProof/>
          <w:lang w:eastAsia="de-AT"/>
        </w:rPr>
        <w:drawing>
          <wp:anchor distT="0" distB="0" distL="114300" distR="114300" simplePos="0" relativeHeight="251761664" behindDoc="0" locked="0" layoutInCell="1" allowOverlap="1" wp14:anchorId="0F921B5A" wp14:editId="0D959D5B">
            <wp:simplePos x="0" y="0"/>
            <wp:positionH relativeFrom="margin">
              <wp:posOffset>4550410</wp:posOffset>
            </wp:positionH>
            <wp:positionV relativeFrom="margin">
              <wp:posOffset>8048012</wp:posOffset>
            </wp:positionV>
            <wp:extent cx="1166495" cy="1295400"/>
            <wp:effectExtent l="0" t="0" r="0" b="0"/>
            <wp:wrapSquare wrapText="bothSides"/>
            <wp:docPr id="4" name="Grafik 4" descr="https://www.teilhabeberatung.de/sites/default/files/inline-images/Kalend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ilhabeberatung.de/sites/default/files/inline-images/Kalender_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D90" w:rsidRPr="00524D90">
        <w:rPr>
          <w:rFonts w:eastAsia="Times New Roman" w:cs="Arial"/>
          <w:lang w:eastAsia="de-AT"/>
        </w:rPr>
        <w:t xml:space="preserve">Diese </w:t>
      </w:r>
      <w:r w:rsidR="00524D90" w:rsidRPr="00524D90">
        <w:rPr>
          <w:rFonts w:eastAsia="Times New Roman" w:cs="Arial"/>
          <w:b/>
          <w:bCs/>
          <w:lang w:eastAsia="de-AT"/>
        </w:rPr>
        <w:t>Klassifikation</w:t>
      </w:r>
      <w:r w:rsidR="00524D90" w:rsidRPr="00524D90">
        <w:rPr>
          <w:rFonts w:eastAsia="Times New Roman" w:cs="Arial"/>
          <w:lang w:eastAsia="de-AT"/>
        </w:rPr>
        <w:t xml:space="preserve"> für Krankheiten und Behinderungen</w:t>
      </w:r>
      <w:r w:rsidR="00524D90">
        <w:rPr>
          <w:rFonts w:eastAsia="Times New Roman" w:cs="Arial"/>
          <w:lang w:eastAsia="de-AT"/>
        </w:rPr>
        <w:t xml:space="preserve"> </w:t>
      </w:r>
      <w:r w:rsidR="00524D90" w:rsidRPr="00524D90">
        <w:rPr>
          <w:rFonts w:eastAsia="Times New Roman" w:cs="Arial"/>
          <w:lang w:eastAsia="de-AT"/>
        </w:rPr>
        <w:t xml:space="preserve">hat die </w:t>
      </w:r>
      <w:r w:rsidR="00524D90" w:rsidRPr="00524D90">
        <w:rPr>
          <w:rFonts w:eastAsia="Times New Roman" w:cs="Arial"/>
          <w:b/>
          <w:bCs/>
          <w:lang w:eastAsia="de-AT"/>
        </w:rPr>
        <w:t>WHO</w:t>
      </w:r>
      <w:r w:rsidR="00524D90" w:rsidRPr="00524D90">
        <w:rPr>
          <w:rFonts w:eastAsia="Times New Roman" w:cs="Arial"/>
          <w:lang w:eastAsia="de-AT"/>
        </w:rPr>
        <w:t xml:space="preserve"> gemacht.</w:t>
      </w:r>
      <w:r w:rsidR="00047248">
        <w:rPr>
          <w:rFonts w:eastAsia="Times New Roman" w:cs="Arial"/>
          <w:lang w:eastAsia="de-AT"/>
        </w:rPr>
        <w:t xml:space="preserve"> </w:t>
      </w:r>
      <w:r w:rsidR="00524D90" w:rsidRPr="00524D90">
        <w:rPr>
          <w:rFonts w:eastAsia="Times New Roman" w:cs="Arial"/>
          <w:lang w:eastAsia="de-AT"/>
        </w:rPr>
        <w:t>WHO ist die Abkürzung für</w:t>
      </w:r>
      <w:r w:rsidR="00047248">
        <w:rPr>
          <w:rFonts w:eastAsia="Times New Roman" w:cs="Arial"/>
          <w:lang w:eastAsia="de-AT"/>
        </w:rPr>
        <w:t>:</w:t>
      </w:r>
    </w:p>
    <w:p w14:paraId="14EE2426" w14:textId="700EF41E" w:rsidR="00047248" w:rsidRDefault="00047248" w:rsidP="00524D90">
      <w:p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</w:p>
    <w:p w14:paraId="0EED7EE8" w14:textId="77777777" w:rsidR="00524D90" w:rsidRPr="00524D90" w:rsidRDefault="00524D90" w:rsidP="00524D90">
      <w:p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 w:rsidRPr="00524D90">
        <w:rPr>
          <w:rFonts w:eastAsia="Times New Roman" w:cs="Arial"/>
          <w:lang w:eastAsia="de-AT"/>
        </w:rPr>
        <w:lastRenderedPageBreak/>
        <w:t>Das ist eine welt-weite Behörde für Gesundheit.</w:t>
      </w:r>
      <w:r w:rsidR="00047248">
        <w:rPr>
          <w:rFonts w:eastAsia="Times New Roman" w:cs="Arial"/>
          <w:lang w:eastAsia="de-AT"/>
        </w:rPr>
        <w:t xml:space="preserve"> </w:t>
      </w:r>
      <w:r w:rsidRPr="00524D90">
        <w:rPr>
          <w:rFonts w:eastAsia="Times New Roman" w:cs="Arial"/>
          <w:lang w:eastAsia="de-AT"/>
        </w:rPr>
        <w:t>Dort werden Gesundheits-Fragen für die ganze Welt geregelt.</w:t>
      </w:r>
    </w:p>
    <w:p w14:paraId="482A32A1" w14:textId="77777777" w:rsidR="00524D90" w:rsidRDefault="00524D90" w:rsidP="00524D90">
      <w:pPr>
        <w:rPr>
          <w:lang w:eastAsia="ar-SA"/>
        </w:rPr>
      </w:pPr>
      <w:r w:rsidRPr="00524D90">
        <w:rPr>
          <w:lang w:eastAsia="ar-SA"/>
        </w:rPr>
        <w:t xml:space="preserve">Es gibt </w:t>
      </w:r>
      <w:r w:rsidRPr="00524D90">
        <w:rPr>
          <w:b/>
          <w:bCs/>
          <w:lang w:eastAsia="ar-SA"/>
        </w:rPr>
        <w:t>2 Klassifikationen</w:t>
      </w:r>
      <w:r w:rsidRPr="00524D90">
        <w:rPr>
          <w:lang w:eastAsia="ar-SA"/>
        </w:rPr>
        <w:t>:</w:t>
      </w:r>
      <w:r w:rsidR="00E27A48">
        <w:rPr>
          <w:lang w:eastAsia="ar-SA"/>
        </w:rPr>
        <w:t xml:space="preserve"> </w:t>
      </w:r>
      <w:r w:rsidR="00E27A48" w:rsidRPr="00E27A48">
        <w:rPr>
          <w:b/>
          <w:lang w:eastAsia="ar-SA"/>
        </w:rPr>
        <w:t>ICD</w:t>
      </w:r>
      <w:r w:rsidR="00E27A48">
        <w:rPr>
          <w:lang w:eastAsia="ar-SA"/>
        </w:rPr>
        <w:t xml:space="preserve"> und </w:t>
      </w:r>
      <w:r w:rsidR="00E27A48" w:rsidRPr="00E27A48">
        <w:rPr>
          <w:b/>
          <w:lang w:eastAsia="ar-SA"/>
        </w:rPr>
        <w:t>ICF</w:t>
      </w:r>
    </w:p>
    <w:p w14:paraId="15E5305B" w14:textId="77777777" w:rsidR="00524D90" w:rsidRDefault="00524D90" w:rsidP="00524D90">
      <w:pPr>
        <w:rPr>
          <w:lang w:eastAsia="ar-SA"/>
        </w:rPr>
      </w:pPr>
    </w:p>
    <w:p w14:paraId="147CD765" w14:textId="77777777" w:rsidR="00524D90" w:rsidRPr="00524D90" w:rsidRDefault="00524D90" w:rsidP="00915337">
      <w:pPr>
        <w:numPr>
          <w:ilvl w:val="0"/>
          <w:numId w:val="2"/>
        </w:numPr>
        <w:rPr>
          <w:b/>
          <w:lang w:eastAsia="ar-SA"/>
        </w:rPr>
      </w:pPr>
      <w:r w:rsidRPr="00524D90">
        <w:rPr>
          <w:b/>
          <w:lang w:eastAsia="ar-SA"/>
        </w:rPr>
        <w:t>ICD</w:t>
      </w:r>
    </w:p>
    <w:p w14:paraId="14600A59" w14:textId="77777777" w:rsidR="00524D90" w:rsidRDefault="00524D90" w:rsidP="00915337">
      <w:pPr>
        <w:numPr>
          <w:ilvl w:val="1"/>
          <w:numId w:val="2"/>
        </w:numPr>
        <w:jc w:val="left"/>
        <w:rPr>
          <w:lang w:eastAsia="ar-SA"/>
        </w:rPr>
      </w:pPr>
      <w:r w:rsidRPr="00524D90">
        <w:rPr>
          <w:b/>
          <w:bCs/>
          <w:lang w:eastAsia="ar-SA"/>
        </w:rPr>
        <w:t>I</w:t>
      </w:r>
      <w:r w:rsidRPr="00524D90">
        <w:rPr>
          <w:lang w:eastAsia="ar-SA"/>
        </w:rPr>
        <w:t xml:space="preserve"> bedeutet </w:t>
      </w:r>
      <w:r w:rsidRPr="00524D90">
        <w:rPr>
          <w:b/>
          <w:bCs/>
          <w:lang w:eastAsia="ar-SA"/>
        </w:rPr>
        <w:t>International</w:t>
      </w:r>
      <w:r w:rsidRPr="00524D90">
        <w:rPr>
          <w:lang w:eastAsia="ar-SA"/>
        </w:rPr>
        <w:t>.</w:t>
      </w:r>
    </w:p>
    <w:p w14:paraId="4379A4D7" w14:textId="77777777" w:rsidR="00524D90" w:rsidRPr="00524D90" w:rsidRDefault="00524D90" w:rsidP="00915337">
      <w:pPr>
        <w:numPr>
          <w:ilvl w:val="1"/>
          <w:numId w:val="2"/>
        </w:numPr>
        <w:jc w:val="left"/>
        <w:rPr>
          <w:lang w:eastAsia="ar-SA"/>
        </w:rPr>
      </w:pPr>
      <w:r w:rsidRPr="00524D90">
        <w:rPr>
          <w:b/>
          <w:bCs/>
          <w:lang w:eastAsia="ar-SA"/>
        </w:rPr>
        <w:t>C</w:t>
      </w:r>
      <w:r w:rsidRPr="00524D90">
        <w:rPr>
          <w:lang w:eastAsia="ar-SA"/>
        </w:rPr>
        <w:t xml:space="preserve"> bedeutet </w:t>
      </w:r>
      <w:r w:rsidRPr="00524D90">
        <w:rPr>
          <w:b/>
          <w:bCs/>
          <w:lang w:eastAsia="ar-SA"/>
        </w:rPr>
        <w:t>Klassifikation</w:t>
      </w:r>
      <w:r w:rsidRPr="00524D90">
        <w:rPr>
          <w:lang w:eastAsia="ar-SA"/>
        </w:rPr>
        <w:t>.</w:t>
      </w:r>
    </w:p>
    <w:p w14:paraId="2CB5A1E6" w14:textId="77777777" w:rsidR="00524D90" w:rsidRPr="00524D90" w:rsidRDefault="00524D90" w:rsidP="00915337">
      <w:pPr>
        <w:numPr>
          <w:ilvl w:val="2"/>
          <w:numId w:val="2"/>
        </w:numPr>
        <w:jc w:val="left"/>
        <w:rPr>
          <w:lang w:eastAsia="ar-SA"/>
        </w:rPr>
      </w:pPr>
      <w:r w:rsidRPr="00524D90">
        <w:rPr>
          <w:lang w:eastAsia="ar-SA"/>
        </w:rPr>
        <w:t>Die Abkürzung ist Englisch.</w:t>
      </w:r>
      <w:r w:rsidRPr="00524D90">
        <w:rPr>
          <w:lang w:eastAsia="ar-SA"/>
        </w:rPr>
        <w:br/>
        <w:t>Im Englischen wird Klassifikation mit einem C geschrieben.</w:t>
      </w:r>
    </w:p>
    <w:p w14:paraId="4F10CD92" w14:textId="77777777" w:rsidR="00524D90" w:rsidRDefault="00524D90" w:rsidP="00915337">
      <w:pPr>
        <w:numPr>
          <w:ilvl w:val="1"/>
          <w:numId w:val="2"/>
        </w:numPr>
        <w:jc w:val="left"/>
        <w:rPr>
          <w:lang w:eastAsia="ar-SA"/>
        </w:rPr>
      </w:pPr>
      <w:r w:rsidRPr="00524D90">
        <w:rPr>
          <w:b/>
          <w:bCs/>
          <w:lang w:eastAsia="ar-SA"/>
        </w:rPr>
        <w:t>D</w:t>
      </w:r>
      <w:r w:rsidRPr="00524D90">
        <w:rPr>
          <w:lang w:eastAsia="ar-SA"/>
        </w:rPr>
        <w:t xml:space="preserve"> bedeutet </w:t>
      </w:r>
      <w:r w:rsidRPr="00524D90">
        <w:rPr>
          <w:b/>
          <w:bCs/>
          <w:lang w:eastAsia="ar-SA"/>
        </w:rPr>
        <w:t>Disease</w:t>
      </w:r>
      <w:r w:rsidRPr="00524D90">
        <w:rPr>
          <w:lang w:eastAsia="ar-SA"/>
        </w:rPr>
        <w:t>.</w:t>
      </w:r>
    </w:p>
    <w:p w14:paraId="52AB2BC9" w14:textId="77777777" w:rsidR="00524D90" w:rsidRPr="00524D90" w:rsidRDefault="00524D90" w:rsidP="00915337">
      <w:pPr>
        <w:numPr>
          <w:ilvl w:val="2"/>
          <w:numId w:val="2"/>
        </w:numPr>
        <w:jc w:val="left"/>
        <w:rPr>
          <w:lang w:eastAsia="ar-SA"/>
        </w:rPr>
      </w:pPr>
      <w:r w:rsidRPr="00524D90">
        <w:rPr>
          <w:lang w:eastAsia="ar-SA"/>
        </w:rPr>
        <w:t>Das ist das englische Wort für Krankheit.</w:t>
      </w:r>
      <w:r w:rsidRPr="00524D90">
        <w:rPr>
          <w:lang w:eastAsia="ar-SA"/>
        </w:rPr>
        <w:br/>
        <w:t xml:space="preserve">Man spricht es so: </w:t>
      </w:r>
      <w:r w:rsidRPr="00524D90">
        <w:rPr>
          <w:b/>
          <w:bCs/>
          <w:lang w:eastAsia="ar-SA"/>
        </w:rPr>
        <w:t>Die-sies</w:t>
      </w:r>
      <w:r w:rsidRPr="00524D90">
        <w:rPr>
          <w:lang w:eastAsia="ar-SA"/>
        </w:rPr>
        <w:t>.</w:t>
      </w:r>
    </w:p>
    <w:p w14:paraId="0BBB9E61" w14:textId="77777777" w:rsidR="00047248" w:rsidRDefault="00047248" w:rsidP="00047248">
      <w:pPr>
        <w:rPr>
          <w:b/>
          <w:bCs/>
        </w:rPr>
      </w:pPr>
    </w:p>
    <w:p w14:paraId="37B7B958" w14:textId="77777777" w:rsidR="00047248" w:rsidRDefault="00047248" w:rsidP="00047248">
      <w:r w:rsidRPr="00047248">
        <w:rPr>
          <w:b/>
          <w:bCs/>
        </w:rPr>
        <w:t>ICD</w:t>
      </w:r>
      <w:r w:rsidRPr="00CC309F">
        <w:t xml:space="preserve"> bedeutet ausgeschrieben:</w:t>
      </w:r>
      <w:r>
        <w:t xml:space="preserve"> </w:t>
      </w:r>
    </w:p>
    <w:p w14:paraId="1E4E3119" w14:textId="77777777" w:rsidR="00047248" w:rsidRDefault="00047248" w:rsidP="00047248">
      <w:pPr>
        <w:rPr>
          <w:b/>
          <w:bCs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AAB6FD" wp14:editId="693ACB32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5964555" cy="701040"/>
                <wp:effectExtent l="0" t="0" r="17145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555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20A7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DD958" w14:textId="77777777" w:rsidR="0031594E" w:rsidRPr="00C31AE8" w:rsidRDefault="0031594E" w:rsidP="0004724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047248">
                              <w:rPr>
                                <w:b/>
                                <w:bCs/>
                              </w:rPr>
                              <w:t>Internationale Klassifikation von Krankheiten und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47248">
                              <w:rPr>
                                <w:b/>
                                <w:bCs/>
                              </w:rPr>
                              <w:t>Gesundheits-Problemen</w:t>
                            </w:r>
                            <w:r w:rsidRPr="00CC309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B6FD" id="Rechteck 2" o:spid="_x0000_s1027" style="position:absolute;left:0;text-align:left;margin-left:418.45pt;margin-top:9.85pt;width:469.65pt;height:55.2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" fillcolor="#96ebb1 [1300]" strokecolor="#20a74b" strokeweight="1pt">
                <v:textbox>
                  <w:txbxContent>
                    <w:p w14:paraId="0ACDD958" w14:textId="77777777" w:rsidR="0031594E" w:rsidRPr="00C31AE8" w:rsidRDefault="0031594E" w:rsidP="00047248">
                      <w:pPr>
                        <w:jc w:val="center"/>
                        <w:rPr>
                          <w:lang w:val="de-DE"/>
                        </w:rPr>
                      </w:pPr>
                      <w:r w:rsidRPr="00047248">
                        <w:rPr>
                          <w:b/>
                          <w:bCs/>
                        </w:rPr>
                        <w:t>Internationale Klassifikation von Krankheiten und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47248">
                        <w:rPr>
                          <w:b/>
                          <w:bCs/>
                        </w:rPr>
                        <w:t>Gesundheits-Problemen</w:t>
                      </w:r>
                      <w:r w:rsidRPr="00CC309F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BE548A" w14:textId="77777777" w:rsidR="00047248" w:rsidRDefault="00047248" w:rsidP="00047248">
      <w:r w:rsidRPr="00CC309F">
        <w:br/>
      </w:r>
    </w:p>
    <w:p w14:paraId="78BDFE68" w14:textId="77777777" w:rsidR="00047248" w:rsidRDefault="00047248" w:rsidP="00047248">
      <w:r w:rsidRPr="00CC309F">
        <w:t xml:space="preserve">Dieses </w:t>
      </w:r>
      <w:r>
        <w:t>Handbuch</w:t>
      </w:r>
      <w:r w:rsidR="00426B45">
        <w:t xml:space="preserve"> zur Klassifikation</w:t>
      </w:r>
      <w:r w:rsidRPr="00CC309F">
        <w:t xml:space="preserve"> </w:t>
      </w:r>
      <w:r>
        <w:t>stammt</w:t>
      </w:r>
      <w:r w:rsidRPr="00CC309F">
        <w:t xml:space="preserve"> von der</w:t>
      </w:r>
      <w:r w:rsidRPr="00047248">
        <w:rPr>
          <w:b/>
          <w:bCs/>
        </w:rPr>
        <w:t xml:space="preserve"> Welt-Gesundheits-Organisation.</w:t>
      </w:r>
      <w:r w:rsidRPr="00CC309F">
        <w:br/>
      </w:r>
    </w:p>
    <w:p w14:paraId="2BD5D88A" w14:textId="77777777" w:rsidR="00047248" w:rsidRPr="00CC309F" w:rsidRDefault="00047248" w:rsidP="00047248">
      <w:r w:rsidRPr="00CC309F">
        <w:t>Auf dieser Internet-Seite gibt es mehr Infos über die</w:t>
      </w:r>
      <w:r w:rsidR="00174118">
        <w:t xml:space="preserve"> </w:t>
      </w:r>
      <w:r w:rsidRPr="00CC309F">
        <w:t>Welt-Gesundheits-Organisation:</w:t>
      </w:r>
      <w:r>
        <w:t xml:space="preserve"> </w:t>
      </w:r>
      <w:r w:rsidR="00174118">
        <w:t xml:space="preserve">                            </w:t>
      </w:r>
      <w:hyperlink r:id="rId18" w:tgtFrame="_blank" w:tooltip="Seite geht in neuem Fenster auf" w:history="1">
        <w:r w:rsidRPr="00E27A48">
          <w:rPr>
            <w:rStyle w:val="Hyperlink"/>
            <w:i/>
            <w:color w:val="20A74B"/>
          </w:rPr>
          <w:t>Welt-Gesundheits-Organisation</w:t>
        </w:r>
      </w:hyperlink>
    </w:p>
    <w:p w14:paraId="45E0EA3E" w14:textId="77777777" w:rsidR="00426B45" w:rsidRDefault="00426B45" w:rsidP="00047248"/>
    <w:p w14:paraId="60872AA2" w14:textId="77777777" w:rsidR="00174118" w:rsidRDefault="00047248" w:rsidP="00047248">
      <w:r w:rsidRPr="00CC309F">
        <w:t xml:space="preserve">1999 wurde </w:t>
      </w:r>
      <w:r>
        <w:t>dieses Handbuch</w:t>
      </w:r>
      <w:r w:rsidRPr="00CC309F">
        <w:t xml:space="preserve"> </w:t>
      </w:r>
      <w:r w:rsidR="00174118">
        <w:t xml:space="preserve">zur Klassifikation </w:t>
      </w:r>
      <w:r w:rsidRPr="00CC309F">
        <w:t>das letzte Mal bearbeitet und verbreitet.</w:t>
      </w:r>
      <w:r>
        <w:t xml:space="preserve"> </w:t>
      </w:r>
    </w:p>
    <w:p w14:paraId="3C7B6816" w14:textId="77777777" w:rsidR="00174118" w:rsidRDefault="00047248" w:rsidP="00047248">
      <w:r w:rsidRPr="00CC309F">
        <w:t xml:space="preserve">Das ist die 10. </w:t>
      </w:r>
      <w:r w:rsidRPr="00047248">
        <w:rPr>
          <w:b/>
          <w:bCs/>
        </w:rPr>
        <w:t>Fassung</w:t>
      </w:r>
      <w:r w:rsidRPr="00CC309F">
        <w:t xml:space="preserve"> von der </w:t>
      </w:r>
      <w:r w:rsidRPr="00047248">
        <w:rPr>
          <w:b/>
          <w:bCs/>
        </w:rPr>
        <w:t>ICD</w:t>
      </w:r>
      <w:r w:rsidRPr="00CC309F">
        <w:t>.</w:t>
      </w:r>
      <w:r>
        <w:t xml:space="preserve"> </w:t>
      </w:r>
      <w:r w:rsidRPr="00CC309F">
        <w:t xml:space="preserve">Sie heißt </w:t>
      </w:r>
      <w:r w:rsidRPr="00047248">
        <w:rPr>
          <w:b/>
          <w:bCs/>
        </w:rPr>
        <w:t>ICD10</w:t>
      </w:r>
      <w:r w:rsidRPr="00CC309F">
        <w:t>.</w:t>
      </w:r>
      <w:r>
        <w:t xml:space="preserve"> </w:t>
      </w:r>
    </w:p>
    <w:p w14:paraId="6554E8A9" w14:textId="77777777" w:rsidR="00174118" w:rsidRDefault="00174118" w:rsidP="00047248">
      <w:pPr>
        <w:rPr>
          <w:b/>
          <w:bCs/>
        </w:rPr>
      </w:pPr>
    </w:p>
    <w:p w14:paraId="056E7EFA" w14:textId="77777777" w:rsidR="00174118" w:rsidRDefault="00047248" w:rsidP="00047248">
      <w:r w:rsidRPr="00047248">
        <w:rPr>
          <w:b/>
          <w:bCs/>
        </w:rPr>
        <w:t>Fassung</w:t>
      </w:r>
      <w:r w:rsidRPr="00CC309F">
        <w:t xml:space="preserve"> bedeutet:</w:t>
      </w:r>
      <w:r>
        <w:t xml:space="preserve"> </w:t>
      </w:r>
    </w:p>
    <w:p w14:paraId="7B09FFA7" w14:textId="77777777" w:rsidR="00174118" w:rsidRPr="00174118" w:rsidRDefault="00047248" w:rsidP="00915337">
      <w:pPr>
        <w:numPr>
          <w:ilvl w:val="0"/>
          <w:numId w:val="2"/>
        </w:numPr>
        <w:rPr>
          <w:b/>
          <w:lang w:eastAsia="ar-SA"/>
        </w:rPr>
      </w:pPr>
      <w:r w:rsidRPr="00CC309F">
        <w:t>Ein Papier wurde bearbeitet.</w:t>
      </w:r>
    </w:p>
    <w:p w14:paraId="49A1AAC5" w14:textId="77777777" w:rsidR="00174118" w:rsidRPr="00174118" w:rsidRDefault="00047248" w:rsidP="00915337">
      <w:pPr>
        <w:numPr>
          <w:ilvl w:val="1"/>
          <w:numId w:val="2"/>
        </w:numPr>
        <w:rPr>
          <w:b/>
          <w:lang w:eastAsia="ar-SA"/>
        </w:rPr>
      </w:pPr>
      <w:r w:rsidRPr="00CC309F">
        <w:t>Manche Sachen wurden neu dazu-geschrieben.</w:t>
      </w:r>
      <w:r>
        <w:t xml:space="preserve"> </w:t>
      </w:r>
    </w:p>
    <w:p w14:paraId="5A212035" w14:textId="11B89BC6" w:rsidR="00174118" w:rsidRDefault="00047248" w:rsidP="00915337">
      <w:pPr>
        <w:numPr>
          <w:ilvl w:val="1"/>
          <w:numId w:val="2"/>
        </w:numPr>
        <w:rPr>
          <w:lang w:eastAsia="ar-SA"/>
        </w:rPr>
      </w:pPr>
      <w:r w:rsidRPr="00CC309F">
        <w:t>Manche Sachen wurden geändert.</w:t>
      </w:r>
    </w:p>
    <w:p w14:paraId="43DD6686" w14:textId="72445503" w:rsidR="00174118" w:rsidRDefault="00174118" w:rsidP="00174118">
      <w:pPr>
        <w:rPr>
          <w:lang w:eastAsia="ar-SA"/>
        </w:rPr>
      </w:pPr>
    </w:p>
    <w:p w14:paraId="427E3D11" w14:textId="77777777" w:rsidR="00017882" w:rsidRDefault="00017882" w:rsidP="00174118">
      <w:pPr>
        <w:rPr>
          <w:lang w:eastAsia="ar-SA"/>
        </w:rPr>
      </w:pPr>
    </w:p>
    <w:p w14:paraId="1FB2F148" w14:textId="62DB5B5E" w:rsidR="00174118" w:rsidRDefault="00174118" w:rsidP="00174118">
      <w:pPr>
        <w:rPr>
          <w:lang w:eastAsia="ar-SA"/>
        </w:rPr>
      </w:pPr>
      <w:r w:rsidRPr="00174118">
        <w:rPr>
          <w:lang w:eastAsia="ar-SA"/>
        </w:rPr>
        <w:t xml:space="preserve">An der 11. </w:t>
      </w:r>
      <w:r w:rsidRPr="00174118">
        <w:rPr>
          <w:b/>
          <w:bCs/>
          <w:lang w:eastAsia="ar-SA"/>
        </w:rPr>
        <w:t>Fassung</w:t>
      </w:r>
      <w:r w:rsidRPr="00174118">
        <w:rPr>
          <w:lang w:eastAsia="ar-SA"/>
        </w:rPr>
        <w:t xml:space="preserve"> von der</w:t>
      </w:r>
      <w:r w:rsidRPr="00174118">
        <w:rPr>
          <w:b/>
          <w:bCs/>
          <w:lang w:eastAsia="ar-SA"/>
        </w:rPr>
        <w:t xml:space="preserve"> ICD</w:t>
      </w:r>
      <w:r w:rsidRPr="00174118">
        <w:rPr>
          <w:lang w:eastAsia="ar-SA"/>
        </w:rPr>
        <w:t xml:space="preserve"> wird schon gearbeitet.</w:t>
      </w:r>
      <w:r w:rsidRPr="00174118">
        <w:rPr>
          <w:lang w:eastAsia="ar-SA"/>
        </w:rPr>
        <w:br/>
        <w:t>Wahrscheinlich ist sie ab dem Jahr 2022 gültig.</w:t>
      </w:r>
    </w:p>
    <w:p w14:paraId="2EDF1F63" w14:textId="77777777" w:rsidR="00174118" w:rsidRDefault="00174118" w:rsidP="00174118">
      <w:pPr>
        <w:rPr>
          <w:lang w:eastAsia="ar-SA"/>
        </w:rPr>
      </w:pPr>
    </w:p>
    <w:p w14:paraId="40C3F6B3" w14:textId="7D1CBF7F" w:rsidR="00330B62" w:rsidRDefault="00174118" w:rsidP="00915337">
      <w:pPr>
        <w:numPr>
          <w:ilvl w:val="0"/>
          <w:numId w:val="2"/>
        </w:numPr>
        <w:rPr>
          <w:lang w:eastAsia="ar-SA"/>
        </w:rPr>
      </w:pPr>
      <w:bookmarkStart w:id="6" w:name="_Hlk92101898"/>
      <w:r w:rsidRPr="00174118">
        <w:rPr>
          <w:b/>
          <w:bCs/>
          <w:lang w:eastAsia="ar-SA"/>
        </w:rPr>
        <w:t>ICF</w:t>
      </w:r>
      <w:r w:rsidR="00BE6F36" w:rsidRPr="00BE6F36">
        <w:t xml:space="preserve"> </w:t>
      </w:r>
    </w:p>
    <w:bookmarkEnd w:id="6"/>
    <w:p w14:paraId="38DC13C9" w14:textId="6A6F1602" w:rsidR="00174118" w:rsidRDefault="00174118" w:rsidP="00915337">
      <w:pPr>
        <w:numPr>
          <w:ilvl w:val="0"/>
          <w:numId w:val="3"/>
        </w:numPr>
        <w:rPr>
          <w:lang w:eastAsia="ar-SA"/>
        </w:rPr>
      </w:pPr>
      <w:r w:rsidRPr="00174118">
        <w:rPr>
          <w:b/>
          <w:bCs/>
          <w:lang w:eastAsia="ar-SA"/>
        </w:rPr>
        <w:t>I</w:t>
      </w:r>
      <w:r w:rsidRPr="00174118">
        <w:rPr>
          <w:lang w:eastAsia="ar-SA"/>
        </w:rPr>
        <w:t xml:space="preserve"> bedeutet </w:t>
      </w:r>
      <w:r w:rsidRPr="00174118">
        <w:rPr>
          <w:b/>
          <w:lang w:eastAsia="ar-SA"/>
        </w:rPr>
        <w:t>International</w:t>
      </w:r>
      <w:r w:rsidRPr="00174118">
        <w:rPr>
          <w:lang w:eastAsia="ar-SA"/>
        </w:rPr>
        <w:t>.</w:t>
      </w:r>
    </w:p>
    <w:p w14:paraId="6DEFC8EE" w14:textId="00DDCB8C" w:rsidR="00174118" w:rsidRDefault="00174118" w:rsidP="00915337">
      <w:pPr>
        <w:numPr>
          <w:ilvl w:val="0"/>
          <w:numId w:val="3"/>
        </w:numPr>
        <w:rPr>
          <w:lang w:eastAsia="ar-SA"/>
        </w:rPr>
      </w:pPr>
      <w:r w:rsidRPr="00174118">
        <w:rPr>
          <w:b/>
          <w:bCs/>
          <w:lang w:eastAsia="ar-SA"/>
        </w:rPr>
        <w:t>C</w:t>
      </w:r>
      <w:r w:rsidRPr="00174118">
        <w:rPr>
          <w:lang w:eastAsia="ar-SA"/>
        </w:rPr>
        <w:t xml:space="preserve"> bedeutet </w:t>
      </w:r>
      <w:r w:rsidRPr="00174118">
        <w:rPr>
          <w:b/>
          <w:bCs/>
          <w:lang w:eastAsia="ar-SA"/>
        </w:rPr>
        <w:t>Klassifikation.</w:t>
      </w:r>
    </w:p>
    <w:p w14:paraId="22FC342B" w14:textId="3FBD3438" w:rsidR="00174118" w:rsidRPr="00174118" w:rsidRDefault="00174118" w:rsidP="00915337">
      <w:pPr>
        <w:numPr>
          <w:ilvl w:val="1"/>
          <w:numId w:val="3"/>
        </w:numPr>
        <w:jc w:val="left"/>
        <w:rPr>
          <w:lang w:eastAsia="ar-SA"/>
        </w:rPr>
      </w:pPr>
      <w:r w:rsidRPr="00174118">
        <w:rPr>
          <w:lang w:eastAsia="ar-SA"/>
        </w:rPr>
        <w:t>Die Abkürzung ist Englisch.</w:t>
      </w:r>
      <w:r w:rsidRPr="00174118">
        <w:rPr>
          <w:lang w:eastAsia="ar-SA"/>
        </w:rPr>
        <w:br/>
        <w:t xml:space="preserve">Im Englischen wird </w:t>
      </w:r>
      <w:r w:rsidRPr="00174118">
        <w:rPr>
          <w:b/>
          <w:bCs/>
          <w:lang w:eastAsia="ar-SA"/>
        </w:rPr>
        <w:t>Klassifikation</w:t>
      </w:r>
      <w:r w:rsidRPr="00174118">
        <w:rPr>
          <w:lang w:eastAsia="ar-SA"/>
        </w:rPr>
        <w:t xml:space="preserve"> mit einem C geschrieben.</w:t>
      </w:r>
    </w:p>
    <w:p w14:paraId="406A2A11" w14:textId="77777777" w:rsidR="00174118" w:rsidRDefault="00174118" w:rsidP="00915337">
      <w:pPr>
        <w:numPr>
          <w:ilvl w:val="0"/>
          <w:numId w:val="3"/>
        </w:numPr>
        <w:rPr>
          <w:lang w:eastAsia="ar-SA"/>
        </w:rPr>
      </w:pPr>
      <w:r w:rsidRPr="00174118">
        <w:rPr>
          <w:b/>
          <w:bCs/>
          <w:lang w:eastAsia="ar-SA"/>
        </w:rPr>
        <w:t>F</w:t>
      </w:r>
      <w:r w:rsidRPr="00174118">
        <w:rPr>
          <w:lang w:eastAsia="ar-SA"/>
        </w:rPr>
        <w:t xml:space="preserve"> steht für </w:t>
      </w:r>
      <w:r w:rsidRPr="00174118">
        <w:rPr>
          <w:b/>
          <w:bCs/>
          <w:lang w:eastAsia="ar-SA"/>
        </w:rPr>
        <w:t>Funktions-Fähigkeit</w:t>
      </w:r>
      <w:r w:rsidRPr="00174118">
        <w:rPr>
          <w:lang w:eastAsia="ar-SA"/>
        </w:rPr>
        <w:t>, Behinderung und Gesundheit.</w:t>
      </w:r>
    </w:p>
    <w:p w14:paraId="43DC9CDA" w14:textId="08B8226E" w:rsidR="00174118" w:rsidRDefault="00174118" w:rsidP="00174118">
      <w:pPr>
        <w:rPr>
          <w:b/>
          <w:bCs/>
          <w:lang w:eastAsia="ar-SA"/>
        </w:rPr>
      </w:pPr>
    </w:p>
    <w:p w14:paraId="1B0D8F6F" w14:textId="77777777" w:rsidR="00017882" w:rsidRDefault="00017882" w:rsidP="00174118">
      <w:pPr>
        <w:rPr>
          <w:b/>
          <w:bCs/>
          <w:lang w:eastAsia="ar-SA"/>
        </w:rPr>
      </w:pPr>
    </w:p>
    <w:p w14:paraId="017A2666" w14:textId="77777777" w:rsidR="00174118" w:rsidRDefault="00BE6F36" w:rsidP="00174118">
      <w:pPr>
        <w:rPr>
          <w:lang w:eastAsia="ar-SA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375752" wp14:editId="071DA275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943600" cy="701040"/>
                <wp:effectExtent l="0" t="0" r="19050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20A7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546E7" w14:textId="77777777" w:rsidR="0031594E" w:rsidRPr="00C31AE8" w:rsidRDefault="0031594E" w:rsidP="0017411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74118">
                              <w:rPr>
                                <w:b/>
                                <w:bCs/>
                                <w:lang w:eastAsia="ar-SA"/>
                              </w:rPr>
                              <w:t>Internationale Klassifikation von Funktions-Fähigkeit,</w:t>
                            </w:r>
                            <w:r>
                              <w:rPr>
                                <w:b/>
                                <w:bCs/>
                                <w:lang w:eastAsia="ar-SA"/>
                              </w:rPr>
                              <w:t xml:space="preserve"> </w:t>
                            </w:r>
                            <w:r w:rsidRPr="00174118">
                              <w:rPr>
                                <w:b/>
                                <w:bCs/>
                                <w:lang w:eastAsia="ar-SA"/>
                              </w:rPr>
                              <w:t>Behinderung und Gesundheit</w:t>
                            </w:r>
                            <w:r w:rsidRPr="00174118">
                              <w:rPr>
                                <w:lang w:eastAsia="ar-S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5752" id="Rechteck 5" o:spid="_x0000_s1028" style="position:absolute;left:0;text-align:left;margin-left:416.8pt;margin-top:25.2pt;width:468pt;height:55.2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" fillcolor="#96ebb1 [1300]" strokecolor="#20a74b" strokeweight="1pt">
                <v:textbox>
                  <w:txbxContent>
                    <w:p w14:paraId="292546E7" w14:textId="77777777" w:rsidR="0031594E" w:rsidRPr="00C31AE8" w:rsidRDefault="0031594E" w:rsidP="00174118">
                      <w:pPr>
                        <w:jc w:val="center"/>
                        <w:rPr>
                          <w:lang w:val="de-DE"/>
                        </w:rPr>
                      </w:pPr>
                      <w:r w:rsidRPr="00174118">
                        <w:rPr>
                          <w:b/>
                          <w:bCs/>
                          <w:lang w:eastAsia="ar-SA"/>
                        </w:rPr>
                        <w:t>Internationale Klassifikation von Funktions-Fähigkeit,</w:t>
                      </w:r>
                      <w:r>
                        <w:rPr>
                          <w:b/>
                          <w:bCs/>
                          <w:lang w:eastAsia="ar-SA"/>
                        </w:rPr>
                        <w:t xml:space="preserve"> </w:t>
                      </w:r>
                      <w:r w:rsidRPr="00174118">
                        <w:rPr>
                          <w:b/>
                          <w:bCs/>
                          <w:lang w:eastAsia="ar-SA"/>
                        </w:rPr>
                        <w:t>Behinderung und Gesundheit</w:t>
                      </w:r>
                      <w:r w:rsidRPr="00174118">
                        <w:rPr>
                          <w:lang w:eastAsia="ar-S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4118" w:rsidRPr="00174118">
        <w:rPr>
          <w:b/>
          <w:bCs/>
          <w:lang w:eastAsia="ar-SA"/>
        </w:rPr>
        <w:t>ICF</w:t>
      </w:r>
      <w:r w:rsidR="00174118" w:rsidRPr="00174118">
        <w:rPr>
          <w:lang w:eastAsia="ar-SA"/>
        </w:rPr>
        <w:t xml:space="preserve"> bedeutet ausgeschrieben:</w:t>
      </w:r>
    </w:p>
    <w:p w14:paraId="461FCA4E" w14:textId="77777777" w:rsidR="00174118" w:rsidRDefault="00174118" w:rsidP="00174118">
      <w:pPr>
        <w:rPr>
          <w:lang w:eastAsia="ar-SA"/>
        </w:rPr>
      </w:pPr>
      <w:r w:rsidRPr="00174118">
        <w:rPr>
          <w:lang w:eastAsia="ar-SA"/>
        </w:rPr>
        <w:br/>
      </w:r>
    </w:p>
    <w:p w14:paraId="4CA0F577" w14:textId="77777777" w:rsidR="00174118" w:rsidRDefault="00174118" w:rsidP="00174118">
      <w:pPr>
        <w:rPr>
          <w:lang w:eastAsia="ar-SA"/>
        </w:rPr>
      </w:pPr>
    </w:p>
    <w:p w14:paraId="55F5C772" w14:textId="77777777" w:rsidR="00E27A48" w:rsidRPr="00E27A48" w:rsidRDefault="00174118" w:rsidP="00E27A48">
      <w:pPr>
        <w:rPr>
          <w:lang w:eastAsia="ar-SA"/>
        </w:rPr>
      </w:pPr>
      <w:r w:rsidRPr="00174118">
        <w:rPr>
          <w:lang w:eastAsia="ar-SA"/>
        </w:rPr>
        <w:t>Auch dieses Papier hat die Welt-Gesundheits-Organisation</w:t>
      </w:r>
      <w:r>
        <w:rPr>
          <w:lang w:eastAsia="ar-SA"/>
        </w:rPr>
        <w:t xml:space="preserve"> </w:t>
      </w:r>
      <w:r w:rsidRPr="00174118">
        <w:rPr>
          <w:lang w:eastAsia="ar-SA"/>
        </w:rPr>
        <w:t>geschrieben.</w:t>
      </w:r>
      <w:r w:rsidR="00E27A48">
        <w:rPr>
          <w:lang w:eastAsia="ar-SA"/>
        </w:rPr>
        <w:t xml:space="preserve"> </w:t>
      </w:r>
      <w:r w:rsidR="00E27A48" w:rsidRPr="00E27A48">
        <w:rPr>
          <w:lang w:eastAsia="ar-SA"/>
        </w:rPr>
        <w:t>Im Mai 2001 wurde es in diesen Sprachen</w:t>
      </w:r>
      <w:r w:rsidR="00E27A48">
        <w:rPr>
          <w:lang w:eastAsia="ar-SA"/>
        </w:rPr>
        <w:t xml:space="preserve"> </w:t>
      </w:r>
      <w:r w:rsidR="00E27A48" w:rsidRPr="00E27A48">
        <w:rPr>
          <w:lang w:eastAsia="ar-SA"/>
        </w:rPr>
        <w:t>von den Vereinten Nationen beschlossen:</w:t>
      </w:r>
    </w:p>
    <w:p w14:paraId="50F14BDC" w14:textId="77777777" w:rsidR="00E27A48" w:rsidRP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Englisch.</w:t>
      </w:r>
    </w:p>
    <w:p w14:paraId="53F822E5" w14:textId="77777777" w:rsidR="00E27A48" w:rsidRP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Französisch.</w:t>
      </w:r>
    </w:p>
    <w:p w14:paraId="715F7B36" w14:textId="77777777" w:rsidR="00E27A48" w:rsidRP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Spanisch.</w:t>
      </w:r>
    </w:p>
    <w:p w14:paraId="7706C684" w14:textId="77777777" w:rsidR="00E27A48" w:rsidRP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Arabisch.</w:t>
      </w:r>
    </w:p>
    <w:p w14:paraId="59FAB88D" w14:textId="77777777" w:rsid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Russisch.</w:t>
      </w:r>
    </w:p>
    <w:p w14:paraId="0286EA25" w14:textId="77777777" w:rsidR="00E27A48" w:rsidRDefault="00E27A48" w:rsidP="00915337">
      <w:pPr>
        <w:numPr>
          <w:ilvl w:val="0"/>
          <w:numId w:val="4"/>
        </w:numPr>
        <w:rPr>
          <w:lang w:eastAsia="ar-SA"/>
        </w:rPr>
      </w:pPr>
      <w:r w:rsidRPr="00E27A48">
        <w:rPr>
          <w:lang w:eastAsia="ar-SA"/>
        </w:rPr>
        <w:t>Chinesisch.</w:t>
      </w:r>
    </w:p>
    <w:p w14:paraId="0CD136A8" w14:textId="77777777" w:rsidR="00E27A48" w:rsidRDefault="00E27A48" w:rsidP="00E27A48">
      <w:pPr>
        <w:rPr>
          <w:lang w:eastAsia="ar-SA"/>
        </w:rPr>
      </w:pPr>
    </w:p>
    <w:p w14:paraId="512A7AC3" w14:textId="77777777" w:rsidR="00174118" w:rsidRPr="00174118" w:rsidRDefault="00E27A48" w:rsidP="00E27A48">
      <w:pPr>
        <w:rPr>
          <w:lang w:eastAsia="ar-SA"/>
        </w:rPr>
      </w:pPr>
      <w:r w:rsidRPr="00E27A48">
        <w:rPr>
          <w:lang w:eastAsia="ar-SA"/>
        </w:rPr>
        <w:t xml:space="preserve">Seit dem Jahr 2005 gibt es dieses Papier auch in Deutsch.  </w:t>
      </w:r>
    </w:p>
    <w:p w14:paraId="564748B2" w14:textId="77777777" w:rsidR="00330B62" w:rsidRPr="00330B62" w:rsidRDefault="00330B62" w:rsidP="00330B62">
      <w:pPr>
        <w:rPr>
          <w:lang w:eastAsia="ar-SA"/>
        </w:rPr>
      </w:pPr>
    </w:p>
    <w:p w14:paraId="07BCB540" w14:textId="39E50FF5" w:rsidR="00151D81" w:rsidRDefault="00107828" w:rsidP="00107828">
      <w:pPr>
        <w:pStyle w:val="berschrift2"/>
        <w:rPr>
          <w:lang w:val="de-DE"/>
        </w:rPr>
      </w:pPr>
      <w:bookmarkStart w:id="7" w:name="_Toc96352413"/>
      <w:r w:rsidRPr="00107828">
        <w:rPr>
          <w:lang w:val="de-DE"/>
        </w:rPr>
        <w:lastRenderedPageBreak/>
        <w:t xml:space="preserve">Was </w:t>
      </w:r>
      <w:r w:rsidR="00E27A48">
        <w:rPr>
          <w:lang w:val="de-DE"/>
        </w:rPr>
        <w:t>sind die Ziele von der ICF?</w:t>
      </w:r>
      <w:bookmarkEnd w:id="7"/>
    </w:p>
    <w:p w14:paraId="6D8210E5" w14:textId="160A7125" w:rsidR="00151D81" w:rsidRDefault="00151D81" w:rsidP="00E27A48">
      <w:pPr>
        <w:rPr>
          <w:lang w:val="de-DE" w:eastAsia="ar-SA"/>
        </w:rPr>
      </w:pPr>
      <w:r w:rsidRPr="00E27A48">
        <w:rPr>
          <w:noProof/>
          <w:lang w:eastAsia="de-AT"/>
        </w:rPr>
        <w:drawing>
          <wp:anchor distT="0" distB="0" distL="114300" distR="114300" simplePos="0" relativeHeight="251764736" behindDoc="0" locked="0" layoutInCell="1" allowOverlap="1" wp14:anchorId="16EE28CA" wp14:editId="499F8F6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1874520" cy="1310640"/>
            <wp:effectExtent l="0" t="0" r="0" b="3810"/>
            <wp:wrapSquare wrapText="bothSides"/>
            <wp:docPr id="6" name="Grafik 6" descr="https://www.teilhabeberatung.de/sites/default/files/inline-images/zwei%20perso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ilhabeberatung.de/sites/default/files/inline-images/zwei%20person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0752" w14:textId="77777777" w:rsidR="00E27A48" w:rsidRPr="00E27A48" w:rsidRDefault="00E27A48" w:rsidP="00E27A48">
      <w:pPr>
        <w:rPr>
          <w:lang w:val="de-DE" w:eastAsia="ar-SA"/>
        </w:rPr>
      </w:pPr>
    </w:p>
    <w:p w14:paraId="6E589E71" w14:textId="77777777" w:rsidR="00E27A48" w:rsidRDefault="00E27A48" w:rsidP="00915337">
      <w:pPr>
        <w:numPr>
          <w:ilvl w:val="0"/>
          <w:numId w:val="5"/>
        </w:numPr>
        <w:tabs>
          <w:tab w:val="clear" w:pos="720"/>
        </w:tabs>
        <w:ind w:left="3686"/>
        <w:rPr>
          <w:lang w:eastAsia="ar-SA"/>
        </w:rPr>
      </w:pPr>
      <w:bookmarkStart w:id="8" w:name="_Hlk92102115"/>
      <w:r w:rsidRPr="00E27A48">
        <w:rPr>
          <w:lang w:eastAsia="ar-SA"/>
        </w:rPr>
        <w:t xml:space="preserve">Es soll eine </w:t>
      </w:r>
      <w:r w:rsidRPr="00E27A48">
        <w:rPr>
          <w:b/>
          <w:lang w:eastAsia="ar-SA"/>
        </w:rPr>
        <w:t>gleiche und gemeinsame Sprache</w:t>
      </w:r>
      <w:r w:rsidRPr="00E27A48">
        <w:rPr>
          <w:lang w:eastAsia="ar-SA"/>
        </w:rPr>
        <w:t xml:space="preserve"> geben:</w:t>
      </w:r>
      <w:r>
        <w:rPr>
          <w:lang w:eastAsia="ar-SA"/>
        </w:rPr>
        <w:t xml:space="preserve"> </w:t>
      </w:r>
      <w:r w:rsidRPr="00E27A48">
        <w:rPr>
          <w:lang w:eastAsia="ar-SA"/>
        </w:rPr>
        <w:t xml:space="preserve">Für die Beschreibung </w:t>
      </w:r>
      <w:proofErr w:type="gramStart"/>
      <w:r w:rsidRPr="00E27A48">
        <w:rPr>
          <w:lang w:eastAsia="ar-SA"/>
        </w:rPr>
        <w:t>von der notwendigen Unterstützung</w:t>
      </w:r>
      <w:proofErr w:type="gramEnd"/>
      <w:r>
        <w:rPr>
          <w:lang w:eastAsia="ar-SA"/>
        </w:rPr>
        <w:t xml:space="preserve"> </w:t>
      </w:r>
      <w:r w:rsidRPr="00E27A48">
        <w:rPr>
          <w:lang w:eastAsia="ar-SA"/>
        </w:rPr>
        <w:t>für eine Person.</w:t>
      </w:r>
    </w:p>
    <w:bookmarkEnd w:id="8"/>
    <w:p w14:paraId="58C34418" w14:textId="77777777" w:rsidR="00E27A48" w:rsidRDefault="00E27A48" w:rsidP="00E27A48">
      <w:pPr>
        <w:ind w:left="720"/>
        <w:rPr>
          <w:lang w:eastAsia="ar-SA"/>
        </w:rPr>
      </w:pPr>
    </w:p>
    <w:p w14:paraId="56182E0D" w14:textId="77777777" w:rsidR="00151D81" w:rsidRDefault="00151D81" w:rsidP="00E27A48">
      <w:pPr>
        <w:ind w:left="720"/>
        <w:rPr>
          <w:lang w:eastAsia="ar-SA"/>
        </w:rPr>
      </w:pPr>
    </w:p>
    <w:p w14:paraId="78AB80AF" w14:textId="77777777" w:rsidR="00E27A48" w:rsidRDefault="00E27A48" w:rsidP="00915337">
      <w:pPr>
        <w:numPr>
          <w:ilvl w:val="0"/>
          <w:numId w:val="2"/>
        </w:numPr>
        <w:jc w:val="left"/>
        <w:rPr>
          <w:lang w:eastAsia="ar-SA"/>
        </w:rPr>
      </w:pPr>
      <w:r w:rsidRPr="00E27A48">
        <w:rPr>
          <w:lang w:eastAsia="ar-SA"/>
        </w:rPr>
        <w:t xml:space="preserve">Diese gleiche und gemeinsame Sprache ist wichtig für: </w:t>
      </w:r>
    </w:p>
    <w:p w14:paraId="6674C337" w14:textId="77777777" w:rsidR="00E27A48" w:rsidRDefault="00E27A48" w:rsidP="00915337">
      <w:pPr>
        <w:numPr>
          <w:ilvl w:val="1"/>
          <w:numId w:val="2"/>
        </w:numPr>
        <w:jc w:val="left"/>
        <w:rPr>
          <w:lang w:eastAsia="ar-SA"/>
        </w:rPr>
      </w:pPr>
      <w:r w:rsidRPr="00E27A48">
        <w:rPr>
          <w:b/>
          <w:bCs/>
          <w:lang w:eastAsia="ar-SA"/>
        </w:rPr>
        <w:t>Leistungs-Nehmer</w:t>
      </w:r>
      <w:r w:rsidRPr="00E27A48">
        <w:rPr>
          <w:lang w:eastAsia="ar-SA"/>
        </w:rPr>
        <w:t xml:space="preserve"> und </w:t>
      </w:r>
      <w:r w:rsidRPr="00E27A48">
        <w:rPr>
          <w:b/>
          <w:bCs/>
          <w:lang w:eastAsia="ar-SA"/>
        </w:rPr>
        <w:t>Leistungs-Nehmerinnen</w:t>
      </w:r>
      <w:r w:rsidRPr="00E27A48">
        <w:rPr>
          <w:lang w:eastAsia="ar-SA"/>
        </w:rPr>
        <w:t>.</w:t>
      </w:r>
    </w:p>
    <w:p w14:paraId="287208BF" w14:textId="77777777" w:rsidR="00E27A48" w:rsidRDefault="00E27A48" w:rsidP="00915337">
      <w:pPr>
        <w:numPr>
          <w:ilvl w:val="2"/>
          <w:numId w:val="2"/>
        </w:numPr>
        <w:jc w:val="left"/>
        <w:rPr>
          <w:lang w:eastAsia="ar-SA"/>
        </w:rPr>
      </w:pPr>
      <w:r w:rsidRPr="00E27A48">
        <w:rPr>
          <w:lang w:eastAsia="ar-SA"/>
        </w:rPr>
        <w:t>Das sind die Personen, die Unterstützung brauchen.</w:t>
      </w:r>
    </w:p>
    <w:p w14:paraId="39C65337" w14:textId="77777777" w:rsidR="00E27A48" w:rsidRDefault="00E27A48" w:rsidP="00915337">
      <w:pPr>
        <w:numPr>
          <w:ilvl w:val="1"/>
          <w:numId w:val="2"/>
        </w:numPr>
        <w:jc w:val="left"/>
        <w:rPr>
          <w:lang w:eastAsia="ar-SA"/>
        </w:rPr>
      </w:pPr>
      <w:r w:rsidRPr="00E27A48">
        <w:rPr>
          <w:b/>
          <w:bCs/>
          <w:lang w:eastAsia="ar-SA"/>
        </w:rPr>
        <w:t>Leistungs-Erbringer</w:t>
      </w:r>
      <w:r w:rsidRPr="00E27A48">
        <w:rPr>
          <w:lang w:eastAsia="ar-SA"/>
        </w:rPr>
        <w:t>.</w:t>
      </w:r>
    </w:p>
    <w:p w14:paraId="087337EE" w14:textId="77777777" w:rsidR="00E27A48" w:rsidRDefault="00E27A48" w:rsidP="00915337">
      <w:pPr>
        <w:numPr>
          <w:ilvl w:val="2"/>
          <w:numId w:val="2"/>
        </w:numPr>
        <w:jc w:val="left"/>
        <w:rPr>
          <w:lang w:eastAsia="ar-SA"/>
        </w:rPr>
      </w:pPr>
      <w:r w:rsidRPr="00E27A48">
        <w:rPr>
          <w:lang w:eastAsia="ar-SA"/>
        </w:rPr>
        <w:t>Das sind die Stellen, die Unterstützung geben.</w:t>
      </w:r>
    </w:p>
    <w:p w14:paraId="47355BDC" w14:textId="77777777" w:rsidR="00E27A48" w:rsidRDefault="00E27A48" w:rsidP="00915337">
      <w:pPr>
        <w:numPr>
          <w:ilvl w:val="1"/>
          <w:numId w:val="2"/>
        </w:numPr>
        <w:jc w:val="left"/>
        <w:rPr>
          <w:lang w:eastAsia="ar-SA"/>
        </w:rPr>
      </w:pPr>
      <w:r w:rsidRPr="00E27A48">
        <w:rPr>
          <w:b/>
          <w:bCs/>
          <w:lang w:eastAsia="ar-SA"/>
        </w:rPr>
        <w:t>Leistungs-Träger</w:t>
      </w:r>
      <w:r w:rsidRPr="00E27A48">
        <w:rPr>
          <w:lang w:eastAsia="ar-SA"/>
        </w:rPr>
        <w:t>.</w:t>
      </w:r>
    </w:p>
    <w:p w14:paraId="6511DBD0" w14:textId="77777777" w:rsidR="00151D81" w:rsidRDefault="00E27A48" w:rsidP="00915337">
      <w:pPr>
        <w:numPr>
          <w:ilvl w:val="2"/>
          <w:numId w:val="2"/>
        </w:numPr>
        <w:jc w:val="left"/>
        <w:rPr>
          <w:lang w:eastAsia="ar-SA"/>
        </w:rPr>
      </w:pPr>
      <w:r w:rsidRPr="00E27A48">
        <w:rPr>
          <w:lang w:eastAsia="ar-SA"/>
        </w:rPr>
        <w:t>Das sind die Stellen, die die Unterstützung bezahlen.</w:t>
      </w:r>
    </w:p>
    <w:p w14:paraId="792AB30B" w14:textId="77777777" w:rsidR="00E27A48" w:rsidRDefault="00151D81" w:rsidP="00151D81">
      <w:pPr>
        <w:ind w:left="1080"/>
        <w:jc w:val="left"/>
        <w:rPr>
          <w:lang w:eastAsia="ar-SA"/>
        </w:rPr>
      </w:pPr>
      <w:r w:rsidRPr="00CC309F">
        <w:rPr>
          <w:noProof/>
          <w:lang w:eastAsia="de-AT"/>
        </w:rPr>
        <w:drawing>
          <wp:anchor distT="0" distB="0" distL="114300" distR="114300" simplePos="0" relativeHeight="251765760" behindDoc="0" locked="0" layoutInCell="1" allowOverlap="1" wp14:anchorId="094CF082" wp14:editId="67B36465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1849755" cy="1397635"/>
            <wp:effectExtent l="0" t="0" r="0" b="0"/>
            <wp:wrapSquare wrapText="bothSides"/>
            <wp:docPr id="10" name="Grafik 10" descr="https://www.teilhabeberatung.de/sites/default/files/inline-images/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ilhabeberatung.de/sites/default/files/inline-images/A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A48" w:rsidRPr="00E27A48">
        <w:rPr>
          <w:lang w:eastAsia="ar-SA"/>
        </w:rPr>
        <w:br/>
      </w:r>
    </w:p>
    <w:p w14:paraId="7623B031" w14:textId="77777777" w:rsidR="00151D81" w:rsidRPr="00237E4A" w:rsidRDefault="00151D81" w:rsidP="00151D81">
      <w:pPr>
        <w:ind w:left="1080"/>
        <w:jc w:val="left"/>
        <w:rPr>
          <w:lang w:eastAsia="ar-SA"/>
        </w:rPr>
      </w:pPr>
    </w:p>
    <w:bookmarkEnd w:id="2"/>
    <w:p w14:paraId="522B4A1A" w14:textId="77777777" w:rsidR="00151D81" w:rsidRDefault="00E27A48" w:rsidP="00915337">
      <w:pPr>
        <w:numPr>
          <w:ilvl w:val="0"/>
          <w:numId w:val="5"/>
        </w:numPr>
        <w:rPr>
          <w:lang w:eastAsia="ar-SA"/>
        </w:rPr>
      </w:pPr>
      <w:r w:rsidRPr="00CC309F">
        <w:t xml:space="preserve">Die </w:t>
      </w:r>
      <w:r w:rsidRPr="00E27A48">
        <w:rPr>
          <w:b/>
          <w:bCs/>
        </w:rPr>
        <w:t>ICF</w:t>
      </w:r>
      <w:r w:rsidRPr="00CC309F">
        <w:t xml:space="preserve"> soll beim Verstehen von Behinderung helfen.</w:t>
      </w:r>
      <w:r w:rsidRPr="00CC309F">
        <w:br/>
      </w:r>
    </w:p>
    <w:p w14:paraId="61C69C7D" w14:textId="77777777" w:rsidR="00151D81" w:rsidRDefault="00151D81" w:rsidP="00151D81">
      <w:pPr>
        <w:ind w:left="720"/>
        <w:rPr>
          <w:lang w:eastAsia="ar-SA"/>
        </w:rPr>
      </w:pPr>
    </w:p>
    <w:p w14:paraId="1B6E4779" w14:textId="77777777" w:rsidR="00151D81" w:rsidRDefault="00151D81" w:rsidP="00151D81">
      <w:pPr>
        <w:ind w:left="720"/>
        <w:rPr>
          <w:lang w:eastAsia="ar-SA"/>
        </w:rPr>
      </w:pPr>
    </w:p>
    <w:p w14:paraId="70B89B2F" w14:textId="77777777" w:rsidR="00E27A48" w:rsidRPr="00CC309F" w:rsidRDefault="00E27A48" w:rsidP="00915337">
      <w:pPr>
        <w:numPr>
          <w:ilvl w:val="0"/>
          <w:numId w:val="2"/>
        </w:numPr>
        <w:jc w:val="left"/>
        <w:rPr>
          <w:lang w:eastAsia="ar-SA"/>
        </w:rPr>
      </w:pPr>
      <w:r w:rsidRPr="00CC309F">
        <w:rPr>
          <w:lang w:eastAsia="ar-SA"/>
        </w:rPr>
        <w:t xml:space="preserve">Man soll mit Hilfe von der ICF besser verstehen: </w:t>
      </w:r>
    </w:p>
    <w:p w14:paraId="75265D0C" w14:textId="77777777" w:rsidR="00E27A48" w:rsidRPr="00151D81" w:rsidRDefault="00E27A48" w:rsidP="009153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 w:rsidRPr="00151D81">
        <w:rPr>
          <w:rFonts w:eastAsia="Times New Roman" w:cs="Arial"/>
          <w:lang w:eastAsia="de-AT"/>
        </w:rPr>
        <w:t xml:space="preserve">Das macht eine Behinderung mit dem </w:t>
      </w:r>
      <w:r w:rsidRPr="00151D81">
        <w:rPr>
          <w:rFonts w:eastAsia="Times New Roman" w:cs="Arial"/>
          <w:b/>
          <w:lang w:eastAsia="de-AT"/>
        </w:rPr>
        <w:t>Körper</w:t>
      </w:r>
      <w:r w:rsidRPr="00151D81">
        <w:rPr>
          <w:rFonts w:eastAsia="Times New Roman" w:cs="Arial"/>
          <w:lang w:eastAsia="de-AT"/>
        </w:rPr>
        <w:t xml:space="preserve"> </w:t>
      </w:r>
      <w:proofErr w:type="gramStart"/>
      <w:r w:rsidRPr="00151D81">
        <w:rPr>
          <w:rFonts w:eastAsia="Times New Roman" w:cs="Arial"/>
          <w:lang w:eastAsia="de-AT"/>
        </w:rPr>
        <w:t>von einer Person</w:t>
      </w:r>
      <w:proofErr w:type="gramEnd"/>
      <w:r w:rsidR="00151D81">
        <w:rPr>
          <w:rFonts w:eastAsia="Times New Roman" w:cs="Arial"/>
          <w:lang w:eastAsia="de-AT"/>
        </w:rPr>
        <w:t>.</w:t>
      </w:r>
    </w:p>
    <w:p w14:paraId="5BCC82AE" w14:textId="77777777" w:rsidR="00E27A48" w:rsidRPr="00151D81" w:rsidRDefault="00E27A48" w:rsidP="009153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 w:rsidRPr="00151D81">
        <w:rPr>
          <w:rFonts w:eastAsia="Times New Roman" w:cs="Arial"/>
          <w:lang w:eastAsia="de-AT"/>
        </w:rPr>
        <w:t>Das macht eine Behinderung mit den</w:t>
      </w:r>
      <w:r w:rsidRPr="00151D81">
        <w:rPr>
          <w:rFonts w:eastAsia="Times New Roman" w:cs="Arial"/>
          <w:lang w:eastAsia="de-AT"/>
        </w:rPr>
        <w:br/>
      </w:r>
      <w:r w:rsidRPr="00151D81">
        <w:rPr>
          <w:rFonts w:eastAsia="Times New Roman" w:cs="Arial"/>
          <w:b/>
          <w:lang w:eastAsia="de-AT"/>
        </w:rPr>
        <w:t>Handlungs-Möglichkeiten</w:t>
      </w:r>
      <w:r w:rsidRPr="00151D81">
        <w:rPr>
          <w:rFonts w:eastAsia="Times New Roman" w:cs="Arial"/>
          <w:lang w:eastAsia="de-AT"/>
        </w:rPr>
        <w:t xml:space="preserve"> von einer Person.</w:t>
      </w:r>
    </w:p>
    <w:p w14:paraId="4FBE27A6" w14:textId="77777777" w:rsidR="00E27A48" w:rsidRPr="00151D81" w:rsidRDefault="00E27A48" w:rsidP="009153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 w:rsidRPr="00151D81">
        <w:rPr>
          <w:rFonts w:eastAsia="Times New Roman" w:cs="Arial"/>
          <w:lang w:eastAsia="de-AT"/>
        </w:rPr>
        <w:t xml:space="preserve">Das macht eine Behinderung mit der </w:t>
      </w:r>
      <w:r w:rsidRPr="00151D81">
        <w:rPr>
          <w:rFonts w:eastAsia="Times New Roman" w:cs="Arial"/>
          <w:b/>
          <w:lang w:eastAsia="de-AT"/>
        </w:rPr>
        <w:t>Teilhabe</w:t>
      </w:r>
      <w:r w:rsidRPr="00151D81">
        <w:rPr>
          <w:rFonts w:eastAsia="Times New Roman" w:cs="Arial"/>
          <w:lang w:eastAsia="de-AT"/>
        </w:rPr>
        <w:t xml:space="preserve"> </w:t>
      </w:r>
      <w:proofErr w:type="gramStart"/>
      <w:r w:rsidRPr="00151D81">
        <w:rPr>
          <w:rFonts w:eastAsia="Times New Roman" w:cs="Arial"/>
          <w:lang w:eastAsia="de-AT"/>
        </w:rPr>
        <w:t>von einer Person</w:t>
      </w:r>
      <w:proofErr w:type="gramEnd"/>
      <w:r w:rsidRPr="00151D81">
        <w:rPr>
          <w:rFonts w:eastAsia="Times New Roman" w:cs="Arial"/>
          <w:lang w:eastAsia="de-AT"/>
        </w:rPr>
        <w:t>.</w:t>
      </w:r>
    </w:p>
    <w:p w14:paraId="4D03EE5C" w14:textId="77777777" w:rsidR="00151D81" w:rsidRDefault="001C6E39" w:rsidP="00151D81">
      <w:pPr>
        <w:pStyle w:val="berschrift2"/>
        <w:rPr>
          <w:lang w:val="de-DE"/>
        </w:rPr>
      </w:pPr>
      <w:bookmarkStart w:id="9" w:name="_Toc96352414"/>
      <w:r>
        <w:rPr>
          <w:lang w:val="de-DE"/>
        </w:rPr>
        <w:lastRenderedPageBreak/>
        <w:t>ICF und die Bedeutung von dieser im Bundes-Teilhabe-Gesetz</w:t>
      </w:r>
      <w:bookmarkEnd w:id="9"/>
    </w:p>
    <w:p w14:paraId="2ADC1E35" w14:textId="77777777" w:rsidR="001C6E39" w:rsidRDefault="001C6E39" w:rsidP="001C6E39">
      <w:pPr>
        <w:rPr>
          <w:lang w:val="de-DE" w:eastAsia="ar-SA"/>
        </w:rPr>
      </w:pPr>
      <w:r w:rsidRPr="001C6E39">
        <w:rPr>
          <w:b/>
          <w:bCs/>
          <w:noProof/>
          <w:lang w:eastAsia="de-AT"/>
        </w:rPr>
        <w:drawing>
          <wp:anchor distT="0" distB="0" distL="114300" distR="114300" simplePos="0" relativeHeight="251768832" behindDoc="0" locked="0" layoutInCell="1" allowOverlap="1" wp14:anchorId="681F673B" wp14:editId="17C83BE5">
            <wp:simplePos x="0" y="0"/>
            <wp:positionH relativeFrom="margin">
              <wp:posOffset>4344670</wp:posOffset>
            </wp:positionH>
            <wp:positionV relativeFrom="paragraph">
              <wp:posOffset>105410</wp:posOffset>
            </wp:positionV>
            <wp:extent cx="1628775" cy="1508760"/>
            <wp:effectExtent l="0" t="0" r="0" b="0"/>
            <wp:wrapSquare wrapText="bothSides"/>
            <wp:docPr id="31" name="Grafik 31" descr="https://www.teilhabeberatung.de/sites/default/files/inline-images/Gesetzbuch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teilhabeberatung.de/sites/default/files/inline-images/Gesetzbuch_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FA87A" w14:textId="77777777" w:rsidR="001C6E39" w:rsidRDefault="001C6E39" w:rsidP="001C6E39">
      <w:pPr>
        <w:rPr>
          <w:lang w:eastAsia="ar-SA"/>
        </w:rPr>
      </w:pPr>
      <w:r w:rsidRPr="001C6E39">
        <w:rPr>
          <w:lang w:eastAsia="ar-SA"/>
        </w:rPr>
        <w:t xml:space="preserve">Im </w:t>
      </w:r>
      <w:r w:rsidRPr="006E57BD">
        <w:rPr>
          <w:b/>
          <w:bCs/>
          <w:lang w:eastAsia="ar-SA"/>
        </w:rPr>
        <w:t>Bundes-Teilhabe-Gesetz</w:t>
      </w:r>
      <w:r w:rsidRPr="001C6E39">
        <w:rPr>
          <w:lang w:eastAsia="ar-SA"/>
        </w:rPr>
        <w:t xml:space="preserve"> stehen neue Regeln dafür:</w:t>
      </w:r>
    </w:p>
    <w:p w14:paraId="116F2644" w14:textId="77777777" w:rsidR="00BE6F36" w:rsidRDefault="001C6E39" w:rsidP="00915337">
      <w:pPr>
        <w:numPr>
          <w:ilvl w:val="0"/>
          <w:numId w:val="2"/>
        </w:numPr>
        <w:jc w:val="left"/>
        <w:rPr>
          <w:lang w:eastAsia="ar-SA"/>
        </w:rPr>
      </w:pPr>
      <w:bookmarkStart w:id="10" w:name="_Hlk92103401"/>
      <w:r w:rsidRPr="001C6E39">
        <w:rPr>
          <w:lang w:eastAsia="ar-SA"/>
        </w:rPr>
        <w:t xml:space="preserve">So kann man eine </w:t>
      </w:r>
      <w:r w:rsidRPr="00BE6F36">
        <w:rPr>
          <w:b/>
          <w:lang w:eastAsia="ar-SA"/>
        </w:rPr>
        <w:t>gute Teilhabe</w:t>
      </w:r>
      <w:r w:rsidRPr="001C6E39">
        <w:rPr>
          <w:lang w:eastAsia="ar-SA"/>
        </w:rPr>
        <w:t xml:space="preserve"> von</w:t>
      </w:r>
      <w:r>
        <w:rPr>
          <w:lang w:eastAsia="ar-SA"/>
        </w:rPr>
        <w:t xml:space="preserve"> </w:t>
      </w:r>
      <w:r w:rsidRPr="001C6E39">
        <w:rPr>
          <w:lang w:eastAsia="ar-SA"/>
        </w:rPr>
        <w:t xml:space="preserve">Menschen mit Behinderungen </w:t>
      </w:r>
      <w:r w:rsidRPr="00BE6F36">
        <w:rPr>
          <w:b/>
          <w:lang w:eastAsia="ar-SA"/>
        </w:rPr>
        <w:t>sichern</w:t>
      </w:r>
      <w:r w:rsidRPr="001C6E39">
        <w:rPr>
          <w:lang w:eastAsia="ar-SA"/>
        </w:rPr>
        <w:t>.</w:t>
      </w:r>
      <w:bookmarkEnd w:id="10"/>
    </w:p>
    <w:p w14:paraId="701BBF4A" w14:textId="77777777" w:rsidR="00BE6F36" w:rsidRDefault="00BE6F36" w:rsidP="00BE6F36">
      <w:pPr>
        <w:jc w:val="left"/>
        <w:rPr>
          <w:lang w:eastAsia="ar-SA"/>
        </w:rPr>
      </w:pPr>
    </w:p>
    <w:p w14:paraId="738669BF" w14:textId="77777777" w:rsidR="00BE6F36" w:rsidRDefault="00BE6F36" w:rsidP="00BE6F36">
      <w:pPr>
        <w:jc w:val="left"/>
        <w:rPr>
          <w:lang w:eastAsia="ar-SA"/>
        </w:rPr>
      </w:pPr>
      <w:r w:rsidRPr="001C6E39">
        <w:rPr>
          <w:lang w:eastAsia="ar-SA"/>
        </w:rPr>
        <w:t xml:space="preserve">Dafür gibt es nun ein </w:t>
      </w:r>
      <w:r w:rsidRPr="001C6E39">
        <w:rPr>
          <w:b/>
          <w:bCs/>
          <w:lang w:eastAsia="ar-SA"/>
        </w:rPr>
        <w:t>Instrument.</w:t>
      </w:r>
    </w:p>
    <w:p w14:paraId="0693CBF0" w14:textId="77777777" w:rsidR="00BE6F36" w:rsidRDefault="00BE6F36" w:rsidP="00915337">
      <w:pPr>
        <w:numPr>
          <w:ilvl w:val="0"/>
          <w:numId w:val="2"/>
        </w:numPr>
        <w:jc w:val="left"/>
        <w:rPr>
          <w:lang w:eastAsia="ar-SA"/>
        </w:rPr>
      </w:pPr>
      <w:r w:rsidRPr="001C6E39">
        <w:rPr>
          <w:lang w:eastAsia="ar-SA"/>
        </w:rPr>
        <w:t xml:space="preserve">Ein </w:t>
      </w:r>
      <w:r w:rsidRPr="001C6E39">
        <w:rPr>
          <w:b/>
          <w:bCs/>
          <w:lang w:eastAsia="ar-SA"/>
        </w:rPr>
        <w:t>Instrument</w:t>
      </w:r>
      <w:r w:rsidRPr="001C6E39">
        <w:rPr>
          <w:lang w:eastAsia="ar-SA"/>
        </w:rPr>
        <w:t xml:space="preserve"> ist ein Hilfsmittel.</w:t>
      </w:r>
      <w:r>
        <w:rPr>
          <w:lang w:eastAsia="ar-SA"/>
        </w:rPr>
        <w:t xml:space="preserve"> </w:t>
      </w:r>
    </w:p>
    <w:p w14:paraId="6F0359ED" w14:textId="77777777" w:rsidR="00BE6F36" w:rsidRDefault="00BE6F36" w:rsidP="00BE6F36">
      <w:pPr>
        <w:jc w:val="left"/>
        <w:rPr>
          <w:lang w:eastAsia="ar-SA"/>
        </w:rPr>
      </w:pPr>
    </w:p>
    <w:p w14:paraId="6E9DCB96" w14:textId="77777777" w:rsidR="00BE6F36" w:rsidRDefault="00BE6F36" w:rsidP="00BE6F36">
      <w:pPr>
        <w:jc w:val="left"/>
        <w:rPr>
          <w:lang w:eastAsia="ar-SA"/>
        </w:rPr>
      </w:pPr>
      <w:r w:rsidRPr="001C6E39">
        <w:rPr>
          <w:lang w:eastAsia="ar-SA"/>
        </w:rPr>
        <w:t xml:space="preserve">Hier ist mit </w:t>
      </w:r>
      <w:r w:rsidRPr="001C6E39">
        <w:rPr>
          <w:b/>
          <w:bCs/>
          <w:lang w:eastAsia="ar-SA"/>
        </w:rPr>
        <w:t>Instrument</w:t>
      </w:r>
      <w:r w:rsidRPr="001C6E39">
        <w:rPr>
          <w:lang w:eastAsia="ar-SA"/>
        </w:rPr>
        <w:t xml:space="preserve"> dieses Papier gemeint:</w:t>
      </w:r>
      <w:r w:rsidRPr="00BE6F36">
        <w:rPr>
          <w:noProof/>
        </w:rPr>
        <w:t xml:space="preserve"> </w:t>
      </w:r>
    </w:p>
    <w:p w14:paraId="36982850" w14:textId="77777777" w:rsidR="00BE6F36" w:rsidRDefault="00BE6F36" w:rsidP="00915337">
      <w:pPr>
        <w:numPr>
          <w:ilvl w:val="0"/>
          <w:numId w:val="2"/>
        </w:numPr>
        <w:jc w:val="left"/>
        <w:rPr>
          <w:lang w:eastAsia="ar-SA"/>
        </w:rPr>
      </w:pPr>
      <w:r w:rsidRPr="001C6E39">
        <w:rPr>
          <w:lang w:eastAsia="ar-SA"/>
        </w:rPr>
        <w:t>Internationale Klassifikation der Funktionsfähigkeit,</w:t>
      </w:r>
      <w:r>
        <w:rPr>
          <w:lang w:eastAsia="ar-SA"/>
        </w:rPr>
        <w:t xml:space="preserve"> </w:t>
      </w:r>
      <w:r w:rsidRPr="001C6E39">
        <w:rPr>
          <w:lang w:eastAsia="ar-SA"/>
        </w:rPr>
        <w:t>Behinderung und Gesundheit</w:t>
      </w:r>
      <w:r>
        <w:rPr>
          <w:lang w:eastAsia="ar-SA"/>
        </w:rPr>
        <w:t xml:space="preserve">, also die </w:t>
      </w:r>
      <w:r w:rsidRPr="00BE6F36">
        <w:rPr>
          <w:b/>
          <w:lang w:eastAsia="ar-SA"/>
        </w:rPr>
        <w:t>ICF</w:t>
      </w:r>
      <w:r>
        <w:rPr>
          <w:lang w:eastAsia="ar-SA"/>
        </w:rPr>
        <w:t>.</w:t>
      </w:r>
    </w:p>
    <w:p w14:paraId="064F516B" w14:textId="77777777" w:rsidR="00BE6F36" w:rsidRDefault="00BE6F36" w:rsidP="00BE6F36">
      <w:pPr>
        <w:jc w:val="left"/>
        <w:rPr>
          <w:lang w:eastAsia="ar-SA"/>
        </w:rPr>
      </w:pPr>
    </w:p>
    <w:p w14:paraId="2BF32CDF" w14:textId="77777777" w:rsidR="00BE6F36" w:rsidRPr="00BE6F36" w:rsidRDefault="00BE6F36" w:rsidP="00BE6F36">
      <w:pPr>
        <w:jc w:val="left"/>
        <w:rPr>
          <w:lang w:eastAsia="ar-SA"/>
        </w:rPr>
      </w:pPr>
      <w:r w:rsidRPr="00BE6F36">
        <w:rPr>
          <w:lang w:eastAsia="ar-SA"/>
        </w:rPr>
        <w:t xml:space="preserve">Das </w:t>
      </w:r>
      <w:r w:rsidR="00341166">
        <w:rPr>
          <w:lang w:eastAsia="ar-SA"/>
        </w:rPr>
        <w:t>ICF bietet</w:t>
      </w:r>
      <w:r w:rsidRPr="00BE6F36">
        <w:rPr>
          <w:lang w:eastAsia="ar-SA"/>
        </w:rPr>
        <w:t xml:space="preserve"> ein Muster für eine Beschreibung davon:</w:t>
      </w:r>
    </w:p>
    <w:p w14:paraId="2B0D26ED" w14:textId="77777777" w:rsidR="00BE6F36" w:rsidRPr="00BE6F36" w:rsidRDefault="00BE6F3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BE6F36">
        <w:rPr>
          <w:lang w:eastAsia="ar-SA"/>
        </w:rPr>
        <w:t xml:space="preserve">Das </w:t>
      </w:r>
      <w:r w:rsidRPr="00BE6F36">
        <w:rPr>
          <w:b/>
          <w:lang w:eastAsia="ar-SA"/>
        </w:rPr>
        <w:t>kann</w:t>
      </w:r>
      <w:r w:rsidRPr="00BE6F36">
        <w:rPr>
          <w:lang w:eastAsia="ar-SA"/>
        </w:rPr>
        <w:t xml:space="preserve"> eine Person.</w:t>
      </w:r>
    </w:p>
    <w:p w14:paraId="329B299D" w14:textId="77777777" w:rsidR="00341166" w:rsidRDefault="00BE6F3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BE6F36">
        <w:rPr>
          <w:lang w:eastAsia="ar-SA"/>
        </w:rPr>
        <w:t xml:space="preserve">Das </w:t>
      </w:r>
      <w:r w:rsidRPr="00BE6F36">
        <w:rPr>
          <w:b/>
          <w:lang w:eastAsia="ar-SA"/>
        </w:rPr>
        <w:t>behindert</w:t>
      </w:r>
      <w:r w:rsidRPr="00BE6F36">
        <w:rPr>
          <w:lang w:eastAsia="ar-SA"/>
        </w:rPr>
        <w:t xml:space="preserve"> eine Person.</w:t>
      </w:r>
    </w:p>
    <w:p w14:paraId="05984BDF" w14:textId="77777777" w:rsidR="00341166" w:rsidRDefault="0034116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BE6F36">
        <w:rPr>
          <w:noProof/>
          <w:lang w:eastAsia="de-AT"/>
        </w:rPr>
        <w:drawing>
          <wp:anchor distT="0" distB="0" distL="114300" distR="114300" simplePos="0" relativeHeight="251773952" behindDoc="0" locked="0" layoutInCell="1" allowOverlap="1" wp14:anchorId="77AE8486" wp14:editId="7D1EFBB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66850" cy="1455420"/>
            <wp:effectExtent l="0" t="0" r="0" b="0"/>
            <wp:wrapSquare wrapText="bothSides"/>
            <wp:docPr id="30" name="Grafik 30" descr="https://www.teilhabeberatung.de/sites/default/files/inline-images/We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teilhabeberatung.de/sites/default/files/inline-images/Welt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F36" w:rsidRPr="00BE6F36">
        <w:rPr>
          <w:lang w:eastAsia="ar-SA"/>
        </w:rPr>
        <w:t xml:space="preserve">So ist die Gesundheit </w:t>
      </w:r>
      <w:proofErr w:type="gramStart"/>
      <w:r w:rsidR="00BE6F36" w:rsidRPr="00BE6F36">
        <w:rPr>
          <w:lang w:eastAsia="ar-SA"/>
        </w:rPr>
        <w:t>von einer Person</w:t>
      </w:r>
      <w:proofErr w:type="gramEnd"/>
      <w:r w:rsidR="00BE6F36" w:rsidRPr="00BE6F36">
        <w:rPr>
          <w:lang w:eastAsia="ar-SA"/>
        </w:rPr>
        <w:t>.</w:t>
      </w:r>
    </w:p>
    <w:p w14:paraId="3EA369B4" w14:textId="77777777" w:rsidR="00341166" w:rsidRDefault="00341166" w:rsidP="00341166">
      <w:pPr>
        <w:jc w:val="left"/>
        <w:rPr>
          <w:lang w:eastAsia="ar-SA"/>
        </w:rPr>
      </w:pPr>
    </w:p>
    <w:p w14:paraId="1E1AE101" w14:textId="77777777" w:rsidR="00341166" w:rsidRDefault="00BE6F36" w:rsidP="00341166">
      <w:pPr>
        <w:jc w:val="left"/>
        <w:rPr>
          <w:lang w:eastAsia="ar-SA"/>
        </w:rPr>
      </w:pPr>
      <w:r w:rsidRPr="00BE6F36">
        <w:rPr>
          <w:lang w:eastAsia="ar-SA"/>
        </w:rPr>
        <w:t xml:space="preserve">Dieses Papier ist </w:t>
      </w:r>
      <w:r w:rsidRPr="00341166">
        <w:rPr>
          <w:b/>
          <w:bCs/>
          <w:lang w:eastAsia="ar-SA"/>
        </w:rPr>
        <w:t>international</w:t>
      </w:r>
      <w:r w:rsidRPr="00BE6F36">
        <w:rPr>
          <w:lang w:eastAsia="ar-SA"/>
        </w:rPr>
        <w:t>.</w:t>
      </w:r>
      <w:r w:rsidR="00341166">
        <w:rPr>
          <w:lang w:eastAsia="ar-SA"/>
        </w:rPr>
        <w:t xml:space="preserve"> </w:t>
      </w:r>
      <w:r w:rsidRPr="00BE6F36">
        <w:rPr>
          <w:lang w:eastAsia="ar-SA"/>
        </w:rPr>
        <w:t>Das bedeutet:</w:t>
      </w:r>
    </w:p>
    <w:p w14:paraId="0836A933" w14:textId="77777777" w:rsidR="00BE6F36" w:rsidRPr="00BE6F36" w:rsidRDefault="00BE6F3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BE6F36">
        <w:rPr>
          <w:lang w:eastAsia="ar-SA"/>
        </w:rPr>
        <w:t xml:space="preserve">Es wird in </w:t>
      </w:r>
      <w:r w:rsidR="00341166">
        <w:rPr>
          <w:lang w:eastAsia="ar-SA"/>
        </w:rPr>
        <w:t xml:space="preserve">vielen </w:t>
      </w:r>
      <w:r w:rsidRPr="00BE6F36">
        <w:rPr>
          <w:lang w:eastAsia="ar-SA"/>
        </w:rPr>
        <w:t>verschiedenen Ländern benutzt.</w:t>
      </w:r>
    </w:p>
    <w:p w14:paraId="3405C818" w14:textId="77777777" w:rsidR="001C6E39" w:rsidRDefault="001C6E39" w:rsidP="00BE6F36">
      <w:pPr>
        <w:jc w:val="left"/>
        <w:rPr>
          <w:lang w:eastAsia="ar-SA"/>
        </w:rPr>
      </w:pPr>
      <w:r w:rsidRPr="001C6E39">
        <w:rPr>
          <w:lang w:eastAsia="ar-SA"/>
        </w:rPr>
        <w:br/>
      </w:r>
    </w:p>
    <w:p w14:paraId="5CDA0DE5" w14:textId="77777777" w:rsidR="001C6E39" w:rsidRDefault="001C6E39" w:rsidP="00BE6F36">
      <w:pPr>
        <w:jc w:val="left"/>
        <w:rPr>
          <w:lang w:val="de-DE" w:eastAsia="ar-SA"/>
        </w:rPr>
      </w:pPr>
      <w:r w:rsidRPr="001C6E39">
        <w:rPr>
          <w:lang w:eastAsia="ar-SA"/>
        </w:rPr>
        <w:br/>
      </w:r>
    </w:p>
    <w:p w14:paraId="3453E77A" w14:textId="77777777" w:rsidR="001C6E39" w:rsidRPr="001C6E39" w:rsidRDefault="001C6E39" w:rsidP="001C6E39">
      <w:pPr>
        <w:rPr>
          <w:lang w:val="de-DE" w:eastAsia="ar-SA"/>
        </w:rPr>
      </w:pPr>
    </w:p>
    <w:p w14:paraId="11E412A2" w14:textId="77777777" w:rsidR="00A61F24" w:rsidRDefault="00A61F24">
      <w:pPr>
        <w:spacing w:before="0" w:after="200" w:line="276" w:lineRule="auto"/>
        <w:jc w:val="left"/>
        <w:rPr>
          <w:rFonts w:eastAsia="MS Mincho" w:cs="Tahoma"/>
          <w:b/>
          <w:bCs/>
          <w:color w:val="262626" w:themeColor="text1" w:themeTint="D9"/>
          <w:sz w:val="24"/>
          <w:szCs w:val="28"/>
          <w:lang w:val="de-DE" w:eastAsia="ar-SA"/>
        </w:rPr>
      </w:pPr>
      <w:r>
        <w:rPr>
          <w:lang w:val="de-DE"/>
        </w:rPr>
        <w:br w:type="page"/>
      </w:r>
    </w:p>
    <w:p w14:paraId="75AB861F" w14:textId="77777777" w:rsidR="003D257C" w:rsidRDefault="001C6E39" w:rsidP="001C6E39">
      <w:pPr>
        <w:pStyle w:val="berschrift2"/>
        <w:rPr>
          <w:lang w:val="de-DE"/>
        </w:rPr>
      </w:pPr>
      <w:bookmarkStart w:id="11" w:name="_Toc96352415"/>
      <w:r>
        <w:rPr>
          <w:lang w:val="de-DE"/>
        </w:rPr>
        <w:lastRenderedPageBreak/>
        <w:t>Zusammenfassung</w:t>
      </w:r>
      <w:bookmarkEnd w:id="11"/>
    </w:p>
    <w:p w14:paraId="50455915" w14:textId="77777777" w:rsidR="00341166" w:rsidRDefault="00341166" w:rsidP="00341166">
      <w:pPr>
        <w:jc w:val="left"/>
        <w:rPr>
          <w:b/>
          <w:bCs/>
        </w:rPr>
      </w:pPr>
    </w:p>
    <w:p w14:paraId="0F77645B" w14:textId="77777777" w:rsidR="00341166" w:rsidRDefault="00341166" w:rsidP="00341166">
      <w:pPr>
        <w:jc w:val="left"/>
        <w:rPr>
          <w:lang w:eastAsia="ar-SA"/>
        </w:rPr>
      </w:pPr>
      <w:r w:rsidRPr="00341166">
        <w:rPr>
          <w:b/>
          <w:bCs/>
        </w:rPr>
        <w:t>ICF</w:t>
      </w:r>
    </w:p>
    <w:p w14:paraId="7251B5D9" w14:textId="77777777" w:rsidR="00341166" w:rsidRDefault="0034116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bookmarkStart w:id="12" w:name="_Hlk92105451"/>
      <w:r w:rsidRPr="00341166">
        <w:rPr>
          <w:lang w:eastAsia="ar-SA"/>
        </w:rPr>
        <w:t>Das ist eine englische Abkürzung für:</w:t>
      </w:r>
      <w:r w:rsidRPr="00341166">
        <w:rPr>
          <w:lang w:eastAsia="ar-SA"/>
        </w:rPr>
        <w:br/>
      </w:r>
      <w:bookmarkEnd w:id="12"/>
      <w:r w:rsidRPr="00341166">
        <w:rPr>
          <w:b/>
          <w:lang w:eastAsia="ar-SA"/>
        </w:rPr>
        <w:t>Internationale Klassifizierung von Funktions-Fähigkeit, Behinderung und Gesundheit</w:t>
      </w:r>
      <w:r w:rsidRPr="00341166">
        <w:rPr>
          <w:lang w:eastAsia="ar-SA"/>
        </w:rPr>
        <w:t>.</w:t>
      </w:r>
    </w:p>
    <w:p w14:paraId="43BA27EA" w14:textId="77777777" w:rsidR="00341166" w:rsidRDefault="00341166" w:rsidP="00341166">
      <w:pPr>
        <w:ind w:left="360"/>
        <w:jc w:val="left"/>
        <w:rPr>
          <w:lang w:eastAsia="ar-SA"/>
        </w:rPr>
      </w:pPr>
    </w:p>
    <w:p w14:paraId="579A0D01" w14:textId="77777777" w:rsidR="00341166" w:rsidRPr="00151D81" w:rsidRDefault="0034116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151D81">
        <w:t xml:space="preserve">Mit der </w:t>
      </w:r>
      <w:r w:rsidRPr="00341166">
        <w:rPr>
          <w:b/>
          <w:bCs/>
        </w:rPr>
        <w:t>ICF</w:t>
      </w:r>
      <w:r w:rsidRPr="00151D81">
        <w:t xml:space="preserve"> kann man erkennen und beschreiben:</w:t>
      </w:r>
    </w:p>
    <w:p w14:paraId="4BF1C6C4" w14:textId="77777777" w:rsidR="00341166" w:rsidRDefault="00341166" w:rsidP="00915337">
      <w:pPr>
        <w:numPr>
          <w:ilvl w:val="1"/>
          <w:numId w:val="2"/>
        </w:numPr>
        <w:jc w:val="left"/>
        <w:rPr>
          <w:lang w:eastAsia="ar-SA"/>
        </w:rPr>
      </w:pPr>
      <w:r w:rsidRPr="00151D81">
        <w:rPr>
          <w:lang w:eastAsia="ar-SA"/>
        </w:rPr>
        <w:t>So stark ist eine Behinderung.</w:t>
      </w:r>
    </w:p>
    <w:p w14:paraId="15631A28" w14:textId="77777777" w:rsidR="00341166" w:rsidRDefault="00341166" w:rsidP="00341166">
      <w:pPr>
        <w:ind w:left="720"/>
        <w:jc w:val="left"/>
        <w:rPr>
          <w:lang w:eastAsia="ar-SA"/>
        </w:rPr>
      </w:pPr>
    </w:p>
    <w:p w14:paraId="15EF38EA" w14:textId="77777777" w:rsidR="00341166" w:rsidRDefault="00341166" w:rsidP="00341166">
      <w:pPr>
        <w:pStyle w:val="Listenabsatz"/>
      </w:pPr>
      <w:r w:rsidRPr="00151D81">
        <w:t xml:space="preserve">Die </w:t>
      </w:r>
      <w:r w:rsidRPr="00341166">
        <w:rPr>
          <w:b/>
          <w:bCs/>
        </w:rPr>
        <w:t>ICF</w:t>
      </w:r>
      <w:r w:rsidRPr="00151D81">
        <w:t xml:space="preserve"> soll helfen, wenn man herausfinden muss:</w:t>
      </w:r>
    </w:p>
    <w:p w14:paraId="15672E52" w14:textId="77777777" w:rsidR="00341166" w:rsidRDefault="00341166" w:rsidP="00915337">
      <w:pPr>
        <w:numPr>
          <w:ilvl w:val="1"/>
          <w:numId w:val="2"/>
        </w:numPr>
        <w:jc w:val="left"/>
      </w:pPr>
      <w:r w:rsidRPr="00151D81">
        <w:rPr>
          <w:lang w:eastAsia="ar-SA"/>
        </w:rPr>
        <w:t xml:space="preserve">Diese </w:t>
      </w:r>
      <w:r w:rsidRPr="00341166">
        <w:rPr>
          <w:b/>
          <w:lang w:eastAsia="ar-SA"/>
        </w:rPr>
        <w:t>Unterstützung</w:t>
      </w:r>
      <w:r w:rsidRPr="00151D81">
        <w:rPr>
          <w:lang w:eastAsia="ar-SA"/>
        </w:rPr>
        <w:t xml:space="preserve"> braucht eine Person mit Behinderungen.</w:t>
      </w:r>
      <w:r>
        <w:rPr>
          <w:lang w:eastAsia="ar-SA"/>
        </w:rPr>
        <w:t xml:space="preserve"> </w:t>
      </w:r>
    </w:p>
    <w:p w14:paraId="3268B3F1" w14:textId="77777777" w:rsidR="00341166" w:rsidRDefault="00341166" w:rsidP="00915337">
      <w:pPr>
        <w:numPr>
          <w:ilvl w:val="2"/>
          <w:numId w:val="2"/>
        </w:numPr>
        <w:jc w:val="left"/>
      </w:pPr>
      <w:r w:rsidRPr="00151D81">
        <w:t xml:space="preserve">Weil sie wegen einer Behinderung </w:t>
      </w:r>
      <w:r w:rsidRPr="00341166">
        <w:rPr>
          <w:b/>
        </w:rPr>
        <w:t>Nachteile bei der Teilhabe</w:t>
      </w:r>
      <w:r w:rsidRPr="00151D81">
        <w:t xml:space="preserve"> hat.</w:t>
      </w:r>
    </w:p>
    <w:p w14:paraId="75CBE835" w14:textId="77777777" w:rsidR="00341166" w:rsidRDefault="00341166" w:rsidP="00341166">
      <w:pPr>
        <w:ind w:left="1080"/>
        <w:jc w:val="left"/>
      </w:pPr>
    </w:p>
    <w:p w14:paraId="2A983A48" w14:textId="77777777" w:rsidR="00341166" w:rsidRPr="00151D81" w:rsidRDefault="00341166" w:rsidP="00341166">
      <w:pPr>
        <w:pStyle w:val="Listenabsatz"/>
      </w:pPr>
      <w:r w:rsidRPr="00151D81">
        <w:t xml:space="preserve">Mit der </w:t>
      </w:r>
      <w:r w:rsidRPr="00341166">
        <w:rPr>
          <w:b/>
          <w:bCs/>
        </w:rPr>
        <w:t>ICF</w:t>
      </w:r>
      <w:r w:rsidRPr="00151D81">
        <w:t xml:space="preserve"> kann man besser die richtige Unterstützung finden,</w:t>
      </w:r>
      <w:r>
        <w:t xml:space="preserve"> </w:t>
      </w:r>
      <w:r w:rsidRPr="00151D81">
        <w:t>die zum Leben von der Person passt.</w:t>
      </w:r>
    </w:p>
    <w:p w14:paraId="2D00ADE8" w14:textId="77777777" w:rsidR="00341166" w:rsidRDefault="00341166" w:rsidP="00341166">
      <w:pPr>
        <w:jc w:val="left"/>
        <w:rPr>
          <w:lang w:eastAsia="ar-SA"/>
        </w:rPr>
      </w:pPr>
    </w:p>
    <w:p w14:paraId="0E1C5747" w14:textId="77777777" w:rsidR="00341166" w:rsidRDefault="00341166" w:rsidP="00341166">
      <w:pPr>
        <w:jc w:val="left"/>
        <w:rPr>
          <w:lang w:eastAsia="ar-SA"/>
        </w:rPr>
      </w:pPr>
    </w:p>
    <w:p w14:paraId="704D08E5" w14:textId="77777777" w:rsidR="00341166" w:rsidRPr="00341166" w:rsidRDefault="00341166" w:rsidP="00341166">
      <w:pPr>
        <w:jc w:val="left"/>
        <w:rPr>
          <w:b/>
          <w:lang w:eastAsia="ar-SA"/>
        </w:rPr>
      </w:pPr>
      <w:r w:rsidRPr="00341166">
        <w:rPr>
          <w:b/>
          <w:lang w:eastAsia="ar-SA"/>
        </w:rPr>
        <w:t>ICD</w:t>
      </w:r>
    </w:p>
    <w:p w14:paraId="565B2BAE" w14:textId="77777777" w:rsidR="00341166" w:rsidRDefault="00341166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r w:rsidRPr="00341166">
        <w:rPr>
          <w:lang w:eastAsia="ar-SA"/>
        </w:rPr>
        <w:t>Das ist eine englische Abkürzung für:</w:t>
      </w:r>
      <w:r w:rsidRPr="00341166">
        <w:rPr>
          <w:lang w:eastAsia="ar-SA"/>
        </w:rPr>
        <w:br/>
      </w:r>
      <w:r w:rsidRPr="00341166">
        <w:rPr>
          <w:b/>
          <w:lang w:eastAsia="ar-SA"/>
        </w:rPr>
        <w:t>Internationale Klassifikation von Krankheiten und anderen Gesundheits-Problemen</w:t>
      </w:r>
      <w:r w:rsidRPr="00341166">
        <w:rPr>
          <w:lang w:eastAsia="ar-SA"/>
        </w:rPr>
        <w:t>.</w:t>
      </w:r>
    </w:p>
    <w:p w14:paraId="02A7A109" w14:textId="77777777" w:rsidR="00341166" w:rsidRDefault="00341166" w:rsidP="00341166">
      <w:pPr>
        <w:ind w:left="360"/>
        <w:jc w:val="left"/>
        <w:rPr>
          <w:lang w:eastAsia="ar-SA"/>
        </w:rPr>
      </w:pPr>
      <w:r w:rsidRPr="00151D81">
        <w:rPr>
          <w:noProof/>
          <w:lang w:eastAsia="de-AT"/>
        </w:rPr>
        <w:drawing>
          <wp:anchor distT="0" distB="0" distL="114300" distR="114300" simplePos="0" relativeHeight="251766784" behindDoc="0" locked="0" layoutInCell="1" allowOverlap="1" wp14:anchorId="28AAAE9D" wp14:editId="36F97382">
            <wp:simplePos x="0" y="0"/>
            <wp:positionH relativeFrom="margin">
              <wp:posOffset>4812665</wp:posOffset>
            </wp:positionH>
            <wp:positionV relativeFrom="paragraph">
              <wp:posOffset>2540</wp:posOffset>
            </wp:positionV>
            <wp:extent cx="1476375" cy="1988820"/>
            <wp:effectExtent l="0" t="0" r="0" b="0"/>
            <wp:wrapSquare wrapText="bothSides"/>
            <wp:docPr id="11" name="Grafik 11" descr="https://www.teilhabeberatung.de/sites/default/files/inline-images/Hilfepla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eilhabeberatung.de/sites/default/files/inline-images/Hilfeplan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D97C2E" w14:textId="77777777" w:rsidR="00151D81" w:rsidRPr="00151D81" w:rsidRDefault="00151D81" w:rsidP="00915337">
      <w:pPr>
        <w:numPr>
          <w:ilvl w:val="0"/>
          <w:numId w:val="2"/>
        </w:numPr>
        <w:tabs>
          <w:tab w:val="num" w:pos="720"/>
        </w:tabs>
        <w:jc w:val="left"/>
        <w:rPr>
          <w:lang w:eastAsia="ar-SA"/>
        </w:rPr>
      </w:pPr>
      <w:bookmarkStart w:id="13" w:name="_Hlk92105481"/>
      <w:r w:rsidRPr="00151D81">
        <w:t xml:space="preserve">Mit der </w:t>
      </w:r>
      <w:r w:rsidRPr="00341166">
        <w:rPr>
          <w:b/>
          <w:bCs/>
        </w:rPr>
        <w:t>ICD10</w:t>
      </w:r>
      <w:r w:rsidRPr="00151D81">
        <w:t xml:space="preserve"> kann man diese Sachen erkennen und beschreiben:</w:t>
      </w:r>
    </w:p>
    <w:p w14:paraId="797DED77" w14:textId="77777777" w:rsidR="00151D81" w:rsidRPr="00151D81" w:rsidRDefault="00151D81" w:rsidP="00915337">
      <w:pPr>
        <w:numPr>
          <w:ilvl w:val="1"/>
          <w:numId w:val="2"/>
        </w:numPr>
        <w:jc w:val="left"/>
        <w:rPr>
          <w:lang w:eastAsia="ar-SA"/>
        </w:rPr>
      </w:pPr>
      <w:r w:rsidRPr="00151D81">
        <w:rPr>
          <w:lang w:eastAsia="ar-SA"/>
        </w:rPr>
        <w:t>Krankheiten.</w:t>
      </w:r>
    </w:p>
    <w:p w14:paraId="6F0BEFA1" w14:textId="77777777" w:rsidR="00151D81" w:rsidRPr="00151D81" w:rsidRDefault="00151D81" w:rsidP="00915337">
      <w:pPr>
        <w:numPr>
          <w:ilvl w:val="1"/>
          <w:numId w:val="2"/>
        </w:numPr>
        <w:jc w:val="left"/>
        <w:rPr>
          <w:lang w:eastAsia="ar-SA"/>
        </w:rPr>
      </w:pPr>
      <w:r w:rsidRPr="00151D81">
        <w:rPr>
          <w:lang w:eastAsia="ar-SA"/>
        </w:rPr>
        <w:t>Gesundheits-Probleme, die von Krankheiten kommen.</w:t>
      </w:r>
    </w:p>
    <w:p w14:paraId="37F4E801" w14:textId="77777777" w:rsidR="00151D81" w:rsidRPr="00151D81" w:rsidRDefault="00151D81" w:rsidP="00915337">
      <w:pPr>
        <w:numPr>
          <w:ilvl w:val="1"/>
          <w:numId w:val="2"/>
        </w:numPr>
        <w:jc w:val="left"/>
        <w:rPr>
          <w:lang w:eastAsia="ar-SA"/>
        </w:rPr>
      </w:pPr>
      <w:r w:rsidRPr="00151D81">
        <w:rPr>
          <w:lang w:eastAsia="ar-SA"/>
        </w:rPr>
        <w:t>Gründe, warum eine Person gestorben ist.</w:t>
      </w:r>
    </w:p>
    <w:bookmarkEnd w:id="13"/>
    <w:p w14:paraId="49753339" w14:textId="77777777" w:rsidR="00151D81" w:rsidRDefault="00151D81" w:rsidP="00151D81"/>
    <w:p w14:paraId="303AE8C6" w14:textId="77777777" w:rsidR="00151D81" w:rsidRDefault="00151D81" w:rsidP="00151D81"/>
    <w:p w14:paraId="5F00D051" w14:textId="77777777" w:rsidR="001C6E39" w:rsidRDefault="001C6E39" w:rsidP="00151D81">
      <w:r w:rsidRPr="00151D81">
        <w:rPr>
          <w:noProof/>
          <w:lang w:eastAsia="de-AT"/>
        </w:rPr>
        <w:lastRenderedPageBreak/>
        <w:drawing>
          <wp:anchor distT="0" distB="0" distL="114300" distR="114300" simplePos="0" relativeHeight="251767808" behindDoc="0" locked="0" layoutInCell="1" allowOverlap="1" wp14:anchorId="1AD11E17" wp14:editId="637C265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13865" cy="1310640"/>
            <wp:effectExtent l="0" t="0" r="635" b="3810"/>
            <wp:wrapSquare wrapText="bothSides"/>
            <wp:docPr id="1" name="Grafik 1" descr="https://www.teilhabeberatung.de/sites/default/files/inline-images/Aufgepass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eilhabeberatung.de/sites/default/files/inline-images/Aufgepasst_5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48BD7" w14:textId="77777777" w:rsidR="001C6E39" w:rsidRDefault="00151D81" w:rsidP="00151D81">
      <w:r w:rsidRPr="00151D81">
        <w:t xml:space="preserve">Die beiden Klassifikationen </w:t>
      </w:r>
      <w:r w:rsidRPr="00151D81">
        <w:rPr>
          <w:b/>
          <w:bCs/>
        </w:rPr>
        <w:t>ICD</w:t>
      </w:r>
      <w:r w:rsidRPr="00151D81">
        <w:t xml:space="preserve"> und </w:t>
      </w:r>
      <w:r w:rsidRPr="00151D81">
        <w:rPr>
          <w:b/>
          <w:bCs/>
        </w:rPr>
        <w:t>ICF</w:t>
      </w:r>
      <w:r w:rsidRPr="00151D81">
        <w:t xml:space="preserve"> ergänzen sich.</w:t>
      </w:r>
      <w:r w:rsidRPr="00151D81">
        <w:br/>
      </w:r>
    </w:p>
    <w:p w14:paraId="09B59DD6" w14:textId="77777777" w:rsidR="00151D81" w:rsidRPr="00151D81" w:rsidRDefault="00151D81" w:rsidP="00151D81">
      <w:r w:rsidRPr="00151D81">
        <w:t>Das bedeutet:</w:t>
      </w:r>
      <w:r w:rsidR="001C6E39">
        <w:t xml:space="preserve"> </w:t>
      </w:r>
      <w:r w:rsidRPr="00151D81">
        <w:t>Was die ICD nicht erklärt.</w:t>
      </w:r>
      <w:r w:rsidR="001C6E39">
        <w:t xml:space="preserve"> </w:t>
      </w:r>
      <w:r w:rsidRPr="00151D81">
        <w:t>Das steht in der ICF.</w:t>
      </w:r>
      <w:r w:rsidR="001C6E39">
        <w:t xml:space="preserve"> </w:t>
      </w:r>
      <w:r w:rsidRPr="00151D81">
        <w:t>Und umgekehrt.</w:t>
      </w:r>
    </w:p>
    <w:p w14:paraId="1774CF58" w14:textId="77777777" w:rsidR="001C6E39" w:rsidRDefault="001C6E39" w:rsidP="00151D81"/>
    <w:p w14:paraId="77432A13" w14:textId="77777777" w:rsidR="00151D81" w:rsidRPr="00151D81" w:rsidRDefault="00151D81" w:rsidP="00151D81">
      <w:r w:rsidRPr="00151D81">
        <w:t>Viele denken:</w:t>
      </w:r>
      <w:r w:rsidR="001C6E39">
        <w:t xml:space="preserve"> </w:t>
      </w:r>
      <w:r w:rsidRPr="00151D81">
        <w:t>Diese</w:t>
      </w:r>
      <w:r w:rsidRPr="00151D81">
        <w:rPr>
          <w:b/>
          <w:bCs/>
        </w:rPr>
        <w:t xml:space="preserve"> Klassifikationen</w:t>
      </w:r>
      <w:r w:rsidRPr="00151D81">
        <w:t xml:space="preserve"> sind schwer zu verstehen.</w:t>
      </w:r>
      <w:r w:rsidRPr="00151D81">
        <w:br/>
      </w:r>
      <w:r w:rsidRPr="00151D81">
        <w:rPr>
          <w:b/>
          <w:bCs/>
        </w:rPr>
        <w:t>Aber:</w:t>
      </w:r>
      <w:r w:rsidR="001C6E39">
        <w:rPr>
          <w:b/>
          <w:bCs/>
        </w:rPr>
        <w:t xml:space="preserve"> </w:t>
      </w:r>
      <w:r w:rsidRPr="00151D81">
        <w:t>Sie sind sehr nützlich.</w:t>
      </w:r>
    </w:p>
    <w:p w14:paraId="66B20333" w14:textId="77777777" w:rsidR="007A0A94" w:rsidRPr="00DD246B" w:rsidRDefault="007A0A94" w:rsidP="00C31AE8">
      <w:pPr>
        <w:rPr>
          <w:lang w:val="de-DE"/>
        </w:rPr>
      </w:pPr>
    </w:p>
    <w:p w14:paraId="08695000" w14:textId="77777777" w:rsidR="005F1849" w:rsidRDefault="005F1849" w:rsidP="005F1849">
      <w:pPr>
        <w:spacing w:before="0" w:after="200" w:line="276" w:lineRule="auto"/>
        <w:jc w:val="left"/>
        <w:rPr>
          <w:lang w:val="de-DE"/>
        </w:rPr>
      </w:pPr>
    </w:p>
    <w:p w14:paraId="5AF43DAA" w14:textId="77777777" w:rsidR="005F1849" w:rsidRDefault="005F1849" w:rsidP="005F1849">
      <w:pPr>
        <w:spacing w:before="0" w:after="200" w:line="276" w:lineRule="auto"/>
        <w:jc w:val="left"/>
        <w:rPr>
          <w:lang w:val="de-DE"/>
        </w:rPr>
      </w:pPr>
    </w:p>
    <w:p w14:paraId="4C15D0F3" w14:textId="4B2EBC22" w:rsidR="003D257C" w:rsidRDefault="003D257C" w:rsidP="005F1849">
      <w:pPr>
        <w:spacing w:before="0" w:after="200" w:line="276" w:lineRule="auto"/>
        <w:jc w:val="left"/>
        <w:rPr>
          <w:lang w:val="de-DE"/>
        </w:rPr>
      </w:pPr>
      <w:r w:rsidRPr="003D257C">
        <w:rPr>
          <w:lang w:val="de-DE"/>
        </w:rPr>
        <w:t xml:space="preserve">Hilfreiche Fragen und Antworten </w:t>
      </w:r>
    </w:p>
    <w:p w14:paraId="7BFDEA71" w14:textId="77777777" w:rsidR="003D257C" w:rsidRPr="003D257C" w:rsidRDefault="00DD2C18" w:rsidP="003D257C">
      <w:pPr>
        <w:rPr>
          <w:lang w:val="de-DE" w:eastAsia="ar-SA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D84E45" wp14:editId="013F8569">
                <wp:simplePos x="0" y="0"/>
                <wp:positionH relativeFrom="margin">
                  <wp:posOffset>15875</wp:posOffset>
                </wp:positionH>
                <wp:positionV relativeFrom="paragraph">
                  <wp:posOffset>139065</wp:posOffset>
                </wp:positionV>
                <wp:extent cx="6088380" cy="716280"/>
                <wp:effectExtent l="0" t="0" r="2667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BB9A0" id="Rechteck 17" o:spid="_x0000_s1026" style="position:absolute;margin-left:1.25pt;margin-top:10.95pt;width:479.4pt;height:56.4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" filled="f" strokecolor="#20a74b [3209]" strokeweight="2pt">
                <w10:wrap anchorx="margin"/>
              </v:rect>
            </w:pict>
          </mc:Fallback>
        </mc:AlternateContent>
      </w:r>
    </w:p>
    <w:p w14:paraId="5717EE08" w14:textId="77777777" w:rsidR="003D257C" w:rsidRDefault="003D257C" w:rsidP="00E11F30">
      <w:pPr>
        <w:pStyle w:val="berschrift3"/>
      </w:pPr>
      <w:bookmarkStart w:id="14" w:name="_Toc96352416"/>
      <w:r>
        <w:t>Was bedeutet die ICF-Beschreibung von Behinderung genau</w:t>
      </w:r>
      <w:r w:rsidRPr="003D257C">
        <w:t xml:space="preserve">? </w:t>
      </w:r>
      <w:r>
        <w:t>Wie erklärt die ICF das Wort Behinderung?</w:t>
      </w:r>
      <w:bookmarkEnd w:id="14"/>
    </w:p>
    <w:p w14:paraId="4C1381D9" w14:textId="77777777" w:rsidR="003D257C" w:rsidRPr="00DD2C18" w:rsidRDefault="003D257C" w:rsidP="00DD2C18">
      <w:pPr>
        <w:spacing w:before="0" w:after="200" w:line="276" w:lineRule="auto"/>
        <w:ind w:left="360"/>
        <w:jc w:val="left"/>
        <w:rPr>
          <w:bCs/>
          <w:iCs/>
        </w:rPr>
      </w:pPr>
    </w:p>
    <w:p w14:paraId="23692C9D" w14:textId="77777777" w:rsidR="00DD2C18" w:rsidRPr="00DD2C18" w:rsidRDefault="00DD2C18" w:rsidP="00DD2C18">
      <w:pPr>
        <w:spacing w:before="0" w:after="200"/>
        <w:jc w:val="left"/>
        <w:rPr>
          <w:bCs/>
          <w:iCs/>
        </w:rPr>
      </w:pPr>
      <w:r w:rsidRPr="00DD2C18">
        <w:rPr>
          <w:b/>
          <w:bCs/>
          <w:iCs/>
        </w:rPr>
        <w:t>ICF</w:t>
      </w:r>
      <w:r w:rsidRPr="00DD2C18">
        <w:rPr>
          <w:bCs/>
          <w:iCs/>
        </w:rPr>
        <w:t xml:space="preserve"> ist die Abkürzung für</w:t>
      </w:r>
      <w:r>
        <w:rPr>
          <w:bCs/>
          <w:iCs/>
        </w:rPr>
        <w:t>:</w:t>
      </w:r>
    </w:p>
    <w:p w14:paraId="14E14127" w14:textId="77777777" w:rsidR="00DD2C18" w:rsidRDefault="00DD2C18" w:rsidP="00915337">
      <w:pPr>
        <w:numPr>
          <w:ilvl w:val="0"/>
          <w:numId w:val="2"/>
        </w:numPr>
        <w:tabs>
          <w:tab w:val="num" w:pos="720"/>
        </w:tabs>
        <w:jc w:val="left"/>
        <w:rPr>
          <w:bCs/>
          <w:iCs/>
        </w:rPr>
      </w:pPr>
      <w:r w:rsidRPr="00DD2C18">
        <w:rPr>
          <w:b/>
          <w:bCs/>
          <w:iCs/>
        </w:rPr>
        <w:t>Internationale Klassifizierung von Funktions-Fähigkeit, Behinderung und Gesundheit.</w:t>
      </w:r>
      <w:r>
        <w:rPr>
          <w:bCs/>
          <w:iCs/>
        </w:rPr>
        <w:t xml:space="preserve"> </w:t>
      </w:r>
    </w:p>
    <w:p w14:paraId="208D3EE6" w14:textId="77777777" w:rsidR="00DD2C18" w:rsidRDefault="00DD2C18" w:rsidP="00DD2C18">
      <w:pPr>
        <w:spacing w:before="0" w:after="200"/>
        <w:ind w:left="360"/>
        <w:jc w:val="left"/>
        <w:rPr>
          <w:bCs/>
          <w:iCs/>
        </w:rPr>
      </w:pPr>
    </w:p>
    <w:p w14:paraId="65B2CD34" w14:textId="77777777" w:rsidR="00DD2C18" w:rsidRDefault="00DD2C18" w:rsidP="00DD2C18">
      <w:pPr>
        <w:jc w:val="left"/>
        <w:rPr>
          <w:b/>
          <w:bCs/>
          <w:iCs/>
        </w:rPr>
      </w:pPr>
      <w:r w:rsidRPr="00DD2C18">
        <w:rPr>
          <w:bCs/>
          <w:iCs/>
        </w:rPr>
        <w:t xml:space="preserve">Die Wörter </w:t>
      </w:r>
      <w:r w:rsidRPr="00DD2C18">
        <w:rPr>
          <w:b/>
          <w:bCs/>
          <w:iCs/>
        </w:rPr>
        <w:t>Funktions-Fähigkeit und Behinderung sind ein</w:t>
      </w:r>
      <w:r>
        <w:rPr>
          <w:b/>
          <w:bCs/>
          <w:iCs/>
        </w:rPr>
        <w:t xml:space="preserve"> </w:t>
      </w:r>
      <w:r w:rsidRPr="00DD2C18">
        <w:rPr>
          <w:b/>
          <w:bCs/>
          <w:iCs/>
        </w:rPr>
        <w:t>Gegensatz-Paar.</w:t>
      </w:r>
      <w:r>
        <w:rPr>
          <w:bCs/>
          <w:iCs/>
        </w:rPr>
        <w:t xml:space="preserve"> </w:t>
      </w:r>
      <w:r w:rsidRPr="00DD2C18">
        <w:rPr>
          <w:bCs/>
          <w:iCs/>
        </w:rPr>
        <w:t>Das bedeutet:</w:t>
      </w:r>
    </w:p>
    <w:p w14:paraId="177720F4" w14:textId="77777777" w:rsidR="00DD2C18" w:rsidRDefault="00DD2C18" w:rsidP="00915337">
      <w:pPr>
        <w:numPr>
          <w:ilvl w:val="0"/>
          <w:numId w:val="2"/>
        </w:numPr>
        <w:tabs>
          <w:tab w:val="num" w:pos="720"/>
        </w:tabs>
        <w:jc w:val="left"/>
        <w:rPr>
          <w:bCs/>
          <w:iCs/>
        </w:rPr>
      </w:pPr>
      <w:r w:rsidRPr="00DD2C18">
        <w:rPr>
          <w:b/>
          <w:bCs/>
          <w:iCs/>
        </w:rPr>
        <w:t>Funktions-Fähigkeit</w:t>
      </w:r>
      <w:r w:rsidRPr="00DD2C18">
        <w:rPr>
          <w:bCs/>
          <w:iCs/>
        </w:rPr>
        <w:t xml:space="preserve"> beschreibt:</w:t>
      </w:r>
    </w:p>
    <w:p w14:paraId="5037FB0B" w14:textId="77777777" w:rsidR="00DD2C18" w:rsidRDefault="00DD2C18" w:rsidP="00915337">
      <w:pPr>
        <w:numPr>
          <w:ilvl w:val="1"/>
          <w:numId w:val="2"/>
        </w:numPr>
        <w:tabs>
          <w:tab w:val="num" w:pos="720"/>
        </w:tabs>
        <w:jc w:val="left"/>
        <w:rPr>
          <w:bCs/>
          <w:iCs/>
        </w:rPr>
      </w:pPr>
      <w:r w:rsidRPr="00DD2C18">
        <w:rPr>
          <w:bCs/>
          <w:iCs/>
        </w:rPr>
        <w:t xml:space="preserve">Das </w:t>
      </w:r>
      <w:r w:rsidRPr="00DD2C18">
        <w:rPr>
          <w:b/>
          <w:bCs/>
          <w:iCs/>
        </w:rPr>
        <w:t>kann</w:t>
      </w:r>
      <w:r w:rsidRPr="00DD2C18">
        <w:rPr>
          <w:bCs/>
          <w:iCs/>
        </w:rPr>
        <w:t xml:space="preserve"> eine Person.</w:t>
      </w:r>
    </w:p>
    <w:p w14:paraId="0EA6BD00" w14:textId="77777777" w:rsidR="00DD2C18" w:rsidRPr="00A61F24" w:rsidRDefault="00DD2C18" w:rsidP="00A61F24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A61F24">
        <w:rPr>
          <w:b/>
          <w:bCs/>
          <w:iCs/>
        </w:rPr>
        <w:t xml:space="preserve">Behinderung </w:t>
      </w:r>
      <w:r w:rsidRPr="00A61F24">
        <w:rPr>
          <w:iCs/>
        </w:rPr>
        <w:t>beschreibt</w:t>
      </w:r>
      <w:r w:rsidRPr="00A61F24">
        <w:rPr>
          <w:b/>
          <w:bCs/>
          <w:iCs/>
        </w:rPr>
        <w:t>:</w:t>
      </w:r>
    </w:p>
    <w:p w14:paraId="2DAD60F9" w14:textId="77777777" w:rsidR="00DD2C18" w:rsidRDefault="00DD2C18" w:rsidP="00915337">
      <w:pPr>
        <w:pStyle w:val="Listenabsatz"/>
        <w:numPr>
          <w:ilvl w:val="1"/>
          <w:numId w:val="2"/>
        </w:numPr>
      </w:pPr>
      <w:r w:rsidRPr="00DD2C18">
        <w:t xml:space="preserve">Was </w:t>
      </w:r>
      <w:r w:rsidRPr="00DD2C18">
        <w:rPr>
          <w:b/>
        </w:rPr>
        <w:t>behindert</w:t>
      </w:r>
      <w:r w:rsidRPr="00DD2C18">
        <w:t xml:space="preserve"> eine Person.</w:t>
      </w:r>
    </w:p>
    <w:p w14:paraId="6F6DFE3B" w14:textId="77777777" w:rsidR="00DD2C18" w:rsidRDefault="00DD2C18" w:rsidP="00DD2C18"/>
    <w:p w14:paraId="69BF0C1A" w14:textId="77777777" w:rsidR="00DD2C18" w:rsidRDefault="00DD2C18" w:rsidP="00DD2C18">
      <w:r w:rsidRPr="00DD2C18">
        <w:t>Das sind 2 verschiedene Sachen.</w:t>
      </w:r>
      <w:r>
        <w:t xml:space="preserve"> </w:t>
      </w:r>
      <w:r w:rsidRPr="00DD2C18">
        <w:t>Aber sie stehen zusammen in einer Erklärung.</w:t>
      </w:r>
    </w:p>
    <w:p w14:paraId="61402639" w14:textId="77777777" w:rsidR="00DD2C18" w:rsidRPr="00A61F24" w:rsidRDefault="00DD2C18" w:rsidP="00A61F24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A61F24">
        <w:rPr>
          <w:iCs/>
        </w:rPr>
        <w:t xml:space="preserve">Weil man sie </w:t>
      </w:r>
      <w:r w:rsidRPr="00A61F24">
        <w:rPr>
          <w:b/>
          <w:bCs/>
          <w:iCs/>
        </w:rPr>
        <w:t>zusammen anschauen</w:t>
      </w:r>
      <w:r w:rsidRPr="00A61F24">
        <w:rPr>
          <w:iCs/>
        </w:rPr>
        <w:t xml:space="preserve"> muss.</w:t>
      </w:r>
    </w:p>
    <w:p w14:paraId="75073E4F" w14:textId="77777777" w:rsidR="00DD2C18" w:rsidRPr="00DD2C18" w:rsidRDefault="00DD2C18" w:rsidP="00915337">
      <w:pPr>
        <w:pStyle w:val="Listenabsatz"/>
        <w:numPr>
          <w:ilvl w:val="1"/>
          <w:numId w:val="2"/>
        </w:numPr>
      </w:pPr>
      <w:r>
        <w:t>Nur dann kann</w:t>
      </w:r>
      <w:r w:rsidRPr="00DD2C18">
        <w:t xml:space="preserve"> man eine </w:t>
      </w:r>
      <w:r w:rsidRPr="00DD2C18">
        <w:rPr>
          <w:b/>
        </w:rPr>
        <w:t>gute Beschreibung</w:t>
      </w:r>
      <w:r w:rsidRPr="00DD2C18">
        <w:t xml:space="preserve"> machen.</w:t>
      </w:r>
    </w:p>
    <w:p w14:paraId="31EE423A" w14:textId="77777777" w:rsidR="00DD2C18" w:rsidRPr="00DD2C18" w:rsidRDefault="00DD2C18" w:rsidP="00DD2C18">
      <w:pPr>
        <w:spacing w:before="0" w:after="200" w:line="276" w:lineRule="auto"/>
        <w:ind w:left="360"/>
        <w:jc w:val="left"/>
        <w:rPr>
          <w:bCs/>
          <w:iCs/>
        </w:rPr>
      </w:pPr>
    </w:p>
    <w:p w14:paraId="1C6F89B5" w14:textId="77777777" w:rsidR="00DD2C18" w:rsidRDefault="00DD2C18" w:rsidP="00DD2C18">
      <w:pPr>
        <w:spacing w:before="0" w:after="200" w:line="276" w:lineRule="auto"/>
        <w:ind w:left="360"/>
        <w:jc w:val="left"/>
        <w:rPr>
          <w:b/>
          <w:bCs/>
          <w:i/>
          <w:iCs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EDC689" wp14:editId="48E67B38">
                <wp:simplePos x="0" y="0"/>
                <wp:positionH relativeFrom="margin">
                  <wp:posOffset>21590</wp:posOffset>
                </wp:positionH>
                <wp:positionV relativeFrom="paragraph">
                  <wp:posOffset>138430</wp:posOffset>
                </wp:positionV>
                <wp:extent cx="5943600" cy="449580"/>
                <wp:effectExtent l="0" t="0" r="19050" b="2667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0D56" id="Rechteck 18" o:spid="_x0000_s1026" style="position:absolute;margin-left:1.7pt;margin-top:10.9pt;width:468pt;height:35.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" filled="f" strokecolor="#20a74b [3209]" strokeweight="2pt">
                <w10:wrap anchorx="margin"/>
              </v:rect>
            </w:pict>
          </mc:Fallback>
        </mc:AlternateContent>
      </w:r>
    </w:p>
    <w:p w14:paraId="7E02A809" w14:textId="77777777" w:rsidR="003D257C" w:rsidRDefault="003D257C" w:rsidP="00E11F30">
      <w:pPr>
        <w:pStyle w:val="berschrift3"/>
      </w:pPr>
      <w:bookmarkStart w:id="15" w:name="_Toc96352417"/>
      <w:r>
        <w:t>Was sind Komponenten in der ICF?</w:t>
      </w:r>
      <w:bookmarkEnd w:id="15"/>
      <w:r w:rsidR="00DD2C18" w:rsidRPr="00DD2C18">
        <w:rPr>
          <w:noProof/>
          <w:lang w:val="de-DE" w:eastAsia="ar-SA"/>
        </w:rPr>
        <w:t xml:space="preserve"> </w:t>
      </w:r>
    </w:p>
    <w:p w14:paraId="46F565D1" w14:textId="77777777" w:rsidR="00DD2C18" w:rsidRDefault="00DD2C18" w:rsidP="00DD2C18">
      <w:pPr>
        <w:ind w:left="360" w:hanging="360"/>
        <w:rPr>
          <w:bCs/>
          <w:iCs/>
        </w:rPr>
      </w:pPr>
    </w:p>
    <w:p w14:paraId="4F4FE934" w14:textId="77777777" w:rsidR="003D257C" w:rsidRPr="00DD2C18" w:rsidRDefault="00DD2C18" w:rsidP="00DD2C18">
      <w:pPr>
        <w:ind w:left="360" w:hanging="360"/>
        <w:rPr>
          <w:bCs/>
          <w:iCs/>
        </w:rPr>
      </w:pPr>
      <w:r w:rsidRPr="00DD2C18">
        <w:rPr>
          <w:bCs/>
          <w:iCs/>
        </w:rPr>
        <w:t xml:space="preserve">Man kann die </w:t>
      </w:r>
      <w:r w:rsidRPr="0036224D">
        <w:rPr>
          <w:b/>
          <w:bCs/>
          <w:iCs/>
        </w:rPr>
        <w:t>Funktions-Fähigkeit</w:t>
      </w:r>
      <w:r w:rsidRPr="00DD2C18">
        <w:rPr>
          <w:bCs/>
          <w:iCs/>
        </w:rPr>
        <w:t xml:space="preserve"> und die </w:t>
      </w:r>
      <w:r w:rsidRPr="0036224D">
        <w:rPr>
          <w:b/>
          <w:bCs/>
          <w:iCs/>
        </w:rPr>
        <w:t>Behinderung</w:t>
      </w:r>
      <w:r w:rsidRPr="00DD2C18">
        <w:rPr>
          <w:bCs/>
          <w:iCs/>
        </w:rPr>
        <w:t xml:space="preserve"> in verschiedene </w:t>
      </w:r>
      <w:r w:rsidRPr="0036224D">
        <w:rPr>
          <w:b/>
          <w:bCs/>
          <w:iCs/>
        </w:rPr>
        <w:t>Komponenten</w:t>
      </w:r>
      <w:r w:rsidRPr="00DD2C18">
        <w:rPr>
          <w:bCs/>
          <w:iCs/>
        </w:rPr>
        <w:t xml:space="preserve"> teilen</w:t>
      </w:r>
      <w:r w:rsidR="0036224D">
        <w:rPr>
          <w:bCs/>
          <w:iCs/>
        </w:rPr>
        <w:t>:</w:t>
      </w:r>
    </w:p>
    <w:p w14:paraId="47B24768" w14:textId="77777777" w:rsidR="00DD2C18" w:rsidRDefault="0036224D" w:rsidP="003D257C">
      <w:pPr>
        <w:pStyle w:val="Listenabsatz"/>
        <w:rPr>
          <w:bCs/>
          <w:iCs/>
        </w:rPr>
      </w:pPr>
      <w:r w:rsidRPr="0036224D">
        <w:rPr>
          <w:b/>
          <w:bCs/>
          <w:iCs/>
        </w:rPr>
        <w:t>Komponenten</w:t>
      </w:r>
      <w:r w:rsidRPr="0036224D">
        <w:rPr>
          <w:bCs/>
          <w:iCs/>
        </w:rPr>
        <w:t xml:space="preserve"> sind </w:t>
      </w:r>
      <w:r w:rsidRPr="0036224D">
        <w:rPr>
          <w:b/>
          <w:bCs/>
          <w:iCs/>
        </w:rPr>
        <w:t>Teile</w:t>
      </w:r>
      <w:r w:rsidRPr="0036224D">
        <w:rPr>
          <w:bCs/>
          <w:iCs/>
        </w:rPr>
        <w:t xml:space="preserve"> von etwas.</w:t>
      </w:r>
    </w:p>
    <w:p w14:paraId="1D6A409E" w14:textId="77777777" w:rsidR="0036224D" w:rsidRDefault="0036224D" w:rsidP="0036224D">
      <w:pPr>
        <w:rPr>
          <w:bCs/>
          <w:iCs/>
        </w:rPr>
      </w:pPr>
    </w:p>
    <w:p w14:paraId="103DAD17" w14:textId="77777777" w:rsidR="0036224D" w:rsidRPr="0036224D" w:rsidRDefault="0036224D" w:rsidP="0036224D">
      <w:pPr>
        <w:ind w:left="360" w:hanging="360"/>
        <w:rPr>
          <w:bCs/>
          <w:iCs/>
        </w:rPr>
      </w:pPr>
      <w:r w:rsidRPr="0036224D">
        <w:rPr>
          <w:bCs/>
          <w:iCs/>
        </w:rPr>
        <w:t xml:space="preserve">Das </w:t>
      </w:r>
      <w:r>
        <w:rPr>
          <w:bCs/>
          <w:iCs/>
        </w:rPr>
        <w:t xml:space="preserve">sind die </w:t>
      </w:r>
      <w:r w:rsidRPr="0036224D">
        <w:rPr>
          <w:b/>
          <w:bCs/>
          <w:iCs/>
        </w:rPr>
        <w:t>Komponenten der Funktions-Fähigkeit</w:t>
      </w:r>
      <w:r w:rsidRPr="0036224D">
        <w:rPr>
          <w:bCs/>
          <w:iCs/>
        </w:rPr>
        <w:t>:</w:t>
      </w:r>
    </w:p>
    <w:p w14:paraId="29260DF8" w14:textId="77777777" w:rsidR="0036224D" w:rsidRPr="00A61F24" w:rsidRDefault="0036224D" w:rsidP="00A61F24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A61F24">
        <w:rPr>
          <w:b/>
          <w:bCs/>
          <w:iCs/>
        </w:rPr>
        <w:t>Körper-Funktionen und Körper-Strukturen.</w:t>
      </w:r>
    </w:p>
    <w:p w14:paraId="33F2A8EE" w14:textId="77777777" w:rsidR="00A61F24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b/>
          <w:bCs/>
          <w:lang w:eastAsia="ar-SA"/>
        </w:rPr>
        <w:t>Körper-Funktionen</w:t>
      </w:r>
      <w:r w:rsidRPr="00A61F24">
        <w:rPr>
          <w:lang w:eastAsia="ar-SA"/>
        </w:rPr>
        <w:t xml:space="preserve"> sind Aufgaben vom Körper.</w:t>
      </w:r>
    </w:p>
    <w:p w14:paraId="7F477106" w14:textId="77777777" w:rsidR="0036224D" w:rsidRPr="0036224D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36224D">
        <w:rPr>
          <w:lang w:eastAsia="ar-SA"/>
        </w:rPr>
        <w:t xml:space="preserve">Zum Beispiel: </w:t>
      </w:r>
    </w:p>
    <w:p w14:paraId="72C7E6B7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Atmen.</w:t>
      </w:r>
    </w:p>
    <w:p w14:paraId="79EAFE47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Sprechen.</w:t>
      </w:r>
    </w:p>
    <w:p w14:paraId="4729D71D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Bewegung.</w:t>
      </w:r>
    </w:p>
    <w:p w14:paraId="2B2E4DFA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b/>
          <w:bCs/>
          <w:lang w:eastAsia="ar-SA"/>
        </w:rPr>
        <w:t>Körper-Strukturen</w:t>
      </w:r>
      <w:r w:rsidRPr="00FC05EA">
        <w:rPr>
          <w:lang w:eastAsia="ar-SA"/>
        </w:rPr>
        <w:t xml:space="preserve"> sind Teile vom Körper.</w:t>
      </w:r>
    </w:p>
    <w:p w14:paraId="2A722C84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 xml:space="preserve">Zum Beispiel: </w:t>
      </w:r>
    </w:p>
    <w:p w14:paraId="79227C5F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Von Knochen</w:t>
      </w:r>
    </w:p>
    <w:p w14:paraId="3B0A4019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Von Verdauungs-Organen.</w:t>
      </w:r>
    </w:p>
    <w:p w14:paraId="1349D507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Vom Ohr.</w:t>
      </w:r>
    </w:p>
    <w:p w14:paraId="127E2E22" w14:textId="77777777" w:rsidR="0036224D" w:rsidRPr="0036224D" w:rsidRDefault="0036224D" w:rsidP="0036224D">
      <w:pPr>
        <w:pStyle w:val="Listenabsatz"/>
        <w:rPr>
          <w:bCs/>
          <w:iCs/>
        </w:rPr>
      </w:pPr>
      <w:r w:rsidRPr="0036224D">
        <w:rPr>
          <w:b/>
          <w:bCs/>
          <w:iCs/>
        </w:rPr>
        <w:t>Aktivität</w:t>
      </w:r>
      <w:r w:rsidRPr="0036224D">
        <w:rPr>
          <w:bCs/>
          <w:iCs/>
        </w:rPr>
        <w:t>.</w:t>
      </w:r>
    </w:p>
    <w:p w14:paraId="0DBC97DC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Das bedeutet:</w:t>
      </w:r>
    </w:p>
    <w:p w14:paraId="171A8DAB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Das kann ein Mensch machen.</w:t>
      </w:r>
    </w:p>
    <w:p w14:paraId="70B99C2E" w14:textId="77777777" w:rsidR="0036224D" w:rsidRPr="0036224D" w:rsidRDefault="0036224D" w:rsidP="0036224D">
      <w:pPr>
        <w:pStyle w:val="Listenabsatz"/>
        <w:rPr>
          <w:b/>
          <w:bCs/>
          <w:iCs/>
        </w:rPr>
      </w:pPr>
      <w:r w:rsidRPr="0036224D">
        <w:rPr>
          <w:b/>
          <w:bCs/>
          <w:iCs/>
        </w:rPr>
        <w:t>Teilhabe</w:t>
      </w:r>
    </w:p>
    <w:p w14:paraId="1BA9805B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 xml:space="preserve">So kann eine Person </w:t>
      </w:r>
      <w:r w:rsidRPr="00FC05EA">
        <w:rPr>
          <w:b/>
          <w:bCs/>
          <w:lang w:eastAsia="ar-SA"/>
        </w:rPr>
        <w:t>mit-machen</w:t>
      </w:r>
      <w:r w:rsidRPr="00FC05EA">
        <w:rPr>
          <w:lang w:eastAsia="ar-SA"/>
        </w:rPr>
        <w:t>:</w:t>
      </w:r>
    </w:p>
    <w:p w14:paraId="50ADEF69" w14:textId="77777777" w:rsidR="0036224D" w:rsidRPr="00A61F24" w:rsidRDefault="0036224D" w:rsidP="00A61F24">
      <w:pPr>
        <w:numPr>
          <w:ilvl w:val="2"/>
          <w:numId w:val="2"/>
        </w:numPr>
        <w:jc w:val="left"/>
      </w:pPr>
      <w:r w:rsidRPr="00A61F24">
        <w:t>Wenn viele Menschen etwas zusammen machen.</w:t>
      </w:r>
    </w:p>
    <w:p w14:paraId="3BC66C81" w14:textId="77777777" w:rsidR="0036224D" w:rsidRDefault="0036224D" w:rsidP="0036224D">
      <w:pPr>
        <w:pStyle w:val="Listenabsatz"/>
        <w:numPr>
          <w:ilvl w:val="0"/>
          <w:numId w:val="0"/>
        </w:numPr>
        <w:ind w:left="1080"/>
        <w:rPr>
          <w:bCs/>
          <w:iCs/>
        </w:rPr>
      </w:pPr>
    </w:p>
    <w:p w14:paraId="463D7724" w14:textId="77777777" w:rsidR="0036224D" w:rsidRPr="0036224D" w:rsidRDefault="0036224D" w:rsidP="0036224D">
      <w:pPr>
        <w:pStyle w:val="Listenabsatz"/>
        <w:numPr>
          <w:ilvl w:val="0"/>
          <w:numId w:val="0"/>
        </w:numPr>
        <w:ind w:left="1080"/>
        <w:rPr>
          <w:bCs/>
          <w:iCs/>
        </w:rPr>
      </w:pPr>
    </w:p>
    <w:p w14:paraId="3F107798" w14:textId="77777777" w:rsidR="0036224D" w:rsidRPr="0036224D" w:rsidRDefault="0036224D" w:rsidP="0036224D">
      <w:pPr>
        <w:ind w:left="360" w:hanging="360"/>
        <w:rPr>
          <w:bCs/>
          <w:iCs/>
        </w:rPr>
      </w:pPr>
      <w:r w:rsidRPr="0036224D">
        <w:rPr>
          <w:bCs/>
          <w:iCs/>
        </w:rPr>
        <w:t xml:space="preserve">Wenn man </w:t>
      </w:r>
      <w:r w:rsidRPr="0036224D">
        <w:rPr>
          <w:b/>
          <w:bCs/>
          <w:iCs/>
        </w:rPr>
        <w:t>Behinderung</w:t>
      </w:r>
      <w:r w:rsidRPr="0036224D">
        <w:rPr>
          <w:bCs/>
          <w:iCs/>
        </w:rPr>
        <w:t xml:space="preserve"> beschreiben will:</w:t>
      </w:r>
      <w:r>
        <w:rPr>
          <w:bCs/>
          <w:iCs/>
        </w:rPr>
        <w:t xml:space="preserve"> </w:t>
      </w:r>
      <w:r w:rsidRPr="0036224D">
        <w:rPr>
          <w:bCs/>
          <w:iCs/>
        </w:rPr>
        <w:t xml:space="preserve">Dann gehören diese </w:t>
      </w:r>
      <w:r w:rsidRPr="0036224D">
        <w:rPr>
          <w:b/>
          <w:bCs/>
          <w:iCs/>
        </w:rPr>
        <w:t>Komponenten</w:t>
      </w:r>
      <w:r w:rsidRPr="0036224D">
        <w:rPr>
          <w:bCs/>
          <w:iCs/>
        </w:rPr>
        <w:t xml:space="preserve"> dazu:</w:t>
      </w:r>
    </w:p>
    <w:p w14:paraId="75C8E20D" w14:textId="77777777" w:rsidR="0036224D" w:rsidRPr="0036224D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36224D">
        <w:rPr>
          <w:b/>
          <w:bCs/>
          <w:iCs/>
        </w:rPr>
        <w:t>Beeinträchtigung von Körper-Funktionen und Körper-Strukturen.</w:t>
      </w:r>
    </w:p>
    <w:p w14:paraId="3694F2C7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lastRenderedPageBreak/>
        <w:t>Das bedeutet:</w:t>
      </w:r>
    </w:p>
    <w:p w14:paraId="0B327F0F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Der Körper kann bestimmte Aufgaben nicht mehr machen.</w:t>
      </w:r>
    </w:p>
    <w:p w14:paraId="2B410FDB" w14:textId="77777777" w:rsidR="0036224D" w:rsidRPr="0036224D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36224D">
        <w:rPr>
          <w:b/>
          <w:bCs/>
          <w:iCs/>
        </w:rPr>
        <w:t>Aktivitäts-Beeinträchtigungen.</w:t>
      </w:r>
    </w:p>
    <w:p w14:paraId="7A0A213E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Das bedeutet:</w:t>
      </w:r>
    </w:p>
    <w:p w14:paraId="71AA3BCF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Ein Mensch kann etwas nicht mehr machen.</w:t>
      </w:r>
    </w:p>
    <w:p w14:paraId="2AC570CE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Oder ein Mensch kann etwas nicht mehr so gut machen.</w:t>
      </w:r>
    </w:p>
    <w:p w14:paraId="73856B5F" w14:textId="77777777" w:rsidR="0036224D" w:rsidRPr="0036224D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36224D">
        <w:rPr>
          <w:b/>
          <w:bCs/>
          <w:iCs/>
        </w:rPr>
        <w:t>Teilhabe-Einschränkungen</w:t>
      </w:r>
    </w:p>
    <w:p w14:paraId="607501DD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Das bedeutet:</w:t>
      </w:r>
    </w:p>
    <w:p w14:paraId="03D559EC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Ein Mensch kann nicht mehr oder nicht mehr gut mit-machen:</w:t>
      </w:r>
    </w:p>
    <w:p w14:paraId="2AE77606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Wenn viele Menschen etwas zusammen machen.</w:t>
      </w:r>
    </w:p>
    <w:p w14:paraId="0CA77C01" w14:textId="77777777" w:rsidR="0036224D" w:rsidRPr="0036224D" w:rsidRDefault="0036224D" w:rsidP="0057177F">
      <w:pPr>
        <w:rPr>
          <w:bCs/>
          <w:iCs/>
        </w:rPr>
      </w:pPr>
      <w:r w:rsidRPr="0036224D">
        <w:rPr>
          <w:bCs/>
          <w:iCs/>
        </w:rPr>
        <w:t xml:space="preserve">In dem </w:t>
      </w:r>
      <w:r w:rsidRPr="0036224D">
        <w:rPr>
          <w:b/>
          <w:bCs/>
          <w:iCs/>
        </w:rPr>
        <w:t>ICF-Papier</w:t>
      </w:r>
      <w:r w:rsidRPr="0036224D">
        <w:rPr>
          <w:bCs/>
          <w:iCs/>
        </w:rPr>
        <w:t xml:space="preserve"> steht auch</w:t>
      </w:r>
      <w:r w:rsidR="0057177F">
        <w:rPr>
          <w:bCs/>
          <w:iCs/>
        </w:rPr>
        <w:t xml:space="preserve"> </w:t>
      </w:r>
      <w:r w:rsidR="0057177F" w:rsidRPr="0057177F">
        <w:rPr>
          <w:b/>
          <w:bCs/>
          <w:iCs/>
        </w:rPr>
        <w:t>w</w:t>
      </w:r>
      <w:r w:rsidRPr="0057177F">
        <w:rPr>
          <w:b/>
          <w:bCs/>
          <w:iCs/>
        </w:rPr>
        <w:t>ie</w:t>
      </w:r>
      <w:r w:rsidRPr="0036224D">
        <w:rPr>
          <w:b/>
          <w:bCs/>
          <w:iCs/>
        </w:rPr>
        <w:t xml:space="preserve"> stark eine Behinderung ist</w:t>
      </w:r>
      <w:r w:rsidRPr="0036224D">
        <w:rPr>
          <w:bCs/>
          <w:iCs/>
        </w:rPr>
        <w:t>:</w:t>
      </w:r>
      <w:r w:rsidR="0057177F">
        <w:rPr>
          <w:bCs/>
          <w:iCs/>
        </w:rPr>
        <w:t xml:space="preserve"> </w:t>
      </w:r>
      <w:r w:rsidRPr="0036224D">
        <w:rPr>
          <w:bCs/>
          <w:iCs/>
        </w:rPr>
        <w:t>Das hängt auch von diesen anderen Sachen ab:</w:t>
      </w:r>
    </w:p>
    <w:p w14:paraId="104CF235" w14:textId="77777777" w:rsidR="0036224D" w:rsidRPr="0036224D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36224D">
        <w:rPr>
          <w:b/>
          <w:bCs/>
          <w:iCs/>
        </w:rPr>
        <w:t>Umwelt-Faktoren.</w:t>
      </w:r>
    </w:p>
    <w:p w14:paraId="72F48570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 xml:space="preserve">Das sind Sachen aus dem </w:t>
      </w:r>
      <w:r w:rsidRPr="00FC05EA">
        <w:rPr>
          <w:b/>
          <w:bCs/>
          <w:lang w:eastAsia="ar-SA"/>
        </w:rPr>
        <w:t>persönlichen Umfeld</w:t>
      </w:r>
      <w:r w:rsidRPr="00FC05EA">
        <w:rPr>
          <w:lang w:eastAsia="ar-SA"/>
        </w:rPr>
        <w:t>.</w:t>
      </w:r>
    </w:p>
    <w:p w14:paraId="29AFFDA5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FC05EA">
        <w:rPr>
          <w:b/>
          <w:bCs/>
          <w:iCs/>
        </w:rPr>
        <w:t>Person-bezogene Faktoren</w:t>
      </w:r>
    </w:p>
    <w:p w14:paraId="5FA26267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 xml:space="preserve">Das sind </w:t>
      </w:r>
      <w:r w:rsidRPr="00FC05EA">
        <w:rPr>
          <w:b/>
          <w:bCs/>
          <w:lang w:eastAsia="ar-SA"/>
        </w:rPr>
        <w:t>persönliche Eigenschaften und Erfahrungen</w:t>
      </w:r>
    </w:p>
    <w:p w14:paraId="73A603D9" w14:textId="77777777" w:rsidR="0057177F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b/>
          <w:bCs/>
          <w:iCs/>
        </w:rPr>
      </w:pPr>
      <w:r w:rsidRPr="00FC05EA">
        <w:rPr>
          <w:iCs/>
        </w:rPr>
        <w:t>Diese Faktoren nennt man auch</w:t>
      </w:r>
      <w:r w:rsidRPr="00FC05EA">
        <w:rPr>
          <w:b/>
          <w:bCs/>
          <w:iCs/>
        </w:rPr>
        <w:t xml:space="preserve"> Kontext-Faktoren.</w:t>
      </w:r>
    </w:p>
    <w:p w14:paraId="42EE9464" w14:textId="77777777" w:rsidR="0057177F" w:rsidRDefault="0057177F" w:rsidP="0036224D">
      <w:pPr>
        <w:pStyle w:val="Listenabsatz"/>
        <w:numPr>
          <w:ilvl w:val="0"/>
          <w:numId w:val="0"/>
        </w:numPr>
        <w:ind w:left="360" w:firstLine="348"/>
        <w:rPr>
          <w:bCs/>
          <w:iCs/>
        </w:rPr>
      </w:pPr>
    </w:p>
    <w:p w14:paraId="55BFA435" w14:textId="77777777" w:rsidR="0036224D" w:rsidRPr="0057177F" w:rsidRDefault="0057177F" w:rsidP="0057177F">
      <w:pPr>
        <w:ind w:left="360" w:hanging="360"/>
        <w:rPr>
          <w:bCs/>
          <w:iCs/>
        </w:rPr>
      </w:pPr>
      <w:r w:rsidRPr="0057177F">
        <w:rPr>
          <w:b/>
          <w:bCs/>
          <w:iCs/>
        </w:rPr>
        <w:t>Beispiele für Umwelt-Faktoren</w:t>
      </w:r>
      <w:r>
        <w:rPr>
          <w:bCs/>
          <w:iCs/>
        </w:rPr>
        <w:t xml:space="preserve"> sind</w:t>
      </w:r>
      <w:r w:rsidR="0036224D" w:rsidRPr="0057177F">
        <w:rPr>
          <w:bCs/>
          <w:iCs/>
        </w:rPr>
        <w:t>:</w:t>
      </w:r>
    </w:p>
    <w:p w14:paraId="340B63F7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Menschen, die man kennt.</w:t>
      </w:r>
    </w:p>
    <w:p w14:paraId="3406C4FC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Die Gegend, wo man wohnt.</w:t>
      </w:r>
    </w:p>
    <w:p w14:paraId="02BFD19D" w14:textId="77777777" w:rsidR="0057177F" w:rsidRDefault="0057177F" w:rsidP="0057177F">
      <w:pPr>
        <w:pStyle w:val="Listenabsatz"/>
        <w:numPr>
          <w:ilvl w:val="0"/>
          <w:numId w:val="0"/>
        </w:numPr>
        <w:ind w:left="360"/>
      </w:pPr>
    </w:p>
    <w:p w14:paraId="13D93440" w14:textId="77777777" w:rsidR="0057177F" w:rsidRPr="0057177F" w:rsidRDefault="0057177F" w:rsidP="0057177F">
      <w:pPr>
        <w:ind w:left="360" w:hanging="360"/>
        <w:rPr>
          <w:b/>
        </w:rPr>
      </w:pPr>
      <w:r w:rsidRPr="0057177F">
        <w:rPr>
          <w:b/>
        </w:rPr>
        <w:t>Umwelt-Faktoren</w:t>
      </w:r>
    </w:p>
    <w:p w14:paraId="0EB64848" w14:textId="77777777" w:rsidR="0057177F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 xml:space="preserve">können eine Behinderung </w:t>
      </w:r>
      <w:r w:rsidRPr="00FC05EA">
        <w:rPr>
          <w:b/>
          <w:bCs/>
          <w:iCs/>
        </w:rPr>
        <w:t>stärker</w:t>
      </w:r>
      <w:r w:rsidRPr="00FC05EA">
        <w:rPr>
          <w:iCs/>
        </w:rPr>
        <w:t xml:space="preserve"> machen </w:t>
      </w:r>
    </w:p>
    <w:p w14:paraId="01FFB226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 xml:space="preserve">oder auch eine </w:t>
      </w:r>
      <w:r w:rsidRPr="00FC05EA">
        <w:rPr>
          <w:b/>
          <w:bCs/>
          <w:iCs/>
        </w:rPr>
        <w:t>Unterstützung</w:t>
      </w:r>
      <w:r w:rsidRPr="00FC05EA">
        <w:rPr>
          <w:iCs/>
        </w:rPr>
        <w:t xml:space="preserve"> sein.</w:t>
      </w:r>
    </w:p>
    <w:p w14:paraId="496213ED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Umwelt-Faktoren sind zum Beispiel:</w:t>
      </w:r>
    </w:p>
    <w:p w14:paraId="52A346D0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Welche technische Unterstützung man benutzt</w:t>
      </w:r>
      <w:r w:rsidR="0057177F" w:rsidRPr="00FC05EA">
        <w:rPr>
          <w:lang w:eastAsia="ar-SA"/>
        </w:rPr>
        <w:t>.</w:t>
      </w:r>
    </w:p>
    <w:p w14:paraId="5CE070A1" w14:textId="77777777" w:rsidR="0036224D" w:rsidRPr="00FC05EA" w:rsidRDefault="0036224D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Wie man lebt.</w:t>
      </w:r>
    </w:p>
    <w:p w14:paraId="294DACE0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lastRenderedPageBreak/>
        <w:t xml:space="preserve">Sie können die Teilhabe von einem Menschen </w:t>
      </w:r>
      <w:r w:rsidRPr="00FC05EA">
        <w:rPr>
          <w:b/>
          <w:bCs/>
          <w:iCs/>
        </w:rPr>
        <w:t>verbessern</w:t>
      </w:r>
      <w:r w:rsidRPr="00FC05EA">
        <w:rPr>
          <w:iCs/>
        </w:rPr>
        <w:t>.</w:t>
      </w:r>
    </w:p>
    <w:p w14:paraId="23EDE5CB" w14:textId="77777777" w:rsidR="0057177F" w:rsidRPr="0036224D" w:rsidRDefault="0057177F" w:rsidP="0057177F">
      <w:pPr>
        <w:pStyle w:val="Listenabsatz"/>
        <w:numPr>
          <w:ilvl w:val="0"/>
          <w:numId w:val="0"/>
        </w:numPr>
        <w:ind w:left="720"/>
        <w:rPr>
          <w:bCs/>
          <w:iCs/>
        </w:rPr>
      </w:pPr>
    </w:p>
    <w:p w14:paraId="78955D1B" w14:textId="77777777" w:rsidR="0036224D" w:rsidRPr="00FC05EA" w:rsidRDefault="0036224D" w:rsidP="00FC05EA">
      <w:pPr>
        <w:ind w:left="360" w:hanging="360"/>
        <w:rPr>
          <w:b/>
        </w:rPr>
      </w:pPr>
      <w:r w:rsidRPr="00FC05EA">
        <w:rPr>
          <w:b/>
        </w:rPr>
        <w:t>Person-bezogene Faktoren</w:t>
      </w:r>
      <w:r w:rsidR="0057177F" w:rsidRPr="00FC05EA">
        <w:rPr>
          <w:b/>
        </w:rPr>
        <w:t xml:space="preserve"> bestehen aus:</w:t>
      </w:r>
    </w:p>
    <w:p w14:paraId="1521D623" w14:textId="77777777" w:rsidR="0036224D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Den</w:t>
      </w:r>
      <w:r w:rsidR="0036224D" w:rsidRPr="00FC05EA">
        <w:rPr>
          <w:iCs/>
        </w:rPr>
        <w:t xml:space="preserve"> </w:t>
      </w:r>
      <w:r w:rsidR="0036224D" w:rsidRPr="00FC05EA">
        <w:rPr>
          <w:b/>
          <w:bCs/>
          <w:iCs/>
        </w:rPr>
        <w:t>Eigenschaften</w:t>
      </w:r>
      <w:r w:rsidR="0036224D" w:rsidRPr="00FC05EA">
        <w:rPr>
          <w:iCs/>
        </w:rPr>
        <w:t xml:space="preserve"> </w:t>
      </w:r>
      <w:proofErr w:type="gramStart"/>
      <w:r w:rsidR="0036224D" w:rsidRPr="00FC05EA">
        <w:rPr>
          <w:iCs/>
        </w:rPr>
        <w:t>von einem Menschen</w:t>
      </w:r>
      <w:proofErr w:type="gramEnd"/>
    </w:p>
    <w:p w14:paraId="4E20C3F9" w14:textId="77777777" w:rsidR="0036224D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Der</w:t>
      </w:r>
      <w:r w:rsidR="0036224D" w:rsidRPr="00FC05EA">
        <w:rPr>
          <w:iCs/>
        </w:rPr>
        <w:t xml:space="preserve"> </w:t>
      </w:r>
      <w:r w:rsidR="0036224D" w:rsidRPr="00FC05EA">
        <w:rPr>
          <w:b/>
          <w:bCs/>
          <w:iCs/>
        </w:rPr>
        <w:t>Lebens-Geschichte</w:t>
      </w:r>
      <w:r w:rsidR="0036224D" w:rsidRPr="00FC05EA">
        <w:rPr>
          <w:iCs/>
        </w:rPr>
        <w:t xml:space="preserve"> </w:t>
      </w:r>
      <w:proofErr w:type="gramStart"/>
      <w:r w:rsidR="0036224D" w:rsidRPr="00FC05EA">
        <w:rPr>
          <w:iCs/>
        </w:rPr>
        <w:t>von einem Menschen</w:t>
      </w:r>
      <w:proofErr w:type="gramEnd"/>
      <w:r w:rsidR="0036224D" w:rsidRPr="00FC05EA">
        <w:rPr>
          <w:iCs/>
        </w:rPr>
        <w:t>.</w:t>
      </w:r>
    </w:p>
    <w:p w14:paraId="5A0AF754" w14:textId="77777777" w:rsidR="0036224D" w:rsidRPr="00FC05EA" w:rsidRDefault="0036224D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Wie ein Mensch sein Leben lebt.</w:t>
      </w:r>
    </w:p>
    <w:p w14:paraId="71BF437B" w14:textId="77777777" w:rsidR="0057177F" w:rsidRPr="0036224D" w:rsidRDefault="0057177F" w:rsidP="00FC05EA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Beispiele für Person-bezogene Faktoren:</w:t>
      </w:r>
    </w:p>
    <w:p w14:paraId="518CAA16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Geschlecht.</w:t>
      </w:r>
    </w:p>
    <w:p w14:paraId="1C65F71E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Herkunft.</w:t>
      </w:r>
    </w:p>
    <w:p w14:paraId="0EC60DAC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Alter.</w:t>
      </w:r>
    </w:p>
    <w:p w14:paraId="5F0735CE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Wie fit man ist.</w:t>
      </w:r>
    </w:p>
    <w:p w14:paraId="32A81420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Wie man lebt.</w:t>
      </w:r>
    </w:p>
    <w:p w14:paraId="7518E5DD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Persönliche Gewohnheiten.</w:t>
      </w:r>
    </w:p>
    <w:p w14:paraId="5737521C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Wie man aufgewachsen ist.</w:t>
      </w:r>
    </w:p>
    <w:p w14:paraId="0055DBB6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Was man bei Problemen macht.</w:t>
      </w:r>
    </w:p>
    <w:p w14:paraId="78DA78EE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Mit welchen Menschen man aufgewachsen ist.</w:t>
      </w:r>
    </w:p>
    <w:p w14:paraId="705E3BEB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Was man gelernt hat.</w:t>
      </w:r>
    </w:p>
    <w:p w14:paraId="6A2D9F87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Was man erlebt hat.</w:t>
      </w:r>
    </w:p>
    <w:p w14:paraId="734DF34E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Ob man immer ein persönliches Muster dafür hat:</w:t>
      </w:r>
      <w:r w:rsidR="0057177F" w:rsidRPr="00FC05EA">
        <w:t xml:space="preserve"> </w:t>
      </w:r>
      <w:r w:rsidRPr="00FC05EA">
        <w:t>Was man in bestimmten Momenten macht.</w:t>
      </w:r>
    </w:p>
    <w:p w14:paraId="107BDB72" w14:textId="77777777" w:rsidR="0036224D" w:rsidRPr="00FC05EA" w:rsidRDefault="0036224D" w:rsidP="00FC05EA">
      <w:pPr>
        <w:numPr>
          <w:ilvl w:val="2"/>
          <w:numId w:val="2"/>
        </w:numPr>
        <w:jc w:val="left"/>
      </w:pPr>
      <w:r w:rsidRPr="00FC05EA">
        <w:t>Persönliche Merkmale von einem Menschen.</w:t>
      </w:r>
    </w:p>
    <w:p w14:paraId="7A9E4B4C" w14:textId="77777777" w:rsidR="0057177F" w:rsidRPr="0036224D" w:rsidRDefault="0057177F" w:rsidP="0057177F">
      <w:pPr>
        <w:pStyle w:val="Listenabsatz"/>
        <w:numPr>
          <w:ilvl w:val="0"/>
          <w:numId w:val="0"/>
        </w:numPr>
        <w:ind w:left="1080"/>
        <w:rPr>
          <w:bCs/>
          <w:iCs/>
        </w:rPr>
      </w:pPr>
    </w:p>
    <w:p w14:paraId="25BBAD3B" w14:textId="77777777" w:rsidR="0057177F" w:rsidRDefault="0057177F" w:rsidP="0057177F">
      <w:pPr>
        <w:ind w:left="360" w:hanging="360"/>
        <w:rPr>
          <w:bCs/>
          <w:iCs/>
        </w:rPr>
      </w:pPr>
      <w:r w:rsidRPr="0057177F">
        <w:rPr>
          <w:bCs/>
          <w:iCs/>
        </w:rPr>
        <w:t xml:space="preserve">Diese Person-bezogene Faktoren </w:t>
      </w:r>
      <w:r>
        <w:rPr>
          <w:bCs/>
          <w:iCs/>
        </w:rPr>
        <w:t>sind für jeden Menschen verschieden.</w:t>
      </w:r>
    </w:p>
    <w:p w14:paraId="2BF16569" w14:textId="77777777" w:rsidR="0057177F" w:rsidRPr="0057177F" w:rsidRDefault="0057177F" w:rsidP="0057177F">
      <w:pPr>
        <w:ind w:left="360" w:hanging="360"/>
        <w:rPr>
          <w:bCs/>
          <w:iCs/>
        </w:rPr>
      </w:pPr>
      <w:r>
        <w:rPr>
          <w:bCs/>
          <w:iCs/>
        </w:rPr>
        <w:t xml:space="preserve">Die Person-bezogenen Faktoren </w:t>
      </w:r>
      <w:r w:rsidRPr="0057177F">
        <w:rPr>
          <w:bCs/>
          <w:iCs/>
        </w:rPr>
        <w:t xml:space="preserve">stehen </w:t>
      </w:r>
      <w:r w:rsidRPr="0057177F">
        <w:rPr>
          <w:b/>
          <w:bCs/>
          <w:iCs/>
        </w:rPr>
        <w:t>nicht</w:t>
      </w:r>
      <w:r w:rsidRPr="0057177F">
        <w:rPr>
          <w:bCs/>
          <w:iCs/>
        </w:rPr>
        <w:t xml:space="preserve"> in der </w:t>
      </w:r>
      <w:r w:rsidRPr="0057177F">
        <w:rPr>
          <w:b/>
          <w:bCs/>
          <w:iCs/>
        </w:rPr>
        <w:t>ICF.</w:t>
      </w:r>
    </w:p>
    <w:p w14:paraId="66CC30BA" w14:textId="77777777" w:rsidR="0057177F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Aber man sieht sie in dem Bild weiter unten.</w:t>
      </w:r>
    </w:p>
    <w:p w14:paraId="427649A1" w14:textId="77777777" w:rsidR="0057177F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Damit kann man besser erkennen:</w:t>
      </w:r>
    </w:p>
    <w:p w14:paraId="4EF37B35" w14:textId="77777777" w:rsidR="0057177F" w:rsidRPr="00FC05EA" w:rsidRDefault="0057177F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t>Diese Sachen können in allen Bereichen wichtig sein.</w:t>
      </w:r>
    </w:p>
    <w:p w14:paraId="6DCA724C" w14:textId="77777777" w:rsidR="0057177F" w:rsidRPr="00FC05EA" w:rsidRDefault="0057177F" w:rsidP="00FC05EA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FC05EA">
        <w:rPr>
          <w:iCs/>
        </w:rPr>
        <w:t>Sie können mit darüber entscheiden:</w:t>
      </w:r>
    </w:p>
    <w:p w14:paraId="0A8FC9D8" w14:textId="77777777" w:rsidR="0036224D" w:rsidRPr="00FC05EA" w:rsidRDefault="0057177F" w:rsidP="00FC05EA">
      <w:pPr>
        <w:numPr>
          <w:ilvl w:val="1"/>
          <w:numId w:val="2"/>
        </w:numPr>
        <w:jc w:val="left"/>
        <w:rPr>
          <w:lang w:eastAsia="ar-SA"/>
        </w:rPr>
      </w:pPr>
      <w:r w:rsidRPr="00FC05EA">
        <w:rPr>
          <w:lang w:eastAsia="ar-SA"/>
        </w:rPr>
        <w:lastRenderedPageBreak/>
        <w:t>So gut wirkt eine Unterstützung.</w:t>
      </w:r>
    </w:p>
    <w:p w14:paraId="155188BA" w14:textId="66EE9060" w:rsidR="00B91AC1" w:rsidRDefault="00B91AC1">
      <w:pPr>
        <w:spacing w:before="0" w:after="200" w:line="276" w:lineRule="auto"/>
        <w:jc w:val="left"/>
        <w:rPr>
          <w:b/>
          <w:bCs/>
          <w:iCs/>
        </w:rPr>
      </w:pPr>
    </w:p>
    <w:p w14:paraId="73F6F9B2" w14:textId="77777777" w:rsidR="00984669" w:rsidRPr="00984669" w:rsidRDefault="00B91AC1" w:rsidP="00984669">
      <w:pPr>
        <w:jc w:val="center"/>
        <w:rPr>
          <w:b/>
          <w:bCs/>
          <w:iCs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11E5B1" wp14:editId="42A582AE">
                <wp:simplePos x="0" y="0"/>
                <wp:positionH relativeFrom="margin">
                  <wp:posOffset>42545</wp:posOffset>
                </wp:positionH>
                <wp:positionV relativeFrom="paragraph">
                  <wp:posOffset>-180975</wp:posOffset>
                </wp:positionV>
                <wp:extent cx="5935980" cy="518160"/>
                <wp:effectExtent l="0" t="0" r="26670" b="1524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DD71D" id="Rechteck 21" o:spid="_x0000_s1026" style="position:absolute;margin-left:3.35pt;margin-top:-14.25pt;width:467.4pt;height:40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" filled="f" strokecolor="#20a74b [3209]" strokeweight="2pt">
                <w10:wrap anchorx="margin"/>
              </v:rect>
            </w:pict>
          </mc:Fallback>
        </mc:AlternateContent>
      </w:r>
      <w:r w:rsidR="00984669" w:rsidRPr="00984669">
        <w:rPr>
          <w:b/>
          <w:bCs/>
          <w:iCs/>
        </w:rPr>
        <w:t>Schaubild</w:t>
      </w:r>
    </w:p>
    <w:p w14:paraId="64D60F5B" w14:textId="77777777" w:rsidR="00984669" w:rsidRDefault="00984669" w:rsidP="0057177F">
      <w:pPr>
        <w:rPr>
          <w:bCs/>
          <w:iCs/>
        </w:rPr>
      </w:pPr>
    </w:p>
    <w:p w14:paraId="03181345" w14:textId="77777777" w:rsidR="0057177F" w:rsidRDefault="0057177F" w:rsidP="00B91AC1">
      <w:pPr>
        <w:ind w:left="360" w:hanging="360"/>
        <w:rPr>
          <w:bCs/>
          <w:iCs/>
        </w:rPr>
      </w:pPr>
      <w:r w:rsidRPr="0057177F">
        <w:rPr>
          <w:bCs/>
          <w:iCs/>
        </w:rPr>
        <w:t>Das folgende Schau-Bild soll zeigen:</w:t>
      </w:r>
      <w:r>
        <w:rPr>
          <w:bCs/>
          <w:iCs/>
        </w:rPr>
        <w:t xml:space="preserve"> </w:t>
      </w:r>
      <w:r w:rsidRPr="0057177F">
        <w:rPr>
          <w:bCs/>
          <w:iCs/>
        </w:rPr>
        <w:t>So schwierig ist das Miteinander von diesen 2 Seiten:</w:t>
      </w:r>
    </w:p>
    <w:p w14:paraId="4DA7DF2F" w14:textId="77777777" w:rsidR="00B91AC1" w:rsidRPr="0057177F" w:rsidRDefault="00B91AC1" w:rsidP="00B91AC1">
      <w:pPr>
        <w:ind w:left="360" w:hanging="360"/>
        <w:rPr>
          <w:bCs/>
          <w:iCs/>
        </w:rPr>
      </w:pPr>
    </w:p>
    <w:p w14:paraId="3C29F2DB" w14:textId="77777777" w:rsidR="0057177F" w:rsidRPr="0057177F" w:rsidRDefault="00FC05EA" w:rsidP="00915337">
      <w:pPr>
        <w:numPr>
          <w:ilvl w:val="0"/>
          <w:numId w:val="6"/>
        </w:numPr>
        <w:tabs>
          <w:tab w:val="clear" w:pos="720"/>
        </w:tabs>
        <w:ind w:left="284" w:hanging="284"/>
        <w:rPr>
          <w:bCs/>
          <w:iCs/>
        </w:rPr>
      </w:pPr>
      <w:r w:rsidRPr="00984669">
        <w:rPr>
          <w:b/>
          <w:bCs/>
          <w:iCs/>
          <w:noProof/>
          <w:lang w:eastAsia="de-AT"/>
        </w:rPr>
        <w:drawing>
          <wp:anchor distT="0" distB="0" distL="114300" distR="114300" simplePos="0" relativeHeight="251780096" behindDoc="0" locked="0" layoutInCell="1" allowOverlap="1" wp14:anchorId="62931CB5" wp14:editId="40C1413E">
            <wp:simplePos x="0" y="0"/>
            <wp:positionH relativeFrom="margin">
              <wp:posOffset>4686935</wp:posOffset>
            </wp:positionH>
            <wp:positionV relativeFrom="paragraph">
              <wp:posOffset>13335</wp:posOffset>
            </wp:positionV>
            <wp:extent cx="1247775" cy="1809750"/>
            <wp:effectExtent l="0" t="0" r="9525" b="0"/>
            <wp:wrapSquare wrapText="bothSides"/>
            <wp:docPr id="20" name="Grafik 20" descr="https://www.teilhabeberatung.de/sites/default/files/inline-images/adam%20und%20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teilhabeberatung.de/sites/default/files/inline-images/adam%20und%20ev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77F" w:rsidRPr="0057177F">
        <w:rPr>
          <w:bCs/>
          <w:iCs/>
        </w:rPr>
        <w:t xml:space="preserve">Die </w:t>
      </w:r>
      <w:r w:rsidR="0057177F" w:rsidRPr="0057177F">
        <w:rPr>
          <w:b/>
          <w:bCs/>
          <w:iCs/>
        </w:rPr>
        <w:t>Komponenten</w:t>
      </w:r>
      <w:r w:rsidR="0057177F" w:rsidRPr="0057177F">
        <w:rPr>
          <w:bCs/>
          <w:iCs/>
        </w:rPr>
        <w:t xml:space="preserve"> von der</w:t>
      </w:r>
      <w:r w:rsidR="0057177F" w:rsidRPr="0057177F">
        <w:rPr>
          <w:b/>
          <w:bCs/>
          <w:iCs/>
        </w:rPr>
        <w:t xml:space="preserve"> Funktions-Fähigkeit</w:t>
      </w:r>
      <w:r w:rsidR="0057177F" w:rsidRPr="0057177F">
        <w:rPr>
          <w:bCs/>
          <w:iCs/>
        </w:rPr>
        <w:t>.</w:t>
      </w:r>
      <w:r w:rsidR="0057177F" w:rsidRPr="0057177F">
        <w:rPr>
          <w:bCs/>
          <w:iCs/>
        </w:rPr>
        <w:br/>
        <w:t xml:space="preserve">Das sind die Sachen, die zum Körper gehören: </w:t>
      </w:r>
    </w:p>
    <w:p w14:paraId="305691CD" w14:textId="77777777" w:rsidR="0057177F" w:rsidRPr="00B91AC1" w:rsidRDefault="0057177F" w:rsidP="00B91AC1">
      <w:pPr>
        <w:numPr>
          <w:ilvl w:val="1"/>
          <w:numId w:val="2"/>
        </w:numPr>
        <w:jc w:val="left"/>
        <w:rPr>
          <w:lang w:eastAsia="ar-SA"/>
        </w:rPr>
      </w:pPr>
      <w:r w:rsidRPr="00B91AC1">
        <w:rPr>
          <w:lang w:eastAsia="ar-SA"/>
        </w:rPr>
        <w:t>Wie der Körper arbeitet.</w:t>
      </w:r>
    </w:p>
    <w:p w14:paraId="042441F0" w14:textId="77777777" w:rsidR="0057177F" w:rsidRPr="00B91AC1" w:rsidRDefault="0057177F" w:rsidP="00B91AC1">
      <w:pPr>
        <w:numPr>
          <w:ilvl w:val="1"/>
          <w:numId w:val="2"/>
        </w:numPr>
        <w:jc w:val="left"/>
        <w:rPr>
          <w:lang w:eastAsia="ar-SA"/>
        </w:rPr>
      </w:pPr>
      <w:r w:rsidRPr="00B91AC1">
        <w:rPr>
          <w:lang w:eastAsia="ar-SA"/>
        </w:rPr>
        <w:t>Wie Körper-Teile arbeiten.</w:t>
      </w:r>
    </w:p>
    <w:p w14:paraId="7E024D34" w14:textId="77777777" w:rsidR="0057177F" w:rsidRPr="00B91AC1" w:rsidRDefault="0057177F" w:rsidP="00B91AC1">
      <w:pPr>
        <w:numPr>
          <w:ilvl w:val="1"/>
          <w:numId w:val="2"/>
        </w:numPr>
        <w:jc w:val="left"/>
        <w:rPr>
          <w:lang w:eastAsia="ar-SA"/>
        </w:rPr>
      </w:pPr>
      <w:r w:rsidRPr="00B91AC1">
        <w:rPr>
          <w:lang w:eastAsia="ar-SA"/>
        </w:rPr>
        <w:t>Wie aktiv ein Mensch ist.</w:t>
      </w:r>
    </w:p>
    <w:p w14:paraId="3958CCDC" w14:textId="476CE635" w:rsidR="0057177F" w:rsidRPr="0057177F" w:rsidRDefault="0057177F" w:rsidP="00B91AC1">
      <w:pPr>
        <w:numPr>
          <w:ilvl w:val="1"/>
          <w:numId w:val="2"/>
        </w:numPr>
        <w:jc w:val="left"/>
        <w:rPr>
          <w:bCs/>
          <w:iCs/>
        </w:rPr>
      </w:pPr>
      <w:r w:rsidRPr="00B91AC1">
        <w:rPr>
          <w:lang w:eastAsia="ar-SA"/>
        </w:rPr>
        <w:t>Und wie viel Teilhabe ein Mensch erlebt.</w:t>
      </w:r>
      <w:r w:rsidRPr="0057177F">
        <w:rPr>
          <w:bCs/>
          <w:iCs/>
        </w:rPr>
        <w:br/>
        <w:t> </w:t>
      </w:r>
    </w:p>
    <w:p w14:paraId="1EB7EF43" w14:textId="6A289350" w:rsidR="0057177F" w:rsidRPr="00984669" w:rsidRDefault="0057177F" w:rsidP="00915337">
      <w:pPr>
        <w:numPr>
          <w:ilvl w:val="0"/>
          <w:numId w:val="6"/>
        </w:numPr>
        <w:tabs>
          <w:tab w:val="clear" w:pos="720"/>
          <w:tab w:val="num" w:pos="284"/>
        </w:tabs>
        <w:ind w:left="284" w:hanging="284"/>
        <w:jc w:val="left"/>
        <w:rPr>
          <w:bCs/>
          <w:iCs/>
        </w:rPr>
      </w:pPr>
      <w:r w:rsidRPr="00984669">
        <w:rPr>
          <w:bCs/>
          <w:iCs/>
        </w:rPr>
        <w:t>Die</w:t>
      </w:r>
      <w:r w:rsidRPr="00984669">
        <w:rPr>
          <w:b/>
          <w:bCs/>
          <w:iCs/>
        </w:rPr>
        <w:t xml:space="preserve"> Kontext-Faktoren.</w:t>
      </w:r>
      <w:r w:rsidR="00984669">
        <w:rPr>
          <w:b/>
          <w:bCs/>
          <w:iCs/>
        </w:rPr>
        <w:t xml:space="preserve">                                                                                                                     </w:t>
      </w:r>
      <w:r w:rsidRPr="00984669">
        <w:rPr>
          <w:bCs/>
          <w:iCs/>
        </w:rPr>
        <w:t>Damit sind die Einflüsse von der Umwelt gemeint.</w:t>
      </w:r>
      <w:r w:rsidRPr="00984669">
        <w:rPr>
          <w:bCs/>
          <w:iCs/>
        </w:rPr>
        <w:br/>
        <w:t>Und die Einflüsse von einer Person selbst.</w:t>
      </w:r>
    </w:p>
    <w:p w14:paraId="1162A0EE" w14:textId="19D68004" w:rsidR="00984669" w:rsidRDefault="00984669" w:rsidP="00984669">
      <w:pPr>
        <w:rPr>
          <w:bCs/>
          <w:iCs/>
        </w:rPr>
      </w:pPr>
    </w:p>
    <w:p w14:paraId="0FC477CC" w14:textId="7D605D88" w:rsidR="00984669" w:rsidRPr="00984669" w:rsidRDefault="00984669" w:rsidP="00984669">
      <w:pPr>
        <w:rPr>
          <w:bCs/>
          <w:iCs/>
        </w:rPr>
      </w:pPr>
      <w:r w:rsidRPr="00984669">
        <w:rPr>
          <w:bCs/>
          <w:iCs/>
        </w:rPr>
        <w:t xml:space="preserve">In dem Schau-Bild gibt es </w:t>
      </w:r>
      <w:r w:rsidRPr="00984669">
        <w:rPr>
          <w:b/>
          <w:bCs/>
          <w:iCs/>
        </w:rPr>
        <w:t>Pfeile</w:t>
      </w:r>
      <w:r w:rsidRPr="00984669">
        <w:rPr>
          <w:bCs/>
          <w:iCs/>
        </w:rPr>
        <w:t xml:space="preserve"> zwischen den Komponenten.</w:t>
      </w:r>
    </w:p>
    <w:p w14:paraId="7F347C76" w14:textId="61AAD856" w:rsidR="00984669" w:rsidRPr="00984669" w:rsidRDefault="00984669" w:rsidP="00984669">
      <w:pPr>
        <w:rPr>
          <w:bCs/>
          <w:iCs/>
        </w:rPr>
      </w:pPr>
      <w:r w:rsidRPr="00984669">
        <w:rPr>
          <w:bCs/>
          <w:iCs/>
        </w:rPr>
        <w:t>Sie zeigen:</w:t>
      </w:r>
    </w:p>
    <w:p w14:paraId="1B97B348" w14:textId="723A3E98" w:rsidR="00984669" w:rsidRPr="00B91AC1" w:rsidRDefault="005F1849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CC309F">
        <w:rPr>
          <w:rFonts w:ascii="Times New Roman" w:eastAsia="Times New Roman" w:hAnsi="Times New Roman" w:cs="Times New Roman"/>
          <w:noProof/>
          <w:sz w:val="24"/>
          <w:szCs w:val="24"/>
          <w:lang w:eastAsia="de-AT"/>
        </w:rPr>
        <w:drawing>
          <wp:anchor distT="0" distB="0" distL="114300" distR="114300" simplePos="0" relativeHeight="251783168" behindDoc="0" locked="0" layoutInCell="1" allowOverlap="1" wp14:anchorId="50F0BA2B" wp14:editId="0FC15E9D">
            <wp:simplePos x="0" y="0"/>
            <wp:positionH relativeFrom="margin">
              <wp:posOffset>22311</wp:posOffset>
            </wp:positionH>
            <wp:positionV relativeFrom="paragraph">
              <wp:posOffset>228875</wp:posOffset>
            </wp:positionV>
            <wp:extent cx="5410200" cy="2987040"/>
            <wp:effectExtent l="0" t="0" r="8255" b="0"/>
            <wp:wrapTopAndBottom/>
            <wp:docPr id="22" name="Grafik 22" descr="https://www.teilhabeberatung.de/sites/default/files/inline-images/ICF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eilhabeberatung.de/sites/default/files/inline-images/ICF%2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69" w:rsidRPr="00B91AC1">
        <w:rPr>
          <w:iCs/>
        </w:rPr>
        <w:t xml:space="preserve">Eine Komponente kann eine andere Komponente </w:t>
      </w:r>
      <w:r w:rsidR="00984669" w:rsidRPr="00B91AC1">
        <w:rPr>
          <w:b/>
          <w:bCs/>
          <w:iCs/>
        </w:rPr>
        <w:t>verändern</w:t>
      </w:r>
      <w:r w:rsidR="00984669" w:rsidRPr="00B91AC1">
        <w:rPr>
          <w:iCs/>
        </w:rPr>
        <w:t>.</w:t>
      </w:r>
    </w:p>
    <w:p w14:paraId="25C580BD" w14:textId="5008F2B2" w:rsidR="00DD2C18" w:rsidRPr="00B91AC1" w:rsidRDefault="00984669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lastRenderedPageBreak/>
        <w:t xml:space="preserve">Das nennt man auch </w:t>
      </w:r>
      <w:r w:rsidRPr="00B91AC1">
        <w:rPr>
          <w:b/>
          <w:bCs/>
          <w:iCs/>
        </w:rPr>
        <w:t>Wirkungen</w:t>
      </w:r>
      <w:r w:rsidRPr="00B91AC1">
        <w:rPr>
          <w:iCs/>
        </w:rPr>
        <w:t>.</w:t>
      </w:r>
    </w:p>
    <w:p w14:paraId="24E89340" w14:textId="77777777" w:rsidR="00984669" w:rsidRDefault="00984669" w:rsidP="00984669">
      <w:pPr>
        <w:jc w:val="left"/>
        <w:rPr>
          <w:bCs/>
          <w:iCs/>
        </w:rPr>
      </w:pPr>
      <w:r w:rsidRPr="00984669">
        <w:rPr>
          <w:bCs/>
          <w:iCs/>
        </w:rPr>
        <w:t>Auf dem Schau-Bild sieht man:</w:t>
      </w:r>
    </w:p>
    <w:p w14:paraId="0965C7C2" w14:textId="01BDE126" w:rsidR="00FD6540" w:rsidRPr="00B91AC1" w:rsidRDefault="00984669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Die Komponenten </w:t>
      </w:r>
      <w:r w:rsidRPr="00B91AC1">
        <w:rPr>
          <w:b/>
          <w:bCs/>
          <w:iCs/>
        </w:rPr>
        <w:t>beeinflussen</w:t>
      </w:r>
      <w:r w:rsidRPr="00B91AC1">
        <w:rPr>
          <w:iCs/>
        </w:rPr>
        <w:t xml:space="preserve"> sich gegenseitig. </w:t>
      </w:r>
    </w:p>
    <w:p w14:paraId="20AD1839" w14:textId="77777777" w:rsidR="00984669" w:rsidRDefault="00984669" w:rsidP="00FD6540">
      <w:pPr>
        <w:pStyle w:val="Listenabsatz"/>
        <w:numPr>
          <w:ilvl w:val="0"/>
          <w:numId w:val="0"/>
        </w:numPr>
        <w:ind w:left="360"/>
        <w:rPr>
          <w:bCs/>
          <w:iCs/>
        </w:rPr>
      </w:pPr>
      <w:r w:rsidRPr="00984669">
        <w:rPr>
          <w:bCs/>
          <w:iCs/>
        </w:rPr>
        <w:t>Das bedeutet:</w:t>
      </w:r>
    </w:p>
    <w:p w14:paraId="2B8705C5" w14:textId="1F650E17" w:rsidR="00984669" w:rsidRPr="00B91AC1" w:rsidRDefault="00984669" w:rsidP="00B91AC1">
      <w:pPr>
        <w:numPr>
          <w:ilvl w:val="1"/>
          <w:numId w:val="2"/>
        </w:numPr>
        <w:jc w:val="left"/>
        <w:rPr>
          <w:lang w:eastAsia="ar-SA"/>
        </w:rPr>
      </w:pPr>
      <w:r w:rsidRPr="00B91AC1">
        <w:rPr>
          <w:lang w:eastAsia="ar-SA"/>
        </w:rPr>
        <w:t>Wenn sich in einem Feld etwas verändert: Dann verändert sich auch etwas in einem anderen Feld.</w:t>
      </w:r>
    </w:p>
    <w:p w14:paraId="75F51FD8" w14:textId="77777777" w:rsidR="00984669" w:rsidRPr="00B91AC1" w:rsidRDefault="00984669" w:rsidP="00B91AC1">
      <w:pPr>
        <w:numPr>
          <w:ilvl w:val="2"/>
          <w:numId w:val="2"/>
        </w:numPr>
        <w:jc w:val="left"/>
      </w:pPr>
      <w:r w:rsidRPr="00B91AC1">
        <w:t xml:space="preserve">Zum Beispiel: Wenn sich etwas im Feld </w:t>
      </w:r>
      <w:r w:rsidRPr="00B91AC1">
        <w:rPr>
          <w:b/>
          <w:bCs/>
        </w:rPr>
        <w:t>Umwelt-Faktoren</w:t>
      </w:r>
      <w:r w:rsidRPr="00B91AC1">
        <w:t xml:space="preserve"> verändert.</w:t>
      </w:r>
    </w:p>
    <w:p w14:paraId="57D39408" w14:textId="1C95EB52" w:rsidR="00984669" w:rsidRPr="00B91AC1" w:rsidRDefault="00984669" w:rsidP="00B91AC1">
      <w:pPr>
        <w:numPr>
          <w:ilvl w:val="2"/>
          <w:numId w:val="2"/>
        </w:numPr>
        <w:jc w:val="left"/>
      </w:pPr>
      <w:r w:rsidRPr="00B91AC1">
        <w:t>Zum Beispiel: Weil der Fahrstuhl in einer U-Bahn-Station nicht mehr funktioniert.</w:t>
      </w:r>
    </w:p>
    <w:p w14:paraId="6AE2ECC4" w14:textId="77777777" w:rsidR="00FD6540" w:rsidRPr="00B91AC1" w:rsidRDefault="00984669" w:rsidP="00B91AC1">
      <w:pPr>
        <w:numPr>
          <w:ilvl w:val="1"/>
          <w:numId w:val="2"/>
        </w:numPr>
        <w:jc w:val="left"/>
        <w:rPr>
          <w:lang w:eastAsia="ar-SA"/>
        </w:rPr>
      </w:pPr>
      <w:r w:rsidRPr="00B91AC1">
        <w:rPr>
          <w:lang w:eastAsia="ar-SA"/>
        </w:rPr>
        <w:t xml:space="preserve">Dann verändert sich auch etwas im Feld </w:t>
      </w:r>
      <w:r w:rsidRPr="00B91AC1">
        <w:rPr>
          <w:b/>
          <w:bCs/>
          <w:lang w:eastAsia="ar-SA"/>
        </w:rPr>
        <w:t>Aktivität</w:t>
      </w:r>
      <w:r w:rsidRPr="00B91AC1">
        <w:rPr>
          <w:lang w:eastAsia="ar-SA"/>
        </w:rPr>
        <w:t xml:space="preserve">. </w:t>
      </w:r>
    </w:p>
    <w:p w14:paraId="1EA210B1" w14:textId="46FE6DC1" w:rsidR="00984669" w:rsidRPr="00B91AC1" w:rsidRDefault="00984669" w:rsidP="00B91AC1">
      <w:pPr>
        <w:numPr>
          <w:ilvl w:val="2"/>
          <w:numId w:val="2"/>
        </w:numPr>
        <w:jc w:val="left"/>
      </w:pPr>
      <w:r w:rsidRPr="00B91AC1">
        <w:t>Zum Beispiel: Man kann nicht mehr mit der U-Bahn zu seinen Freunden fahren.</w:t>
      </w:r>
      <w:r w:rsidRPr="00B91AC1">
        <w:br/>
        <w:t>Man macht dann bei weniger Sachen mit.</w:t>
      </w:r>
    </w:p>
    <w:p w14:paraId="4A6728F2" w14:textId="08B8B021" w:rsidR="00FD6540" w:rsidRDefault="00FD6540" w:rsidP="00FD6540">
      <w:pPr>
        <w:pStyle w:val="Listenabsatz"/>
        <w:numPr>
          <w:ilvl w:val="0"/>
          <w:numId w:val="0"/>
        </w:numPr>
        <w:ind w:left="1080"/>
        <w:rPr>
          <w:bCs/>
          <w:iCs/>
        </w:rPr>
      </w:pPr>
    </w:p>
    <w:p w14:paraId="729AB32A" w14:textId="77777777" w:rsidR="00FD6540" w:rsidRDefault="00FD6540" w:rsidP="00FD6540">
      <w:r>
        <w:t xml:space="preserve">Wenn man an all diese Sachen denkt: Dann kann man das </w:t>
      </w:r>
      <w:r w:rsidRPr="00FD6540">
        <w:rPr>
          <w:b/>
        </w:rPr>
        <w:t>Leben von einem Menschen vollständig beschreiben</w:t>
      </w:r>
      <w:r>
        <w:t>.</w:t>
      </w:r>
    </w:p>
    <w:p w14:paraId="33D837A3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Wenn </w:t>
      </w:r>
      <w:r w:rsidRPr="00B91AC1">
        <w:rPr>
          <w:b/>
          <w:bCs/>
          <w:iCs/>
        </w:rPr>
        <w:t>Umwelt-Faktoren</w:t>
      </w:r>
      <w:r w:rsidRPr="00B91AC1">
        <w:rPr>
          <w:iCs/>
        </w:rPr>
        <w:t xml:space="preserve"> gut sind.</w:t>
      </w:r>
    </w:p>
    <w:p w14:paraId="08DB38EB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Zum Beispiel:</w:t>
      </w:r>
    </w:p>
    <w:p w14:paraId="5D233489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Es gibt viel technische Unterstützung.</w:t>
      </w:r>
    </w:p>
    <w:p w14:paraId="2AA34935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Es gibt wenig Barrieren.</w:t>
      </w:r>
    </w:p>
    <w:p w14:paraId="553C3D23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Zum Beispiel:</w:t>
      </w:r>
    </w:p>
    <w:p w14:paraId="03023B1D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Die Bäckerei hat eine Rampe.</w:t>
      </w:r>
    </w:p>
    <w:p w14:paraId="07A28162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Dann kann die Person mit Behinderungen selbst Kuchen kaufen.</w:t>
      </w:r>
    </w:p>
    <w:p w14:paraId="004A48C7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Dann kann eine Person mit Behinderungen gut teilhaben.</w:t>
      </w:r>
    </w:p>
    <w:p w14:paraId="3CD698EE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Dann ist die Teilhabe mit anderen Menschen möglich.</w:t>
      </w:r>
    </w:p>
    <w:p w14:paraId="0FB5B836" w14:textId="77777777" w:rsidR="00FD6540" w:rsidRDefault="00FD6540" w:rsidP="00B91AC1">
      <w:pPr>
        <w:numPr>
          <w:ilvl w:val="1"/>
          <w:numId w:val="2"/>
        </w:numPr>
        <w:jc w:val="left"/>
        <w:rPr>
          <w:lang w:eastAsia="ar-SA"/>
        </w:rPr>
      </w:pPr>
      <w:r>
        <w:rPr>
          <w:lang w:eastAsia="ar-SA"/>
        </w:rPr>
        <w:t>Die Person mit Behinderungen kann ihre Freunde zum Kuchen einladen.</w:t>
      </w:r>
    </w:p>
    <w:p w14:paraId="4968B11B" w14:textId="77777777" w:rsidR="00FD6540" w:rsidRDefault="00FD6540" w:rsidP="00FD6540">
      <w:pPr>
        <w:pStyle w:val="Listenabsatz"/>
        <w:numPr>
          <w:ilvl w:val="0"/>
          <w:numId w:val="0"/>
        </w:numPr>
        <w:ind w:left="720"/>
      </w:pPr>
    </w:p>
    <w:p w14:paraId="505F2935" w14:textId="77777777" w:rsidR="00FD6540" w:rsidRDefault="00FD6540" w:rsidP="00FD6540">
      <w:r>
        <w:t xml:space="preserve">Die </w:t>
      </w:r>
      <w:r w:rsidRPr="00FD6540">
        <w:rPr>
          <w:b/>
        </w:rPr>
        <w:t>Person-bezogenen Faktoren</w:t>
      </w:r>
      <w:r>
        <w:t xml:space="preserve"> sind auch wichtig bei diesen Fragen: </w:t>
      </w:r>
    </w:p>
    <w:p w14:paraId="6DBCAC45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Was hat die Person in ihrem Leben schon gemacht?</w:t>
      </w:r>
    </w:p>
    <w:p w14:paraId="7A29C0FC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Was kann sie gut?</w:t>
      </w:r>
    </w:p>
    <w:p w14:paraId="2EDD6F5F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Was mag sie gern?</w:t>
      </w:r>
    </w:p>
    <w:p w14:paraId="000651AD" w14:textId="77777777" w:rsidR="00FD6540" w:rsidRDefault="00FD6540" w:rsidP="00017882"/>
    <w:p w14:paraId="0D781C3D" w14:textId="77777777" w:rsidR="00FD6540" w:rsidRDefault="00FD6540" w:rsidP="00FD6540">
      <w:pPr>
        <w:ind w:left="360" w:hanging="360"/>
      </w:pPr>
      <w:r>
        <w:t xml:space="preserve">Die Felder </w:t>
      </w:r>
      <w:r w:rsidRPr="00FD6540">
        <w:rPr>
          <w:b/>
        </w:rPr>
        <w:t>Aktivität</w:t>
      </w:r>
      <w:r>
        <w:t xml:space="preserve"> und </w:t>
      </w:r>
      <w:r w:rsidRPr="00FD6540">
        <w:rPr>
          <w:b/>
        </w:rPr>
        <w:t>Partizipation</w:t>
      </w:r>
      <w:r>
        <w:t xml:space="preserve"> sind besonders wichtig.</w:t>
      </w:r>
    </w:p>
    <w:p w14:paraId="53E00117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Wenn man wissen will:</w:t>
      </w:r>
    </w:p>
    <w:p w14:paraId="5396A7F0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>So entsteht Behinderung.</w:t>
      </w:r>
    </w:p>
    <w:p w14:paraId="55B58EFB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Am wichtigsten ist die </w:t>
      </w:r>
      <w:r w:rsidRPr="00B91AC1">
        <w:rPr>
          <w:b/>
          <w:bCs/>
          <w:iCs/>
        </w:rPr>
        <w:t>gelingende Teilhabe</w:t>
      </w:r>
      <w:r w:rsidRPr="00B91AC1">
        <w:rPr>
          <w:iCs/>
        </w:rPr>
        <w:t>.</w:t>
      </w:r>
    </w:p>
    <w:p w14:paraId="313B297F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Also eine Teilhabe, die gut </w:t>
      </w:r>
      <w:proofErr w:type="gramStart"/>
      <w:r w:rsidRPr="00B91AC1">
        <w:rPr>
          <w:iCs/>
        </w:rPr>
        <w:t>klappt</w:t>
      </w:r>
      <w:proofErr w:type="gramEnd"/>
      <w:r w:rsidRPr="00B91AC1">
        <w:rPr>
          <w:iCs/>
        </w:rPr>
        <w:t>.</w:t>
      </w:r>
    </w:p>
    <w:p w14:paraId="45B3BFB5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Man schaut:</w:t>
      </w:r>
    </w:p>
    <w:p w14:paraId="1BCE630A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Wie </w:t>
      </w:r>
      <w:proofErr w:type="gramStart"/>
      <w:r w:rsidRPr="00B91AC1">
        <w:rPr>
          <w:b/>
          <w:bCs/>
          <w:iCs/>
        </w:rPr>
        <w:t>klappt</w:t>
      </w:r>
      <w:proofErr w:type="gramEnd"/>
      <w:r w:rsidRPr="00B91AC1">
        <w:rPr>
          <w:iCs/>
        </w:rPr>
        <w:t xml:space="preserve"> Teilhabe gut.</w:t>
      </w:r>
    </w:p>
    <w:p w14:paraId="57BA39C4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Was </w:t>
      </w:r>
      <w:r w:rsidRPr="00B91AC1">
        <w:rPr>
          <w:b/>
          <w:bCs/>
          <w:iCs/>
        </w:rPr>
        <w:t>behindert</w:t>
      </w:r>
      <w:r w:rsidRPr="00B91AC1">
        <w:rPr>
          <w:iCs/>
        </w:rPr>
        <w:t xml:space="preserve"> eine gute Teilhabe.</w:t>
      </w:r>
    </w:p>
    <w:p w14:paraId="1E470AD1" w14:textId="77777777" w:rsidR="00FD6540" w:rsidRDefault="00FD6540" w:rsidP="00FD6540">
      <w:pPr>
        <w:pStyle w:val="Listenabsatz"/>
        <w:numPr>
          <w:ilvl w:val="0"/>
          <w:numId w:val="0"/>
        </w:numPr>
        <w:ind w:left="720"/>
      </w:pPr>
    </w:p>
    <w:p w14:paraId="2676BC02" w14:textId="77777777" w:rsidR="003D257C" w:rsidRDefault="00FD6540" w:rsidP="003D257C">
      <w:pPr>
        <w:spacing w:before="0" w:after="200" w:line="276" w:lineRule="auto"/>
        <w:ind w:left="1080"/>
        <w:jc w:val="left"/>
        <w:rPr>
          <w:b/>
          <w:bCs/>
          <w:i/>
          <w:iCs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995263" wp14:editId="00FA96F5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5935980" cy="518160"/>
                <wp:effectExtent l="0" t="0" r="26670" b="1524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ACCF6" id="Rechteck 19" o:spid="_x0000_s1026" style="position:absolute;margin-left:0;margin-top:6.55pt;width:467.4pt;height:40.8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" filled="f" strokecolor="#20a74b [3209]" strokeweight="2pt">
                <w10:wrap anchorx="margin"/>
              </v:rect>
            </w:pict>
          </mc:Fallback>
        </mc:AlternateContent>
      </w:r>
    </w:p>
    <w:p w14:paraId="34176887" w14:textId="77777777" w:rsidR="00E11F30" w:rsidRPr="00E11F30" w:rsidRDefault="003D257C" w:rsidP="00E11F30">
      <w:pPr>
        <w:pStyle w:val="berschrift3"/>
        <w:rPr>
          <w:noProof/>
          <w:lang w:val="de-DE" w:eastAsia="ar-SA"/>
        </w:rPr>
      </w:pPr>
      <w:bookmarkStart w:id="16" w:name="_Toc96352418"/>
      <w:r>
        <w:t xml:space="preserve">Was sind </w:t>
      </w:r>
      <w:r w:rsidR="00FD6540">
        <w:t xml:space="preserve">die 9 </w:t>
      </w:r>
      <w:r>
        <w:t>Lebensbereiche in der ICF?</w:t>
      </w:r>
      <w:bookmarkEnd w:id="16"/>
    </w:p>
    <w:p w14:paraId="0111C7AE" w14:textId="77777777" w:rsidR="00FD6540" w:rsidRDefault="00FD6540">
      <w:pPr>
        <w:spacing w:before="0" w:after="200" w:line="276" w:lineRule="auto"/>
        <w:jc w:val="left"/>
      </w:pPr>
    </w:p>
    <w:p w14:paraId="22262060" w14:textId="77777777" w:rsidR="00FD6540" w:rsidRPr="00DD2C18" w:rsidRDefault="00FD6540" w:rsidP="00FD6540">
      <w:pPr>
        <w:rPr>
          <w:bCs/>
          <w:iCs/>
        </w:rPr>
      </w:pPr>
    </w:p>
    <w:p w14:paraId="2BB4C544" w14:textId="77777777" w:rsidR="00FD6540" w:rsidRDefault="00FD6540" w:rsidP="00FD6540">
      <w:pPr>
        <w:ind w:left="360" w:hanging="360"/>
        <w:jc w:val="left"/>
      </w:pPr>
      <w:r w:rsidRPr="00FD6540">
        <w:rPr>
          <w:rFonts w:eastAsia="Times New Roman" w:cs="Arial"/>
          <w:lang w:eastAsia="de-AT"/>
        </w:rPr>
        <w:t xml:space="preserve">Die </w:t>
      </w:r>
      <w:r w:rsidRPr="00FD6540">
        <w:rPr>
          <w:rFonts w:eastAsia="Times New Roman" w:cs="Arial"/>
          <w:b/>
          <w:bCs/>
          <w:lang w:eastAsia="de-AT"/>
        </w:rPr>
        <w:t>ICF</w:t>
      </w:r>
      <w:r w:rsidRPr="00FD6540">
        <w:rPr>
          <w:rFonts w:eastAsia="Times New Roman" w:cs="Arial"/>
          <w:lang w:eastAsia="de-AT"/>
        </w:rPr>
        <w:t xml:space="preserve"> hat </w:t>
      </w:r>
      <w:r w:rsidRPr="00FD6540">
        <w:rPr>
          <w:rFonts w:eastAsia="Times New Roman" w:cs="Arial"/>
          <w:b/>
          <w:lang w:eastAsia="de-AT"/>
        </w:rPr>
        <w:t>9 Lebens-Bereiche</w:t>
      </w:r>
      <w:r w:rsidRPr="00FD6540">
        <w:rPr>
          <w:rFonts w:eastAsia="Times New Roman" w:cs="Arial"/>
          <w:lang w:eastAsia="de-AT"/>
        </w:rPr>
        <w:t xml:space="preserve"> bestimmt.</w:t>
      </w:r>
    </w:p>
    <w:p w14:paraId="51007E22" w14:textId="77777777" w:rsidR="00FD6540" w:rsidRDefault="00FD6540" w:rsidP="00FD6540">
      <w:pPr>
        <w:pStyle w:val="Listenabsatz"/>
      </w:pPr>
      <w:r w:rsidRPr="00FD6540">
        <w:t xml:space="preserve">Damit man die </w:t>
      </w:r>
      <w:r w:rsidRPr="00FD6540">
        <w:rPr>
          <w:b/>
        </w:rPr>
        <w:t>Teilhabe</w:t>
      </w:r>
      <w:r w:rsidRPr="00FD6540">
        <w:t xml:space="preserve"> von einer Person besser </w:t>
      </w:r>
      <w:r w:rsidRPr="00FD6540">
        <w:rPr>
          <w:b/>
        </w:rPr>
        <w:t>einschätzen</w:t>
      </w:r>
      <w:r w:rsidRPr="00FD6540">
        <w:t xml:space="preserve"> kann.</w:t>
      </w:r>
    </w:p>
    <w:p w14:paraId="1AF3B7EE" w14:textId="77777777" w:rsidR="00FD6540" w:rsidRDefault="00FD6540" w:rsidP="00FD6540">
      <w:pPr>
        <w:pStyle w:val="Listenabsatz"/>
        <w:numPr>
          <w:ilvl w:val="0"/>
          <w:numId w:val="0"/>
        </w:numPr>
        <w:ind w:left="360"/>
      </w:pPr>
    </w:p>
    <w:p w14:paraId="12E3F1E4" w14:textId="77777777" w:rsidR="00FD6540" w:rsidRPr="00FD6540" w:rsidRDefault="00FD6540" w:rsidP="00FD6540">
      <w:pPr>
        <w:ind w:left="360" w:hanging="360"/>
        <w:rPr>
          <w:rFonts w:eastAsia="Times New Roman" w:cs="Arial"/>
          <w:lang w:eastAsia="de-AT"/>
        </w:rPr>
      </w:pPr>
      <w:r w:rsidRPr="00FD6540">
        <w:t xml:space="preserve">In jeden Lebens-Bereich können </w:t>
      </w:r>
      <w:r w:rsidRPr="00AC52A3">
        <w:rPr>
          <w:b/>
        </w:rPr>
        <w:t>Einschränkungen</w:t>
      </w:r>
      <w:r w:rsidRPr="00FD6540">
        <w:t xml:space="preserve"> festgestellt werden:</w:t>
      </w:r>
      <w:r>
        <w:t xml:space="preserve"> </w:t>
      </w:r>
    </w:p>
    <w:p w14:paraId="4DC375CB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Bei der </w:t>
      </w:r>
      <w:r w:rsidRPr="00B91AC1">
        <w:rPr>
          <w:b/>
          <w:bCs/>
          <w:iCs/>
        </w:rPr>
        <w:t>Aktivität</w:t>
      </w:r>
      <w:r w:rsidRPr="00B91AC1">
        <w:rPr>
          <w:iCs/>
        </w:rPr>
        <w:t xml:space="preserve">. </w:t>
      </w:r>
    </w:p>
    <w:p w14:paraId="5E8ACEE7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Das ist das, was man machen kann. </w:t>
      </w:r>
    </w:p>
    <w:p w14:paraId="0E304BD0" w14:textId="77777777" w:rsidR="00FD6540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Bei der </w:t>
      </w:r>
      <w:r w:rsidRPr="00B91AC1">
        <w:rPr>
          <w:b/>
          <w:bCs/>
          <w:iCs/>
        </w:rPr>
        <w:t>Teilhabe</w:t>
      </w:r>
      <w:r w:rsidRPr="00B91AC1">
        <w:rPr>
          <w:iCs/>
        </w:rPr>
        <w:t xml:space="preserve">. </w:t>
      </w:r>
    </w:p>
    <w:p w14:paraId="6DD92082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Das ist das, was man gemeinsam mit anderen macht. </w:t>
      </w:r>
    </w:p>
    <w:p w14:paraId="3DC1130A" w14:textId="77777777" w:rsidR="00AC52A3" w:rsidRDefault="00B91AC1" w:rsidP="00AC52A3">
      <w:pPr>
        <w:pStyle w:val="Listenabsatz"/>
        <w:numPr>
          <w:ilvl w:val="0"/>
          <w:numId w:val="0"/>
        </w:numPr>
        <w:ind w:left="720"/>
      </w:pPr>
      <w:r w:rsidRPr="00B91AC1">
        <w:rPr>
          <w:iCs/>
          <w:noProof/>
          <w:lang w:eastAsia="de-AT"/>
        </w:rPr>
        <w:drawing>
          <wp:anchor distT="0" distB="0" distL="114300" distR="114300" simplePos="0" relativeHeight="251784192" behindDoc="0" locked="0" layoutInCell="1" allowOverlap="1" wp14:anchorId="287DD334" wp14:editId="7E1C2D15">
            <wp:simplePos x="0" y="0"/>
            <wp:positionH relativeFrom="margin">
              <wp:posOffset>3966845</wp:posOffset>
            </wp:positionH>
            <wp:positionV relativeFrom="paragraph">
              <wp:posOffset>299720</wp:posOffset>
            </wp:positionV>
            <wp:extent cx="2131695" cy="1630680"/>
            <wp:effectExtent l="0" t="0" r="1905" b="7620"/>
            <wp:wrapSquare wrapText="bothSides"/>
            <wp:docPr id="23" name="Grafik 23" descr="https://www.teilhabeberatung.de/sites/default/files/inline-images/Hile%2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teilhabeberatung.de/sites/default/files/inline-images/Hile%202_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42B31" w14:textId="77777777" w:rsidR="00FD6540" w:rsidRPr="00AC52A3" w:rsidRDefault="00FD6540" w:rsidP="00AC52A3">
      <w:pPr>
        <w:ind w:left="360" w:hanging="360"/>
        <w:rPr>
          <w:lang w:eastAsia="ar-SA"/>
        </w:rPr>
      </w:pPr>
      <w:r w:rsidRPr="00FD6540">
        <w:t>Diese Einschränkungen bedeuten:</w:t>
      </w:r>
      <w:r>
        <w:t xml:space="preserve"> </w:t>
      </w:r>
    </w:p>
    <w:p w14:paraId="41F9D85C" w14:textId="77777777" w:rsid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Eine Person </w:t>
      </w:r>
      <w:r w:rsidRPr="00B91AC1">
        <w:rPr>
          <w:b/>
          <w:bCs/>
          <w:iCs/>
        </w:rPr>
        <w:t>kann</w:t>
      </w:r>
      <w:r w:rsidRPr="00B91AC1">
        <w:rPr>
          <w:iCs/>
        </w:rPr>
        <w:t xml:space="preserve"> etwas machen. </w:t>
      </w:r>
    </w:p>
    <w:p w14:paraId="28EE07EE" w14:textId="77777777" w:rsidR="00AC52A3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Oder: Eine Person kann etwas nicht machen.</w:t>
      </w:r>
      <w:r w:rsidRPr="00B91AC1">
        <w:rPr>
          <w:iCs/>
        </w:rPr>
        <w:br/>
        <w:t xml:space="preserve">Das nennt man auch </w:t>
      </w:r>
      <w:r w:rsidRPr="00B91AC1">
        <w:rPr>
          <w:b/>
          <w:bCs/>
          <w:iCs/>
        </w:rPr>
        <w:t>Leistung</w:t>
      </w:r>
      <w:r w:rsidRPr="00B91AC1">
        <w:rPr>
          <w:iCs/>
        </w:rPr>
        <w:t>.</w:t>
      </w:r>
    </w:p>
    <w:p w14:paraId="4EB30C61" w14:textId="77777777" w:rsidR="00AC52A3" w:rsidRPr="00B91AC1" w:rsidRDefault="00FD6540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 xml:space="preserve">Eine Person kann </w:t>
      </w:r>
      <w:r w:rsidRPr="00B91AC1">
        <w:rPr>
          <w:b/>
          <w:bCs/>
          <w:iCs/>
        </w:rPr>
        <w:t>vielleicht</w:t>
      </w:r>
      <w:r w:rsidRPr="00B91AC1">
        <w:rPr>
          <w:iCs/>
        </w:rPr>
        <w:t xml:space="preserve"> etwas machen oder an etwas teilhaben:</w:t>
      </w:r>
    </w:p>
    <w:p w14:paraId="45EEB3B0" w14:textId="77777777" w:rsidR="00AC52A3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lastRenderedPageBreak/>
        <w:t xml:space="preserve">Wenn die Person </w:t>
      </w:r>
      <w:r w:rsidRPr="00B91AC1">
        <w:rPr>
          <w:b/>
          <w:bCs/>
          <w:iCs/>
        </w:rPr>
        <w:t>technische Unterstützung</w:t>
      </w:r>
      <w:r w:rsidRPr="00B91AC1">
        <w:rPr>
          <w:iCs/>
        </w:rPr>
        <w:t xml:space="preserve"> bekommt.</w:t>
      </w:r>
    </w:p>
    <w:p w14:paraId="71704798" w14:textId="77777777" w:rsidR="00AC52A3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Wenn die Person Unterstützung von einer </w:t>
      </w:r>
      <w:r w:rsidRPr="00B91AC1">
        <w:rPr>
          <w:b/>
          <w:bCs/>
          <w:iCs/>
        </w:rPr>
        <w:t>Assistenz</w:t>
      </w:r>
      <w:r w:rsidRPr="00B91AC1">
        <w:rPr>
          <w:iCs/>
        </w:rPr>
        <w:t xml:space="preserve"> bekommt.</w:t>
      </w:r>
    </w:p>
    <w:p w14:paraId="7B777831" w14:textId="77777777" w:rsidR="00FD6540" w:rsidRPr="00B91AC1" w:rsidRDefault="00FD6540" w:rsidP="00B91AC1">
      <w:pPr>
        <w:numPr>
          <w:ilvl w:val="1"/>
          <w:numId w:val="2"/>
        </w:numPr>
        <w:jc w:val="left"/>
        <w:rPr>
          <w:iCs/>
        </w:rPr>
      </w:pPr>
      <w:r w:rsidRPr="00B91AC1">
        <w:rPr>
          <w:iCs/>
        </w:rPr>
        <w:t xml:space="preserve">Das nennt man </w:t>
      </w:r>
      <w:r w:rsidRPr="00B91AC1">
        <w:rPr>
          <w:b/>
          <w:bCs/>
          <w:iCs/>
        </w:rPr>
        <w:t>Leistungs</w:t>
      </w:r>
      <w:r w:rsidRPr="00B91AC1">
        <w:rPr>
          <w:iCs/>
        </w:rPr>
        <w:t>-</w:t>
      </w:r>
      <w:r w:rsidRPr="00B91AC1">
        <w:rPr>
          <w:b/>
          <w:bCs/>
          <w:iCs/>
        </w:rPr>
        <w:t>Fähigkeit</w:t>
      </w:r>
      <w:r w:rsidRPr="00B91AC1">
        <w:rPr>
          <w:iCs/>
        </w:rPr>
        <w:t>.</w:t>
      </w:r>
    </w:p>
    <w:p w14:paraId="314AF83F" w14:textId="77777777" w:rsidR="00AC52A3" w:rsidRDefault="00AC52A3" w:rsidP="00AC52A3">
      <w:pPr>
        <w:spacing w:before="100" w:beforeAutospacing="1" w:after="100" w:afterAutospacing="1"/>
        <w:rPr>
          <w:rFonts w:eastAsia="Times New Roman" w:cs="Arial"/>
          <w:lang w:eastAsia="de-AT"/>
        </w:rPr>
      </w:pPr>
    </w:p>
    <w:p w14:paraId="242259E3" w14:textId="77777777" w:rsidR="00AC52A3" w:rsidRPr="00AC52A3" w:rsidRDefault="00AC52A3" w:rsidP="00AC52A3">
      <w:pPr>
        <w:spacing w:before="100" w:beforeAutospacing="1" w:after="100" w:afterAutospacing="1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lang w:eastAsia="de-AT"/>
        </w:rPr>
        <w:t>Das sind die 9 Lebens-Bereiche von der</w:t>
      </w:r>
      <w:r w:rsidRPr="00AC52A3">
        <w:rPr>
          <w:rFonts w:eastAsia="Times New Roman" w:cs="Arial"/>
          <w:b/>
          <w:bCs/>
          <w:lang w:eastAsia="de-AT"/>
        </w:rPr>
        <w:t xml:space="preserve"> ICF</w:t>
      </w:r>
      <w:r w:rsidRPr="00AC52A3">
        <w:rPr>
          <w:rFonts w:eastAsia="Times New Roman" w:cs="Arial"/>
          <w:lang w:eastAsia="de-AT"/>
        </w:rPr>
        <w:t>:</w:t>
      </w:r>
    </w:p>
    <w:p w14:paraId="54DF1A80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Lernen</w:t>
      </w:r>
      <w:r w:rsidRPr="00AC52A3">
        <w:rPr>
          <w:rFonts w:eastAsia="Times New Roman" w:cs="Arial"/>
          <w:lang w:eastAsia="de-AT"/>
        </w:rPr>
        <w:t xml:space="preserve"> und </w:t>
      </w:r>
      <w:r w:rsidRPr="00AC52A3">
        <w:rPr>
          <w:rFonts w:eastAsia="Times New Roman" w:cs="Arial"/>
          <w:b/>
          <w:lang w:eastAsia="de-AT"/>
        </w:rPr>
        <w:t>Wissen</w:t>
      </w:r>
      <w:r w:rsidRPr="00AC52A3">
        <w:rPr>
          <w:rFonts w:eastAsia="Times New Roman" w:cs="Arial"/>
          <w:lang w:eastAsia="de-AT"/>
        </w:rPr>
        <w:t xml:space="preserve"> benutzen.</w:t>
      </w:r>
    </w:p>
    <w:p w14:paraId="0E0893D1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Aufgaben</w:t>
      </w:r>
      <w:r w:rsidRPr="00AC52A3">
        <w:rPr>
          <w:rFonts w:eastAsia="Times New Roman" w:cs="Arial"/>
          <w:lang w:eastAsia="de-AT"/>
        </w:rPr>
        <w:t xml:space="preserve"> und </w:t>
      </w:r>
      <w:r w:rsidRPr="00AC52A3">
        <w:rPr>
          <w:rFonts w:eastAsia="Times New Roman" w:cs="Arial"/>
          <w:b/>
          <w:lang w:eastAsia="de-AT"/>
        </w:rPr>
        <w:t>Anforderungen</w:t>
      </w:r>
      <w:r w:rsidRPr="00AC52A3">
        <w:rPr>
          <w:rFonts w:eastAsia="Times New Roman" w:cs="Arial"/>
          <w:lang w:eastAsia="de-AT"/>
        </w:rPr>
        <w:t>.</w:t>
      </w:r>
      <w:r w:rsidRPr="00AC52A3">
        <w:rPr>
          <w:rFonts w:eastAsia="Times New Roman" w:cs="Arial"/>
          <w:lang w:eastAsia="de-AT"/>
        </w:rPr>
        <w:br/>
        <w:t>Anforderungen sind:</w:t>
      </w:r>
      <w:r w:rsidRPr="00AC52A3">
        <w:rPr>
          <w:rFonts w:eastAsia="Times New Roman" w:cs="Arial"/>
          <w:lang w:eastAsia="de-AT"/>
        </w:rPr>
        <w:br/>
        <w:t>Fähigkeiten, die man braucht:</w:t>
      </w:r>
      <w:r>
        <w:rPr>
          <w:rFonts w:eastAsia="Times New Roman" w:cs="Arial"/>
          <w:lang w:eastAsia="de-AT"/>
        </w:rPr>
        <w:t xml:space="preserve"> </w:t>
      </w:r>
      <w:r w:rsidRPr="00AC52A3">
        <w:rPr>
          <w:rFonts w:eastAsia="Times New Roman" w:cs="Arial"/>
          <w:lang w:eastAsia="de-AT"/>
        </w:rPr>
        <w:t>Damit man etwas machen kann.</w:t>
      </w:r>
    </w:p>
    <w:p w14:paraId="7A1B814E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noProof/>
          <w:lang w:eastAsia="de-AT"/>
        </w:rPr>
        <w:drawing>
          <wp:anchor distT="0" distB="0" distL="114300" distR="114300" simplePos="0" relativeHeight="251785216" behindDoc="0" locked="0" layoutInCell="1" allowOverlap="1" wp14:anchorId="19FA7701" wp14:editId="38B420AE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2049780" cy="1908175"/>
            <wp:effectExtent l="0" t="0" r="7620" b="0"/>
            <wp:wrapSquare wrapText="bothSides"/>
            <wp:docPr id="24" name="Grafik 24" descr="https://www.teilhabeberatung.de/sites/default/files/inline-images/beim%20Einkau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teilhabeberatung.de/sites/default/files/inline-images/beim%20Einkaufe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2A3">
        <w:rPr>
          <w:rFonts w:eastAsia="Times New Roman" w:cs="Arial"/>
          <w:b/>
          <w:lang w:eastAsia="de-AT"/>
        </w:rPr>
        <w:t>Austausch</w:t>
      </w:r>
      <w:r w:rsidRPr="00AC52A3">
        <w:rPr>
          <w:rFonts w:eastAsia="Times New Roman" w:cs="Arial"/>
          <w:lang w:eastAsia="de-AT"/>
        </w:rPr>
        <w:t>.</w:t>
      </w:r>
    </w:p>
    <w:p w14:paraId="0C3C7903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Mobilität</w:t>
      </w:r>
      <w:r w:rsidRPr="00AC52A3">
        <w:rPr>
          <w:rFonts w:eastAsia="Times New Roman" w:cs="Arial"/>
          <w:lang w:eastAsia="de-AT"/>
        </w:rPr>
        <w:t>.</w:t>
      </w:r>
      <w:r w:rsidRPr="00AC52A3">
        <w:rPr>
          <w:rFonts w:eastAsia="Times New Roman" w:cs="Arial"/>
          <w:lang w:eastAsia="de-AT"/>
        </w:rPr>
        <w:br/>
        <w:t>Das bedeutet:</w:t>
      </w:r>
      <w:r w:rsidRPr="00AC52A3">
        <w:rPr>
          <w:rFonts w:eastAsia="Times New Roman" w:cs="Arial"/>
          <w:lang w:eastAsia="de-AT"/>
        </w:rPr>
        <w:br/>
        <w:t>Von einem Ort zu einem anderen Ort kommen.</w:t>
      </w:r>
    </w:p>
    <w:p w14:paraId="06FB1C52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Selbst-Versorgung</w:t>
      </w:r>
      <w:r w:rsidRPr="00AC52A3">
        <w:rPr>
          <w:rFonts w:eastAsia="Times New Roman" w:cs="Arial"/>
          <w:lang w:eastAsia="de-AT"/>
        </w:rPr>
        <w:t>.</w:t>
      </w:r>
      <w:r w:rsidRPr="00AC52A3">
        <w:rPr>
          <w:rFonts w:eastAsia="Times New Roman" w:cs="Arial"/>
          <w:lang w:eastAsia="de-AT"/>
        </w:rPr>
        <w:br/>
        <w:t>Das bedeutet:</w:t>
      </w:r>
      <w:r w:rsidRPr="00AC52A3">
        <w:rPr>
          <w:rFonts w:eastAsia="Times New Roman" w:cs="Arial"/>
          <w:lang w:eastAsia="de-AT"/>
        </w:rPr>
        <w:br/>
        <w:t>Man kümmert sich selbst um das, was man zum Leben braucht.</w:t>
      </w:r>
    </w:p>
    <w:p w14:paraId="6A7A1A0D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Leben zu Hause</w:t>
      </w:r>
      <w:r w:rsidRPr="00AC52A3">
        <w:rPr>
          <w:rFonts w:eastAsia="Times New Roman" w:cs="Arial"/>
          <w:lang w:eastAsia="de-AT"/>
        </w:rPr>
        <w:t>.</w:t>
      </w:r>
    </w:p>
    <w:p w14:paraId="694661A0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b/>
          <w:lang w:eastAsia="de-AT"/>
        </w:rPr>
      </w:pPr>
      <w:r w:rsidRPr="00AC52A3">
        <w:rPr>
          <w:rFonts w:eastAsia="Times New Roman" w:cs="Arial"/>
          <w:b/>
          <w:lang w:eastAsia="de-AT"/>
        </w:rPr>
        <w:t>Zusammen-Sein mit Menschen.</w:t>
      </w:r>
    </w:p>
    <w:p w14:paraId="4C1C2F76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bCs/>
          <w:noProof/>
          <w:lang w:eastAsia="de-AT"/>
        </w:rPr>
        <w:drawing>
          <wp:anchor distT="0" distB="0" distL="114300" distR="114300" simplePos="0" relativeHeight="251786240" behindDoc="0" locked="0" layoutInCell="1" allowOverlap="1" wp14:anchorId="71567957" wp14:editId="1D79FF6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84020" cy="1684020"/>
            <wp:effectExtent l="0" t="0" r="0" b="0"/>
            <wp:wrapSquare wrapText="bothSides"/>
            <wp:docPr id="25" name="Grafik 25" descr="https://www.teilhabeberatung.de/sites/default/files/inline-images/Geld%20f%C3%BCr%20verschieden%20Ausgab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teilhabeberatung.de/sites/default/files/inline-images/Geld%20f%C3%BCr%20verschieden%20Ausgaben_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2A3">
        <w:rPr>
          <w:rFonts w:eastAsia="Times New Roman" w:cs="Arial"/>
          <w:lang w:eastAsia="de-AT"/>
        </w:rPr>
        <w:t xml:space="preserve">Die Bereiche: </w:t>
      </w:r>
    </w:p>
    <w:p w14:paraId="705590C4" w14:textId="77777777" w:rsidR="00AC52A3" w:rsidRPr="00AC52A3" w:rsidRDefault="00AC52A3" w:rsidP="00AA2FA9">
      <w:pPr>
        <w:numPr>
          <w:ilvl w:val="1"/>
          <w:numId w:val="7"/>
        </w:numPr>
        <w:tabs>
          <w:tab w:val="clear" w:pos="1440"/>
          <w:tab w:val="num" w:pos="426"/>
          <w:tab w:val="num" w:pos="709"/>
        </w:tabs>
        <w:spacing w:before="100" w:beforeAutospacing="1" w:after="100" w:afterAutospacing="1"/>
        <w:ind w:left="993" w:hanging="567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bCs/>
          <w:lang w:eastAsia="de-AT"/>
        </w:rPr>
        <w:t>Erziehung</w:t>
      </w:r>
      <w:r w:rsidRPr="00AC52A3">
        <w:rPr>
          <w:rFonts w:eastAsia="Times New Roman" w:cs="Arial"/>
          <w:lang w:eastAsia="de-AT"/>
        </w:rPr>
        <w:t>.</w:t>
      </w:r>
      <w:r w:rsidRPr="00AC52A3">
        <w:rPr>
          <w:rFonts w:eastAsia="Times New Roman" w:cs="Arial"/>
          <w:lang w:eastAsia="de-AT"/>
        </w:rPr>
        <w:br/>
        <w:t>Das bedeutet:</w:t>
      </w:r>
      <w:r w:rsidRPr="00AC52A3">
        <w:rPr>
          <w:rFonts w:eastAsia="Times New Roman" w:cs="Arial"/>
          <w:lang w:eastAsia="de-AT"/>
        </w:rPr>
        <w:br/>
        <w:t>Leben und Lernen von den Eltern.</w:t>
      </w:r>
    </w:p>
    <w:p w14:paraId="1D9F934F" w14:textId="77777777" w:rsidR="00AC52A3" w:rsidRPr="00AC52A3" w:rsidRDefault="00AC52A3" w:rsidP="00AA2FA9">
      <w:pPr>
        <w:numPr>
          <w:ilvl w:val="1"/>
          <w:numId w:val="7"/>
        </w:numPr>
        <w:tabs>
          <w:tab w:val="clear" w:pos="1440"/>
          <w:tab w:val="num" w:pos="426"/>
          <w:tab w:val="num" w:pos="709"/>
        </w:tabs>
        <w:spacing w:before="100" w:beforeAutospacing="1" w:after="100" w:afterAutospacing="1"/>
        <w:ind w:left="993" w:hanging="567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lang w:eastAsia="de-AT"/>
        </w:rPr>
        <w:t>Arbeit und Beschäftigung</w:t>
      </w:r>
      <w:r w:rsidRPr="00AC52A3">
        <w:rPr>
          <w:rFonts w:eastAsia="Times New Roman" w:cs="Arial"/>
          <w:lang w:eastAsia="de-AT"/>
        </w:rPr>
        <w:t>.</w:t>
      </w:r>
    </w:p>
    <w:p w14:paraId="0DE30AF4" w14:textId="77777777" w:rsidR="00AC52A3" w:rsidRPr="00AC52A3" w:rsidRDefault="00AC52A3" w:rsidP="00AA2FA9">
      <w:pPr>
        <w:numPr>
          <w:ilvl w:val="1"/>
          <w:numId w:val="7"/>
        </w:numPr>
        <w:tabs>
          <w:tab w:val="clear" w:pos="1440"/>
          <w:tab w:val="num" w:pos="426"/>
          <w:tab w:val="num" w:pos="709"/>
        </w:tabs>
        <w:spacing w:before="100" w:beforeAutospacing="1" w:after="100" w:afterAutospacing="1"/>
        <w:ind w:left="993" w:hanging="567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b/>
          <w:bCs/>
          <w:lang w:eastAsia="de-AT"/>
        </w:rPr>
        <w:t>Wirtschaftliches Leben.</w:t>
      </w:r>
      <w:r w:rsidRPr="00AC52A3">
        <w:rPr>
          <w:rFonts w:eastAsia="Times New Roman" w:cs="Arial"/>
          <w:lang w:eastAsia="de-AT"/>
        </w:rPr>
        <w:br/>
        <w:t>Das bedeutet:</w:t>
      </w:r>
      <w:r w:rsidRPr="00AC52A3">
        <w:rPr>
          <w:rFonts w:eastAsia="Times New Roman" w:cs="Arial"/>
          <w:lang w:eastAsia="de-AT"/>
        </w:rPr>
        <w:br/>
        <w:t>Umgang mit Geld.</w:t>
      </w:r>
    </w:p>
    <w:p w14:paraId="5A27F088" w14:textId="77777777" w:rsidR="00AC52A3" w:rsidRPr="00AC52A3" w:rsidRDefault="00AC52A3" w:rsidP="00AA2FA9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noProof/>
          <w:lang w:eastAsia="de-AT"/>
        </w:rPr>
        <w:drawing>
          <wp:anchor distT="0" distB="0" distL="114300" distR="114300" simplePos="0" relativeHeight="251787264" behindDoc="0" locked="0" layoutInCell="1" allowOverlap="1" wp14:anchorId="6C481BE9" wp14:editId="25639F66">
            <wp:simplePos x="0" y="0"/>
            <wp:positionH relativeFrom="margin">
              <wp:posOffset>4352290</wp:posOffset>
            </wp:positionH>
            <wp:positionV relativeFrom="paragraph">
              <wp:posOffset>10795</wp:posOffset>
            </wp:positionV>
            <wp:extent cx="1738630" cy="1699260"/>
            <wp:effectExtent l="0" t="0" r="0" b="0"/>
            <wp:wrapSquare wrapText="bothSides"/>
            <wp:docPr id="16" name="Grafik 16" descr="https://www.teilhabeberatung.de/sites/default/files/inline-images/Wahlurne%20und%20Stimmzett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teilhabeberatung.de/sites/default/files/inline-images/Wahlurne%20und%20Stimmzettel_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2A3">
        <w:rPr>
          <w:rFonts w:eastAsia="Times New Roman" w:cs="Arial"/>
          <w:lang w:eastAsia="de-AT"/>
        </w:rPr>
        <w:t xml:space="preserve">Gemeinschafts-Leben und </w:t>
      </w:r>
      <w:r w:rsidRPr="00AC52A3">
        <w:rPr>
          <w:rFonts w:eastAsia="Times New Roman" w:cs="Arial"/>
          <w:b/>
          <w:bCs/>
          <w:lang w:eastAsia="de-AT"/>
        </w:rPr>
        <w:t>staats-bürgerliches</w:t>
      </w:r>
      <w:r w:rsidRPr="00AC52A3">
        <w:rPr>
          <w:rFonts w:eastAsia="Times New Roman" w:cs="Arial"/>
          <w:lang w:eastAsia="de-AT"/>
        </w:rPr>
        <w:t xml:space="preserve"> Leben.</w:t>
      </w:r>
      <w:r w:rsidRPr="00AC52A3">
        <w:rPr>
          <w:rFonts w:eastAsia="Times New Roman" w:cs="Arial"/>
          <w:lang w:eastAsia="de-AT"/>
        </w:rPr>
        <w:br/>
        <w:t>Das ist das politische Leben von einer Person.</w:t>
      </w:r>
      <w:r w:rsidRPr="00AC52A3">
        <w:rPr>
          <w:rFonts w:eastAsia="Times New Roman" w:cs="Arial"/>
          <w:lang w:eastAsia="de-AT"/>
        </w:rPr>
        <w:br/>
        <w:t>Zum Beispiel:</w:t>
      </w:r>
      <w:r w:rsidRPr="00AC52A3">
        <w:rPr>
          <w:rFonts w:eastAsia="Times New Roman" w:cs="Arial"/>
          <w:lang w:eastAsia="de-AT"/>
        </w:rPr>
        <w:br/>
        <w:t>Wenn man wählen darf.</w:t>
      </w:r>
      <w:r w:rsidRPr="00AC52A3">
        <w:rPr>
          <w:rFonts w:eastAsia="Times New Roman" w:cs="Arial"/>
          <w:lang w:eastAsia="de-AT"/>
        </w:rPr>
        <w:br/>
        <w:t>Wenn man in der Politik mit-reden möchte.</w:t>
      </w:r>
    </w:p>
    <w:p w14:paraId="49436C98" w14:textId="77777777" w:rsidR="00AC52A3" w:rsidRDefault="00AC52A3" w:rsidP="00AC52A3">
      <w:p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</w:p>
    <w:p w14:paraId="3AA9DF3B" w14:textId="77777777" w:rsidR="00AC52A3" w:rsidRDefault="00AC52A3" w:rsidP="00AC52A3">
      <w:pPr>
        <w:spacing w:before="100" w:beforeAutospacing="1" w:after="100" w:afterAutospacing="1"/>
        <w:jc w:val="left"/>
        <w:rPr>
          <w:rFonts w:eastAsia="Times New Roman" w:cs="Arial"/>
          <w:lang w:eastAsia="de-AT"/>
        </w:rPr>
      </w:pPr>
      <w:r w:rsidRPr="00AC52A3">
        <w:rPr>
          <w:rFonts w:eastAsia="Times New Roman" w:cs="Arial"/>
          <w:noProof/>
          <w:lang w:eastAsia="de-AT"/>
        </w:rPr>
        <w:lastRenderedPageBreak/>
        <w:drawing>
          <wp:anchor distT="0" distB="0" distL="114300" distR="114300" simplePos="0" relativeHeight="251788288" behindDoc="0" locked="0" layoutInCell="1" allowOverlap="1" wp14:anchorId="79E6D94D" wp14:editId="282B6997">
            <wp:simplePos x="0" y="0"/>
            <wp:positionH relativeFrom="margin">
              <wp:posOffset>3793490</wp:posOffset>
            </wp:positionH>
            <wp:positionV relativeFrom="paragraph">
              <wp:posOffset>48895</wp:posOffset>
            </wp:positionV>
            <wp:extent cx="2274570" cy="1409700"/>
            <wp:effectExtent l="0" t="0" r="0" b="0"/>
            <wp:wrapSquare wrapText="bothSides"/>
            <wp:docPr id="26" name="Grafik 26" descr="https://www.teilhabeberatung.de/sites/default/files/inline-images/Belustigug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teilhabeberatung.de/sites/default/files/inline-images/Belustigug_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2A3">
        <w:rPr>
          <w:rFonts w:eastAsia="Times New Roman" w:cs="Arial"/>
          <w:lang w:eastAsia="de-AT"/>
        </w:rPr>
        <w:t>In all diesen 9 Lebens-Bereichen</w:t>
      </w:r>
      <w:r w:rsidRPr="00AC52A3">
        <w:rPr>
          <w:rFonts w:eastAsia="Times New Roman" w:cs="Arial"/>
          <w:lang w:eastAsia="de-AT"/>
        </w:rPr>
        <w:br/>
        <w:t xml:space="preserve">kann ein Mensch </w:t>
      </w:r>
      <w:r w:rsidRPr="00AC52A3">
        <w:rPr>
          <w:rFonts w:eastAsia="Times New Roman" w:cs="Arial"/>
          <w:b/>
          <w:lang w:eastAsia="de-AT"/>
        </w:rPr>
        <w:t>Nachteile</w:t>
      </w:r>
      <w:r w:rsidRPr="00AC52A3">
        <w:rPr>
          <w:rFonts w:eastAsia="Times New Roman" w:cs="Arial"/>
          <w:lang w:eastAsia="de-AT"/>
        </w:rPr>
        <w:t xml:space="preserve"> haben</w:t>
      </w:r>
      <w:r>
        <w:rPr>
          <w:rFonts w:eastAsia="Times New Roman" w:cs="Arial"/>
          <w:lang w:eastAsia="de-AT"/>
        </w:rPr>
        <w:t>.</w:t>
      </w:r>
    </w:p>
    <w:p w14:paraId="21E5B65F" w14:textId="77777777" w:rsidR="00AC52A3" w:rsidRPr="00B91AC1" w:rsidRDefault="00AC52A3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Weil er etwas nicht machen kann.</w:t>
      </w:r>
    </w:p>
    <w:p w14:paraId="04922F7C" w14:textId="77777777" w:rsidR="00AC52A3" w:rsidRPr="00B91AC1" w:rsidRDefault="00AC52A3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Oder weil er nicht teilhaben kann.</w:t>
      </w:r>
    </w:p>
    <w:p w14:paraId="77345AC5" w14:textId="77777777" w:rsidR="00AC52A3" w:rsidRDefault="00AC52A3" w:rsidP="00B91AC1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B91AC1">
        <w:rPr>
          <w:iCs/>
        </w:rPr>
        <w:t>Weil andere Menschen ihn ausgrenzen.</w:t>
      </w:r>
    </w:p>
    <w:p w14:paraId="2E8B36A5" w14:textId="77777777" w:rsidR="00B91AC1" w:rsidRPr="00B91AC1" w:rsidRDefault="00B91AC1" w:rsidP="00B91AC1">
      <w:pPr>
        <w:ind w:left="360"/>
        <w:jc w:val="left"/>
        <w:rPr>
          <w:iCs/>
        </w:rPr>
      </w:pPr>
    </w:p>
    <w:p w14:paraId="2DBC342E" w14:textId="77777777" w:rsidR="00AC52A3" w:rsidRDefault="00AC52A3" w:rsidP="00AC52A3"/>
    <w:bookmarkStart w:id="17" w:name="_Toc96352419"/>
    <w:p w14:paraId="282A9331" w14:textId="77777777" w:rsidR="00E11F30" w:rsidRPr="00E11F30" w:rsidRDefault="00E11F30" w:rsidP="00E11F30">
      <w:pPr>
        <w:pStyle w:val="berschrift3"/>
        <w:rPr>
          <w:noProof/>
          <w:lang w:val="de-DE" w:eastAsia="ar-SA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7EA132" wp14:editId="28FABEC0">
                <wp:simplePos x="0" y="0"/>
                <wp:positionH relativeFrom="margin">
                  <wp:align>right</wp:align>
                </wp:positionH>
                <wp:positionV relativeFrom="paragraph">
                  <wp:posOffset>-190500</wp:posOffset>
                </wp:positionV>
                <wp:extent cx="6004560" cy="594360"/>
                <wp:effectExtent l="0" t="0" r="15240" b="1524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CDD0" id="Rechteck 27" o:spid="_x0000_s1026" style="position:absolute;margin-left:421.6pt;margin-top:-15pt;width:472.8pt;height:46.8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" filled="f" strokecolor="#20a74b [3209]" strokeweight="2pt">
                <w10:wrap anchorx="margin"/>
              </v:rect>
            </w:pict>
          </mc:Fallback>
        </mc:AlternateContent>
      </w:r>
      <w:r w:rsidRPr="00E11F30">
        <w:rPr>
          <w:noProof/>
          <w:lang w:val="de-DE" w:eastAsia="ar-SA"/>
        </w:rPr>
        <w:t>Wofür braucht man Klassifikationen?</w:t>
      </w:r>
      <w:bookmarkEnd w:id="17"/>
      <w:r w:rsidRPr="00E11F30">
        <w:rPr>
          <w:noProof/>
          <w:lang w:val="de-DE" w:eastAsia="ar-SA"/>
        </w:rPr>
        <w:t xml:space="preserve"> </w:t>
      </w:r>
    </w:p>
    <w:p w14:paraId="045D8769" w14:textId="77777777" w:rsidR="00E11F30" w:rsidRDefault="00E11F30" w:rsidP="00E11F30"/>
    <w:p w14:paraId="13207AFF" w14:textId="77777777" w:rsidR="00E11F30" w:rsidRPr="00E11F30" w:rsidRDefault="00E11F30" w:rsidP="00E11F30">
      <w:r w:rsidRPr="00E11F30">
        <w:t xml:space="preserve">Man benutzt </w:t>
      </w:r>
      <w:r w:rsidRPr="00E11F30">
        <w:rPr>
          <w:b/>
          <w:bCs/>
        </w:rPr>
        <w:t>Klassifikationen</w:t>
      </w:r>
      <w:r w:rsidRPr="00E11F30">
        <w:t>.</w:t>
      </w:r>
    </w:p>
    <w:p w14:paraId="601B56C9" w14:textId="77777777" w:rsidR="00E11F30" w:rsidRPr="006D56CF" w:rsidRDefault="00E11F30" w:rsidP="006D56CF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 xml:space="preserve">Damit man die </w:t>
      </w:r>
      <w:r w:rsidRPr="006D56CF">
        <w:rPr>
          <w:b/>
          <w:bCs/>
          <w:iCs/>
        </w:rPr>
        <w:t>Funktions-Fähigkeit</w:t>
      </w:r>
      <w:r w:rsidRPr="006D56CF">
        <w:rPr>
          <w:iCs/>
        </w:rPr>
        <w:t xml:space="preserve"> von einem Menschen </w:t>
      </w:r>
      <w:r w:rsidRPr="006D56CF">
        <w:rPr>
          <w:b/>
          <w:bCs/>
          <w:iCs/>
        </w:rPr>
        <w:t>prüfen</w:t>
      </w:r>
      <w:r w:rsidRPr="006D56CF">
        <w:rPr>
          <w:iCs/>
        </w:rPr>
        <w:t xml:space="preserve"> kann.</w:t>
      </w:r>
    </w:p>
    <w:p w14:paraId="13DD482C" w14:textId="77777777" w:rsidR="00E11F30" w:rsidRPr="006D56CF" w:rsidRDefault="00E11F30" w:rsidP="006D56CF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 xml:space="preserve">Damit man etwas über die </w:t>
      </w:r>
      <w:r w:rsidRPr="006D56CF">
        <w:rPr>
          <w:b/>
          <w:bCs/>
          <w:iCs/>
        </w:rPr>
        <w:t>Funktions-Fähigkeit</w:t>
      </w:r>
      <w:r w:rsidRPr="006D56CF">
        <w:rPr>
          <w:iCs/>
        </w:rPr>
        <w:t xml:space="preserve"> von einem Menschen sagen kann.</w:t>
      </w:r>
    </w:p>
    <w:p w14:paraId="2B2669B9" w14:textId="77777777" w:rsidR="00E11F30" w:rsidRPr="006D56CF" w:rsidRDefault="00E11F30" w:rsidP="006D56CF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 xml:space="preserve">Damit man </w:t>
      </w:r>
      <w:r w:rsidRPr="006D56CF">
        <w:rPr>
          <w:b/>
          <w:bCs/>
          <w:iCs/>
        </w:rPr>
        <w:t>Behinderungen</w:t>
      </w:r>
      <w:r w:rsidRPr="006D56CF">
        <w:rPr>
          <w:iCs/>
        </w:rPr>
        <w:t xml:space="preserve"> von einem Menschen genau </w:t>
      </w:r>
      <w:r w:rsidRPr="006D56CF">
        <w:rPr>
          <w:b/>
          <w:bCs/>
          <w:iCs/>
        </w:rPr>
        <w:t>beschreiben</w:t>
      </w:r>
      <w:r w:rsidRPr="006D56CF">
        <w:rPr>
          <w:iCs/>
        </w:rPr>
        <w:t xml:space="preserve"> kann.</w:t>
      </w:r>
    </w:p>
    <w:p w14:paraId="7BB29859" w14:textId="77777777" w:rsidR="006D56CF" w:rsidRDefault="00E11F30" w:rsidP="003A423B">
      <w:pPr>
        <w:numPr>
          <w:ilvl w:val="0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  <w:noProof/>
          <w:lang w:eastAsia="de-AT"/>
        </w:rPr>
        <w:drawing>
          <wp:anchor distT="0" distB="0" distL="114300" distR="114300" simplePos="0" relativeHeight="251789312" behindDoc="0" locked="0" layoutInCell="1" allowOverlap="1" wp14:anchorId="36749F72" wp14:editId="3315AE22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1325880" cy="1783080"/>
            <wp:effectExtent l="0" t="0" r="0" b="0"/>
            <wp:wrapSquare wrapText="bothSides"/>
            <wp:docPr id="29" name="Grafik 29" descr="https://www.teilhabeberatung.de/sites/default/files/inline-images/Hilfepla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teilhabeberatung.de/sites/default/files/inline-images/Hilfeplan_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56CF">
        <w:rPr>
          <w:iCs/>
        </w:rPr>
        <w:t xml:space="preserve">Damit man sagen kann: Diese </w:t>
      </w:r>
      <w:r w:rsidRPr="006D56CF">
        <w:rPr>
          <w:b/>
          <w:bCs/>
          <w:iCs/>
        </w:rPr>
        <w:t>Nachteile bei der Teilhabe</w:t>
      </w:r>
      <w:r w:rsidRPr="006D56CF">
        <w:rPr>
          <w:iCs/>
        </w:rPr>
        <w:t xml:space="preserve"> hat eine Person:</w:t>
      </w:r>
    </w:p>
    <w:p w14:paraId="0D8B8CBD" w14:textId="77777777" w:rsidR="00E11F30" w:rsidRPr="006D56CF" w:rsidRDefault="00E11F30" w:rsidP="006D56CF">
      <w:pPr>
        <w:numPr>
          <w:ilvl w:val="1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>Wegen einer Behinderung.</w:t>
      </w:r>
    </w:p>
    <w:p w14:paraId="3DA2F29F" w14:textId="77777777" w:rsidR="00E11F30" w:rsidRDefault="00E11F30" w:rsidP="00E11F30"/>
    <w:p w14:paraId="2F428DF0" w14:textId="77777777" w:rsidR="00E11F30" w:rsidRPr="00E11F30" w:rsidRDefault="00E11F30" w:rsidP="00E11F30">
      <w:r w:rsidRPr="00E11F30">
        <w:t xml:space="preserve">Die </w:t>
      </w:r>
      <w:r w:rsidRPr="00E11F30">
        <w:rPr>
          <w:b/>
          <w:bCs/>
        </w:rPr>
        <w:t xml:space="preserve">Klassifikationen </w:t>
      </w:r>
      <w:r w:rsidRPr="00E11F30">
        <w:t>sollen helfen:</w:t>
      </w:r>
    </w:p>
    <w:p w14:paraId="274BF14D" w14:textId="77777777" w:rsidR="006D56CF" w:rsidRPr="006D56CF" w:rsidRDefault="00E11F30" w:rsidP="003A423B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rPr>
          <w:iCs/>
        </w:rPr>
        <w:t xml:space="preserve">Damit man die </w:t>
      </w:r>
      <w:r w:rsidRPr="006D56CF">
        <w:rPr>
          <w:b/>
          <w:bCs/>
          <w:iCs/>
        </w:rPr>
        <w:t>richtigen Hilfen</w:t>
      </w:r>
      <w:r w:rsidRPr="006D56CF">
        <w:rPr>
          <w:iCs/>
        </w:rPr>
        <w:t xml:space="preserve"> für eine Person findet.</w:t>
      </w:r>
    </w:p>
    <w:p w14:paraId="2774EAE5" w14:textId="77777777" w:rsidR="00E11F30" w:rsidRDefault="00E11F30" w:rsidP="003A423B">
      <w:pPr>
        <w:numPr>
          <w:ilvl w:val="0"/>
          <w:numId w:val="2"/>
        </w:numPr>
        <w:tabs>
          <w:tab w:val="num" w:pos="720"/>
        </w:tabs>
        <w:jc w:val="left"/>
      </w:pPr>
      <w:r w:rsidRPr="00E11F30">
        <w:t xml:space="preserve">Damit die </w:t>
      </w:r>
      <w:r w:rsidRPr="006D56CF">
        <w:rPr>
          <w:b/>
        </w:rPr>
        <w:t>Unterstützung</w:t>
      </w:r>
      <w:r w:rsidRPr="00E11F30">
        <w:t xml:space="preserve"> zum Leben von einer Person </w:t>
      </w:r>
      <w:r w:rsidRPr="006D56CF">
        <w:rPr>
          <w:b/>
        </w:rPr>
        <w:t>passt</w:t>
      </w:r>
      <w:r w:rsidRPr="00E11F30">
        <w:t>.</w:t>
      </w:r>
    </w:p>
    <w:p w14:paraId="4B641773" w14:textId="77777777" w:rsidR="00E11F30" w:rsidRDefault="00E11F30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E11F30">
        <w:t xml:space="preserve">Damit man </w:t>
      </w:r>
      <w:r w:rsidRPr="006D56CF">
        <w:rPr>
          <w:b/>
          <w:bCs/>
        </w:rPr>
        <w:t>weniger Nachteile</w:t>
      </w:r>
      <w:r w:rsidRPr="00E11F30">
        <w:t xml:space="preserve"> bei der Teilhabe hat.</w:t>
      </w:r>
    </w:p>
    <w:p w14:paraId="59E482D3" w14:textId="77777777" w:rsidR="00E11F30" w:rsidRDefault="00E11F30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rPr>
          <w:b/>
          <w:bCs/>
        </w:rPr>
        <w:t>Klassifikationen</w:t>
      </w:r>
      <w:r w:rsidRPr="00E11F30">
        <w:t xml:space="preserve"> helfen auch beim Prüfen:</w:t>
      </w:r>
      <w:r>
        <w:t xml:space="preserve"> </w:t>
      </w:r>
    </w:p>
    <w:p w14:paraId="2E7BAFA5" w14:textId="77777777" w:rsidR="00E11F30" w:rsidRPr="006D56CF" w:rsidRDefault="00E11F30" w:rsidP="006D56CF">
      <w:pPr>
        <w:numPr>
          <w:ilvl w:val="1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 xml:space="preserve">So wird </w:t>
      </w:r>
      <w:r w:rsidRPr="006D56CF">
        <w:rPr>
          <w:b/>
          <w:bCs/>
          <w:iCs/>
        </w:rPr>
        <w:t>Unterstützung</w:t>
      </w:r>
      <w:r w:rsidRPr="006D56CF">
        <w:rPr>
          <w:iCs/>
        </w:rPr>
        <w:t xml:space="preserve"> verteilt.</w:t>
      </w:r>
    </w:p>
    <w:p w14:paraId="5A0E225C" w14:textId="77777777" w:rsidR="00E11F30" w:rsidRDefault="00E11F30" w:rsidP="00E11F30">
      <w:pPr>
        <w:pStyle w:val="Listenabsatz"/>
        <w:numPr>
          <w:ilvl w:val="0"/>
          <w:numId w:val="0"/>
        </w:numPr>
        <w:ind w:left="720"/>
      </w:pPr>
    </w:p>
    <w:p w14:paraId="6B48FFF5" w14:textId="77777777" w:rsidR="00E11F30" w:rsidRDefault="00E11F30" w:rsidP="00E11F30">
      <w:pPr>
        <w:ind w:left="360" w:hanging="360"/>
      </w:pPr>
      <w:r w:rsidRPr="00E11F30">
        <w:t xml:space="preserve">Mit </w:t>
      </w:r>
      <w:r w:rsidRPr="00E11F30">
        <w:rPr>
          <w:b/>
          <w:bCs/>
        </w:rPr>
        <w:t xml:space="preserve">Klassifikationen </w:t>
      </w:r>
      <w:r w:rsidRPr="00E11F30">
        <w:t>kann man entscheiden:</w:t>
      </w:r>
    </w:p>
    <w:p w14:paraId="6A90405B" w14:textId="77777777" w:rsidR="00E11F30" w:rsidRDefault="00E11F30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E11F30">
        <w:t xml:space="preserve">Diese </w:t>
      </w:r>
      <w:r w:rsidRPr="006D56CF">
        <w:rPr>
          <w:b/>
          <w:bCs/>
        </w:rPr>
        <w:t>Unterstützung</w:t>
      </w:r>
      <w:r w:rsidRPr="00E11F30">
        <w:t xml:space="preserve"> kann eine Person bekommen.</w:t>
      </w:r>
    </w:p>
    <w:p w14:paraId="3B01C1B2" w14:textId="77777777" w:rsidR="00B43856" w:rsidRDefault="00E11F30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rPr>
          <w:b/>
          <w:bCs/>
        </w:rPr>
        <w:t>Klassifikationen</w:t>
      </w:r>
      <w:r w:rsidRPr="006D56CF">
        <w:t xml:space="preserve"> </w:t>
      </w:r>
      <w:r w:rsidRPr="00E11F30">
        <w:t xml:space="preserve">sind wichtig für die die </w:t>
      </w:r>
      <w:r w:rsidRPr="006D56CF">
        <w:rPr>
          <w:b/>
          <w:bCs/>
        </w:rPr>
        <w:t>Planung</w:t>
      </w:r>
      <w:r w:rsidRPr="006D56CF">
        <w:t xml:space="preserve"> von der Unterstützung</w:t>
      </w:r>
      <w:r w:rsidRPr="00E11F30">
        <w:t xml:space="preserve"> von Menschen mit Behinderungen.</w:t>
      </w:r>
    </w:p>
    <w:p w14:paraId="4D708CF3" w14:textId="77777777" w:rsidR="006D56CF" w:rsidRDefault="006D56CF" w:rsidP="006D56CF">
      <w:pPr>
        <w:pStyle w:val="Listenabsatz"/>
        <w:numPr>
          <w:ilvl w:val="0"/>
          <w:numId w:val="0"/>
        </w:numPr>
      </w:pPr>
    </w:p>
    <w:p w14:paraId="71DC2476" w14:textId="77777777" w:rsidR="00B43856" w:rsidRDefault="00B43856" w:rsidP="006D56CF">
      <w:pPr>
        <w:ind w:left="360" w:hanging="360"/>
      </w:pPr>
      <w:r w:rsidRPr="00B43856">
        <w:lastRenderedPageBreak/>
        <w:t>Man kann damit feststellen:</w:t>
      </w:r>
    </w:p>
    <w:p w14:paraId="256FA912" w14:textId="77777777" w:rsidR="00B43856" w:rsidRPr="00B43856" w:rsidRDefault="00B43856" w:rsidP="006D56CF">
      <w:pPr>
        <w:pStyle w:val="Listenabsatz"/>
      </w:pPr>
      <w:r w:rsidRPr="00B43856">
        <w:t>Diese Unterstützung wird gebraucht.</w:t>
      </w:r>
      <w:r>
        <w:t xml:space="preserve"> </w:t>
      </w:r>
      <w:r w:rsidRPr="00B43856">
        <w:t>Und dann kann man sagen:</w:t>
      </w:r>
    </w:p>
    <w:p w14:paraId="47B5E816" w14:textId="77777777" w:rsidR="00B43856" w:rsidRPr="006D56CF" w:rsidRDefault="00B43856" w:rsidP="006D56CF">
      <w:pPr>
        <w:numPr>
          <w:ilvl w:val="1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>Für diese Unterstützung braucht man so viel Geld.</w:t>
      </w:r>
    </w:p>
    <w:p w14:paraId="289577F3" w14:textId="77777777" w:rsidR="00B43856" w:rsidRPr="006D56CF" w:rsidRDefault="00B43856" w:rsidP="006D56CF">
      <w:pPr>
        <w:numPr>
          <w:ilvl w:val="1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>Für diese Unterstützung braucht man diese Materialien.</w:t>
      </w:r>
    </w:p>
    <w:p w14:paraId="09276498" w14:textId="77777777" w:rsidR="00B43856" w:rsidRPr="006D56CF" w:rsidRDefault="00B43856" w:rsidP="006D56CF">
      <w:pPr>
        <w:numPr>
          <w:ilvl w:val="1"/>
          <w:numId w:val="2"/>
        </w:numPr>
        <w:tabs>
          <w:tab w:val="num" w:pos="720"/>
        </w:tabs>
        <w:jc w:val="left"/>
        <w:rPr>
          <w:iCs/>
        </w:rPr>
      </w:pPr>
      <w:r w:rsidRPr="006D56CF">
        <w:rPr>
          <w:iCs/>
        </w:rPr>
        <w:t>Für diese Unterstützung braucht man diese Personen.</w:t>
      </w:r>
    </w:p>
    <w:p w14:paraId="474AE15A" w14:textId="77777777" w:rsidR="006D56CF" w:rsidRDefault="006D56CF" w:rsidP="00B43856"/>
    <w:p w14:paraId="1EB41423" w14:textId="77777777" w:rsidR="00B43856" w:rsidRPr="00B43856" w:rsidRDefault="00687DEB" w:rsidP="00B43856">
      <w:r w:rsidRPr="00B43856">
        <w:rPr>
          <w:noProof/>
          <w:lang w:eastAsia="de-AT"/>
        </w:rPr>
        <w:drawing>
          <wp:anchor distT="0" distB="0" distL="114300" distR="114300" simplePos="0" relativeHeight="251791360" behindDoc="0" locked="0" layoutInCell="1" allowOverlap="1" wp14:anchorId="61C62065" wp14:editId="08D5BEED">
            <wp:simplePos x="0" y="0"/>
            <wp:positionH relativeFrom="margin">
              <wp:posOffset>2341880</wp:posOffset>
            </wp:positionH>
            <wp:positionV relativeFrom="paragraph">
              <wp:posOffset>0</wp:posOffset>
            </wp:positionV>
            <wp:extent cx="1483360" cy="1684020"/>
            <wp:effectExtent l="0" t="0" r="2540" b="0"/>
            <wp:wrapSquare wrapText="bothSides"/>
            <wp:docPr id="28" name="Grafik 28" descr="https://www.teilhabeberatung.de/sites/default/files/inline-images/Ram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teilhabeberatung.de/sites/default/files/inline-images/Rampe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3856">
        <w:rPr>
          <w:noProof/>
          <w:lang w:eastAsia="de-AT"/>
        </w:rPr>
        <w:drawing>
          <wp:anchor distT="0" distB="0" distL="114300" distR="114300" simplePos="0" relativeHeight="251792384" behindDoc="0" locked="0" layoutInCell="1" allowOverlap="1" wp14:anchorId="0B0A43B9" wp14:editId="23D4B779">
            <wp:simplePos x="0" y="0"/>
            <wp:positionH relativeFrom="margin">
              <wp:posOffset>3879215</wp:posOffset>
            </wp:positionH>
            <wp:positionV relativeFrom="paragraph">
              <wp:posOffset>7620</wp:posOffset>
            </wp:positionV>
            <wp:extent cx="2114550" cy="1498600"/>
            <wp:effectExtent l="0" t="0" r="0" b="6350"/>
            <wp:wrapSquare wrapText="bothSides"/>
            <wp:docPr id="32" name="Grafik 32" descr="https://www.teilhabeberatung.de/sites/default/files/inline-images/Schulung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teilhabeberatung.de/sites/default/files/inline-images/Schulung_1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856" w:rsidRPr="00B43856">
        <w:t>Eine Unterstützung kann zum Beispiel sein:</w:t>
      </w:r>
    </w:p>
    <w:p w14:paraId="7D753F67" w14:textId="77777777" w:rsidR="00B43856" w:rsidRPr="006D56CF" w:rsidRDefault="00B43856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t>Abbau von Hindernissen.</w:t>
      </w:r>
    </w:p>
    <w:p w14:paraId="160E5792" w14:textId="77777777" w:rsidR="00B43856" w:rsidRPr="006D56CF" w:rsidRDefault="00B43856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t>Schulungen, wie man Vorurteilen begegnen kann.</w:t>
      </w:r>
    </w:p>
    <w:p w14:paraId="3F4226F9" w14:textId="77777777" w:rsidR="00B43856" w:rsidRPr="006D56CF" w:rsidRDefault="00687DEB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rPr>
          <w:noProof/>
          <w:lang w:eastAsia="de-AT"/>
        </w:rPr>
        <w:drawing>
          <wp:anchor distT="0" distB="0" distL="114300" distR="114300" simplePos="0" relativeHeight="251793408" behindDoc="0" locked="0" layoutInCell="1" allowOverlap="1" wp14:anchorId="328F5754" wp14:editId="4015F819">
            <wp:simplePos x="0" y="0"/>
            <wp:positionH relativeFrom="margin">
              <wp:posOffset>4399280</wp:posOffset>
            </wp:positionH>
            <wp:positionV relativeFrom="margin">
              <wp:posOffset>1688465</wp:posOffset>
            </wp:positionV>
            <wp:extent cx="1607820" cy="1422400"/>
            <wp:effectExtent l="0" t="0" r="0" b="6350"/>
            <wp:wrapSquare wrapText="bothSides"/>
            <wp:docPr id="33" name="Grafik 33" descr="https://www.teilhabeberatung.de/sites/default/files/inline-images/selbstbestimmu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teilhabeberatung.de/sites/default/files/inline-images/selbstbestimmung_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856" w:rsidRPr="006D56CF">
        <w:t>Schulungen für das Leben mit einer Behinderung.</w:t>
      </w:r>
    </w:p>
    <w:p w14:paraId="67DDFB5E" w14:textId="77777777" w:rsidR="00B43856" w:rsidRPr="006D56CF" w:rsidRDefault="00B43856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t>Unterstützung im Berufs-Leben.</w:t>
      </w:r>
    </w:p>
    <w:p w14:paraId="4A0127FB" w14:textId="77777777" w:rsidR="00B43856" w:rsidRPr="006D56CF" w:rsidRDefault="00B43856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t>Unterstützung durch eine Assistenz.</w:t>
      </w:r>
    </w:p>
    <w:p w14:paraId="29679211" w14:textId="77777777" w:rsidR="00E11F30" w:rsidRDefault="00E11F30" w:rsidP="00AC52A3"/>
    <w:p w14:paraId="055B4D67" w14:textId="77777777" w:rsidR="00687DEB" w:rsidRPr="00687DEB" w:rsidRDefault="00687DEB" w:rsidP="00687DEB">
      <w:pPr>
        <w:ind w:left="360" w:hanging="360"/>
        <w:rPr>
          <w:bCs/>
          <w:iCs/>
        </w:rPr>
      </w:pPr>
      <w:r w:rsidRPr="00687DEB">
        <w:rPr>
          <w:bCs/>
          <w:iCs/>
        </w:rPr>
        <w:t xml:space="preserve">Klassifikationen sind </w:t>
      </w:r>
      <w:r w:rsidRPr="00687DEB">
        <w:rPr>
          <w:b/>
          <w:bCs/>
          <w:iCs/>
        </w:rPr>
        <w:t>Muster von Beschreibungen</w:t>
      </w:r>
      <w:r w:rsidRPr="00687DEB">
        <w:rPr>
          <w:bCs/>
          <w:iCs/>
        </w:rPr>
        <w:t>.</w:t>
      </w:r>
    </w:p>
    <w:p w14:paraId="1AB516E0" w14:textId="77777777" w:rsidR="00687DEB" w:rsidRPr="006D56CF" w:rsidRDefault="00687DEB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D56CF">
        <w:t>Zum Beispiel:</w:t>
      </w:r>
    </w:p>
    <w:p w14:paraId="303B5A88" w14:textId="77777777" w:rsidR="006D56CF" w:rsidRPr="006D56CF" w:rsidRDefault="00687DEB" w:rsidP="006D56CF">
      <w:pPr>
        <w:pStyle w:val="Listenabsatz"/>
        <w:rPr>
          <w:bCs/>
          <w:iCs/>
        </w:rPr>
      </w:pPr>
      <w:r w:rsidRPr="006D56CF">
        <w:t xml:space="preserve">Von der </w:t>
      </w:r>
      <w:r w:rsidRPr="006D56CF">
        <w:rPr>
          <w:b/>
          <w:bCs/>
        </w:rPr>
        <w:t>Funktions-Fähigkeit</w:t>
      </w:r>
      <w:r w:rsidRPr="006D56CF">
        <w:t xml:space="preserve"> </w:t>
      </w:r>
      <w:proofErr w:type="gramStart"/>
      <w:r w:rsidRPr="006D56CF">
        <w:t>von einem Menschen</w:t>
      </w:r>
      <w:proofErr w:type="gramEnd"/>
      <w:r w:rsidRPr="006D56CF">
        <w:t>.</w:t>
      </w:r>
    </w:p>
    <w:p w14:paraId="700CCDFF" w14:textId="77777777" w:rsidR="006D56CF" w:rsidRDefault="00687DEB" w:rsidP="006D56CF">
      <w:pPr>
        <w:numPr>
          <w:ilvl w:val="1"/>
          <w:numId w:val="2"/>
        </w:numPr>
        <w:jc w:val="left"/>
        <w:rPr>
          <w:bCs/>
          <w:iCs/>
        </w:rPr>
      </w:pPr>
      <w:r w:rsidRPr="006D56CF">
        <w:rPr>
          <w:b/>
          <w:bCs/>
          <w:iCs/>
        </w:rPr>
        <w:t>Funktions-Fähigkeit</w:t>
      </w:r>
      <w:r w:rsidRPr="006D56CF">
        <w:rPr>
          <w:bCs/>
          <w:iCs/>
        </w:rPr>
        <w:t xml:space="preserve"> beschreibt:</w:t>
      </w:r>
    </w:p>
    <w:p w14:paraId="3647B17D" w14:textId="77777777" w:rsidR="006D56CF" w:rsidRDefault="00687DEB" w:rsidP="006D56CF">
      <w:pPr>
        <w:numPr>
          <w:ilvl w:val="2"/>
          <w:numId w:val="2"/>
        </w:numPr>
        <w:jc w:val="left"/>
        <w:rPr>
          <w:bCs/>
          <w:iCs/>
        </w:rPr>
      </w:pPr>
      <w:r w:rsidRPr="006D56CF">
        <w:rPr>
          <w:bCs/>
          <w:iCs/>
        </w:rPr>
        <w:t>Das kann eine Person.</w:t>
      </w:r>
    </w:p>
    <w:p w14:paraId="7770DA01" w14:textId="77777777" w:rsidR="00687DEB" w:rsidRPr="006D56CF" w:rsidRDefault="00687DEB" w:rsidP="003A423B">
      <w:pPr>
        <w:numPr>
          <w:ilvl w:val="1"/>
          <w:numId w:val="2"/>
        </w:numPr>
        <w:tabs>
          <w:tab w:val="num" w:pos="720"/>
        </w:tabs>
        <w:jc w:val="left"/>
        <w:rPr>
          <w:bCs/>
          <w:iCs/>
        </w:rPr>
      </w:pPr>
      <w:r w:rsidRPr="006D56CF">
        <w:rPr>
          <w:b/>
          <w:bCs/>
          <w:iCs/>
        </w:rPr>
        <w:t>Behinderung</w:t>
      </w:r>
      <w:r w:rsidRPr="006D56CF">
        <w:rPr>
          <w:bCs/>
          <w:iCs/>
        </w:rPr>
        <w:t xml:space="preserve"> beschreibt:</w:t>
      </w:r>
    </w:p>
    <w:p w14:paraId="3F685126" w14:textId="77777777" w:rsidR="00687DEB" w:rsidRDefault="00687DEB" w:rsidP="00915337">
      <w:pPr>
        <w:pStyle w:val="Listenabsatz"/>
        <w:numPr>
          <w:ilvl w:val="2"/>
          <w:numId w:val="2"/>
        </w:numPr>
        <w:rPr>
          <w:bCs/>
          <w:iCs/>
        </w:rPr>
      </w:pPr>
      <w:r w:rsidRPr="00687DEB">
        <w:rPr>
          <w:bCs/>
          <w:iCs/>
        </w:rPr>
        <w:t>Das kann eine Person nicht.</w:t>
      </w:r>
    </w:p>
    <w:p w14:paraId="1FFDF127" w14:textId="77777777" w:rsidR="00687DEB" w:rsidRPr="00687DEB" w:rsidRDefault="00687DEB" w:rsidP="00687DEB">
      <w:pPr>
        <w:pStyle w:val="Listenabsatz"/>
        <w:numPr>
          <w:ilvl w:val="0"/>
          <w:numId w:val="0"/>
        </w:numPr>
        <w:ind w:left="1080"/>
        <w:rPr>
          <w:bCs/>
          <w:iCs/>
        </w:rPr>
      </w:pPr>
    </w:p>
    <w:p w14:paraId="6C19308B" w14:textId="77777777" w:rsidR="00687DEB" w:rsidRPr="00687DEB" w:rsidRDefault="00687DEB" w:rsidP="00687DEB">
      <w:pPr>
        <w:ind w:left="360" w:hanging="360"/>
        <w:rPr>
          <w:bCs/>
          <w:iCs/>
        </w:rPr>
      </w:pPr>
      <w:r w:rsidRPr="00687DEB">
        <w:rPr>
          <w:bCs/>
          <w:iCs/>
        </w:rPr>
        <w:t xml:space="preserve">Ein Beispiel für einen </w:t>
      </w:r>
      <w:r w:rsidRPr="00687DEB">
        <w:rPr>
          <w:b/>
          <w:bCs/>
          <w:iCs/>
        </w:rPr>
        <w:t>Hilfe-Plan</w:t>
      </w:r>
      <w:r w:rsidRPr="00687DEB">
        <w:rPr>
          <w:bCs/>
          <w:iCs/>
        </w:rPr>
        <w:t xml:space="preserve"> ist das </w:t>
      </w:r>
      <w:r w:rsidRPr="00687DEB">
        <w:rPr>
          <w:b/>
          <w:bCs/>
          <w:iCs/>
        </w:rPr>
        <w:t>Gesamt-Plan-Verfahren</w:t>
      </w:r>
      <w:r w:rsidRPr="00687DEB">
        <w:rPr>
          <w:bCs/>
          <w:iCs/>
        </w:rPr>
        <w:t>.</w:t>
      </w:r>
    </w:p>
    <w:p w14:paraId="1D683A5C" w14:textId="77777777" w:rsidR="006D56CF" w:rsidRPr="006D56CF" w:rsidRDefault="00687DEB" w:rsidP="006D56CF">
      <w:pPr>
        <w:pStyle w:val="Listenabsatz"/>
        <w:rPr>
          <w:bCs/>
          <w:iCs/>
        </w:rPr>
      </w:pPr>
      <w:r w:rsidRPr="00687DEB">
        <w:t>Das ist ein Ablauf, damit man heraus-findet:</w:t>
      </w:r>
    </w:p>
    <w:p w14:paraId="4293AA9F" w14:textId="77777777" w:rsidR="00687DEB" w:rsidRPr="006D56CF" w:rsidRDefault="00687DEB" w:rsidP="003A423B">
      <w:pPr>
        <w:numPr>
          <w:ilvl w:val="1"/>
          <w:numId w:val="2"/>
        </w:numPr>
        <w:tabs>
          <w:tab w:val="num" w:pos="720"/>
        </w:tabs>
        <w:jc w:val="left"/>
        <w:rPr>
          <w:bCs/>
          <w:iCs/>
        </w:rPr>
      </w:pPr>
      <w:r w:rsidRPr="006D56CF">
        <w:rPr>
          <w:bCs/>
          <w:iCs/>
        </w:rPr>
        <w:t xml:space="preserve">Diese </w:t>
      </w:r>
      <w:r w:rsidRPr="006D56CF">
        <w:rPr>
          <w:b/>
          <w:bCs/>
          <w:iCs/>
        </w:rPr>
        <w:t>Unterstützung</w:t>
      </w:r>
      <w:r w:rsidRPr="006D56CF">
        <w:rPr>
          <w:bCs/>
          <w:iCs/>
        </w:rPr>
        <w:t xml:space="preserve"> braucht eine Person.</w:t>
      </w:r>
    </w:p>
    <w:p w14:paraId="36056F60" w14:textId="77777777" w:rsidR="00FD6540" w:rsidRDefault="00687DEB" w:rsidP="00915337">
      <w:pPr>
        <w:pStyle w:val="Listenabsatz"/>
        <w:numPr>
          <w:ilvl w:val="1"/>
          <w:numId w:val="2"/>
        </w:numPr>
        <w:rPr>
          <w:bCs/>
          <w:iCs/>
        </w:rPr>
      </w:pPr>
      <w:r w:rsidRPr="00687DEB">
        <w:rPr>
          <w:noProof/>
          <w:lang w:eastAsia="de-AT"/>
        </w:rPr>
        <w:drawing>
          <wp:anchor distT="0" distB="0" distL="114300" distR="114300" simplePos="0" relativeHeight="251794432" behindDoc="0" locked="0" layoutInCell="1" allowOverlap="1" wp14:anchorId="25DBB4F8" wp14:editId="78BA586B">
            <wp:simplePos x="0" y="0"/>
            <wp:positionH relativeFrom="margin">
              <wp:align>right</wp:align>
            </wp:positionH>
            <wp:positionV relativeFrom="margin">
              <wp:posOffset>5803265</wp:posOffset>
            </wp:positionV>
            <wp:extent cx="1381125" cy="1270635"/>
            <wp:effectExtent l="0" t="0" r="0" b="5715"/>
            <wp:wrapSquare wrapText="bothSides"/>
            <wp:docPr id="34" name="Grafik 34" descr="https://www.teilhabeberatung.de/sites/default/files/inline-images/Gesetzbuch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teilhabeberatung.de/sites/default/files/inline-images/Gesetzbuch_3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7DEB">
        <w:rPr>
          <w:bCs/>
          <w:iCs/>
        </w:rPr>
        <w:t xml:space="preserve">Von welcher </w:t>
      </w:r>
      <w:r w:rsidRPr="00687DEB">
        <w:rPr>
          <w:b/>
          <w:bCs/>
          <w:iCs/>
        </w:rPr>
        <w:t>Stelle</w:t>
      </w:r>
      <w:r w:rsidRPr="00687DEB">
        <w:rPr>
          <w:bCs/>
          <w:iCs/>
        </w:rPr>
        <w:t xml:space="preserve"> kommt die Unterstützung.</w:t>
      </w:r>
    </w:p>
    <w:p w14:paraId="098E9902" w14:textId="77777777" w:rsidR="00687DEB" w:rsidRDefault="00687DEB" w:rsidP="00687DEB">
      <w:pPr>
        <w:ind w:left="360" w:hanging="360"/>
      </w:pPr>
    </w:p>
    <w:p w14:paraId="3E90A11E" w14:textId="77777777" w:rsidR="00687DEB" w:rsidRDefault="00687DEB" w:rsidP="00687DEB">
      <w:pPr>
        <w:jc w:val="left"/>
      </w:pPr>
      <w:r w:rsidRPr="00687DEB">
        <w:lastRenderedPageBreak/>
        <w:t xml:space="preserve">Das </w:t>
      </w:r>
      <w:r w:rsidRPr="00687DEB">
        <w:rPr>
          <w:b/>
          <w:bCs/>
        </w:rPr>
        <w:t>Gesamt-Plan-Verfahren</w:t>
      </w:r>
      <w:r w:rsidRPr="00687DEB">
        <w:t xml:space="preserve"> wurde mit dem</w:t>
      </w:r>
      <w:r>
        <w:t xml:space="preserve"> </w:t>
      </w:r>
      <w:r w:rsidRPr="00687DEB">
        <w:rPr>
          <w:b/>
        </w:rPr>
        <w:t>Bundes-Teilhabe-Gesetz</w:t>
      </w:r>
      <w:r w:rsidRPr="00687DEB">
        <w:t xml:space="preserve"> eingeführt.</w:t>
      </w:r>
    </w:p>
    <w:p w14:paraId="4D81C900" w14:textId="77777777" w:rsidR="00687DEB" w:rsidRPr="00687DEB" w:rsidRDefault="00687DEB" w:rsidP="00687DEB">
      <w:pPr>
        <w:pStyle w:val="Listenabsatz"/>
      </w:pPr>
      <w:r w:rsidRPr="00687DEB">
        <w:t xml:space="preserve">Für das </w:t>
      </w:r>
      <w:r w:rsidRPr="00687DEB">
        <w:rPr>
          <w:b/>
          <w:bCs/>
        </w:rPr>
        <w:t>Gesamt-Plan-Verfahren</w:t>
      </w:r>
      <w:r w:rsidRPr="00687DEB">
        <w:t xml:space="preserve"> wird die </w:t>
      </w:r>
      <w:r w:rsidRPr="00687DEB">
        <w:rPr>
          <w:b/>
          <w:bCs/>
        </w:rPr>
        <w:t>ICF</w:t>
      </w:r>
      <w:r w:rsidRPr="00687DEB">
        <w:t xml:space="preserve"> benutzt.</w:t>
      </w:r>
    </w:p>
    <w:p w14:paraId="0708DB52" w14:textId="77777777" w:rsidR="00687DEB" w:rsidRDefault="00687DEB" w:rsidP="00687DEB">
      <w:pPr>
        <w:pStyle w:val="Listenabsatz"/>
        <w:numPr>
          <w:ilvl w:val="0"/>
          <w:numId w:val="0"/>
        </w:numPr>
      </w:pPr>
    </w:p>
    <w:p w14:paraId="79D295DA" w14:textId="77777777" w:rsidR="00687DEB" w:rsidRDefault="00687DEB" w:rsidP="006D56CF">
      <w:pPr>
        <w:jc w:val="left"/>
      </w:pPr>
      <w:r w:rsidRPr="00687DEB">
        <w:t>Die</w:t>
      </w:r>
      <w:r w:rsidRPr="006D56CF">
        <w:t xml:space="preserve"> </w:t>
      </w:r>
      <w:r w:rsidRPr="006D56CF">
        <w:rPr>
          <w:b/>
          <w:bCs/>
        </w:rPr>
        <w:t>ICF</w:t>
      </w:r>
      <w:r w:rsidRPr="00687DEB">
        <w:t xml:space="preserve"> wird auch benutzt für die </w:t>
      </w:r>
      <w:r w:rsidRPr="006D56CF">
        <w:rPr>
          <w:b/>
          <w:bCs/>
        </w:rPr>
        <w:t>Bedarfs-Ermittlung</w:t>
      </w:r>
      <w:r w:rsidRPr="00687DEB">
        <w:t>.</w:t>
      </w:r>
    </w:p>
    <w:p w14:paraId="1ECBCDD3" w14:textId="77777777" w:rsidR="006D56CF" w:rsidRDefault="00687DEB" w:rsidP="006D56CF">
      <w:pPr>
        <w:pStyle w:val="Listenabsatz"/>
      </w:pPr>
      <w:r w:rsidRPr="00687DEB">
        <w:t>Mit einer</w:t>
      </w:r>
      <w:r w:rsidRPr="006D56CF">
        <w:t xml:space="preserve"> </w:t>
      </w:r>
      <w:r w:rsidRPr="006D56CF">
        <w:rPr>
          <w:b/>
          <w:bCs/>
        </w:rPr>
        <w:t>Bedarfs-Ermittlung</w:t>
      </w:r>
      <w:r w:rsidRPr="00687DEB">
        <w:t xml:space="preserve"> wird festgestellt:</w:t>
      </w:r>
    </w:p>
    <w:p w14:paraId="0BA3D46C" w14:textId="77777777" w:rsidR="006D56CF" w:rsidRDefault="00687DEB" w:rsidP="006D56CF">
      <w:pPr>
        <w:numPr>
          <w:ilvl w:val="1"/>
          <w:numId w:val="2"/>
        </w:numPr>
        <w:jc w:val="left"/>
      </w:pPr>
      <w:r w:rsidRPr="00687DEB">
        <w:t xml:space="preserve">Diese </w:t>
      </w:r>
      <w:r w:rsidRPr="006D56CF">
        <w:rPr>
          <w:b/>
        </w:rPr>
        <w:t>Unterstützung</w:t>
      </w:r>
      <w:r w:rsidRPr="00687DEB">
        <w:t xml:space="preserve"> braucht eine Person.</w:t>
      </w:r>
    </w:p>
    <w:p w14:paraId="2718F2A0" w14:textId="77777777" w:rsidR="00687DEB" w:rsidRPr="00687DEB" w:rsidRDefault="00687DEB" w:rsidP="003A423B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 xml:space="preserve">Dies Regeln dafür stehen im </w:t>
      </w:r>
      <w:proofErr w:type="gramStart"/>
      <w:r w:rsidRPr="006D56CF">
        <w:rPr>
          <w:b/>
        </w:rPr>
        <w:t>Paragraph</w:t>
      </w:r>
      <w:proofErr w:type="gramEnd"/>
      <w:r w:rsidRPr="006D56CF">
        <w:rPr>
          <w:b/>
        </w:rPr>
        <w:t xml:space="preserve"> 118</w:t>
      </w:r>
      <w:r w:rsidRPr="00687DEB">
        <w:t xml:space="preserve"> vom </w:t>
      </w:r>
      <w:r w:rsidRPr="006D56CF">
        <w:rPr>
          <w:b/>
        </w:rPr>
        <w:t>9. Sozial-Gesetz-Buch</w:t>
      </w:r>
      <w:r w:rsidRPr="00687DEB">
        <w:t>.</w:t>
      </w:r>
    </w:p>
    <w:p w14:paraId="0320B13B" w14:textId="77777777" w:rsidR="006D56CF" w:rsidRDefault="00687DEB" w:rsidP="006D56CF">
      <w:pPr>
        <w:pStyle w:val="Listenabsatz"/>
      </w:pPr>
      <w:r w:rsidRPr="00687DEB">
        <w:t xml:space="preserve">Bei der </w:t>
      </w:r>
      <w:r w:rsidRPr="006D56CF">
        <w:rPr>
          <w:b/>
          <w:bCs/>
        </w:rPr>
        <w:t>Bedarfs-Ermittlung</w:t>
      </w:r>
      <w:r w:rsidRPr="00687DEB">
        <w:t xml:space="preserve"> wird darauf geachtet:</w:t>
      </w:r>
    </w:p>
    <w:p w14:paraId="183BD464" w14:textId="77777777" w:rsidR="00687DEB" w:rsidRDefault="00687DEB" w:rsidP="003A423B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 xml:space="preserve">Das </w:t>
      </w:r>
      <w:r w:rsidRPr="006D56CF">
        <w:rPr>
          <w:b/>
        </w:rPr>
        <w:t>braucht</w:t>
      </w:r>
      <w:r w:rsidRPr="00687DEB">
        <w:t xml:space="preserve"> eine Person.</w:t>
      </w:r>
    </w:p>
    <w:p w14:paraId="4A4FBD66" w14:textId="77777777" w:rsidR="00687DEB" w:rsidRPr="00687DEB" w:rsidRDefault="00687DEB" w:rsidP="00915337">
      <w:pPr>
        <w:pStyle w:val="Listenabsatz"/>
        <w:numPr>
          <w:ilvl w:val="1"/>
          <w:numId w:val="2"/>
        </w:numPr>
      </w:pPr>
      <w:r w:rsidRPr="00687DEB">
        <w:t xml:space="preserve">Diese Unterstützung </w:t>
      </w:r>
      <w:r w:rsidRPr="00687DEB">
        <w:rPr>
          <w:b/>
        </w:rPr>
        <w:t>passt</w:t>
      </w:r>
      <w:r w:rsidRPr="00687DEB">
        <w:t xml:space="preserve"> zum Leben von einer Person.</w:t>
      </w:r>
    </w:p>
    <w:p w14:paraId="7021BDF4" w14:textId="77777777" w:rsidR="00687DEB" w:rsidRDefault="00687DEB" w:rsidP="00687DEB">
      <w:pPr>
        <w:ind w:left="360" w:hanging="360"/>
      </w:pPr>
      <w:r w:rsidRPr="00687DEB">
        <w:t xml:space="preserve">Bei der </w:t>
      </w:r>
      <w:r w:rsidRPr="00687DEB">
        <w:rPr>
          <w:b/>
          <w:bCs/>
        </w:rPr>
        <w:t>Bedarfs-Ermittlung</w:t>
      </w:r>
      <w:r w:rsidRPr="00687DEB">
        <w:t xml:space="preserve"> gab es einen Wechsel:</w:t>
      </w:r>
      <w:r w:rsidRPr="00687DEB">
        <w:rPr>
          <w:noProof/>
          <w:lang w:eastAsia="de-AT"/>
        </w:rPr>
        <w:drawing>
          <wp:anchor distT="0" distB="0" distL="114300" distR="114300" simplePos="0" relativeHeight="251795456" behindDoc="0" locked="0" layoutInCell="1" allowOverlap="1" wp14:anchorId="1FDF0845" wp14:editId="4A4CFB3C">
            <wp:simplePos x="5090160" y="990600"/>
            <wp:positionH relativeFrom="margin">
              <wp:align>right</wp:align>
            </wp:positionH>
            <wp:positionV relativeFrom="paragraph">
              <wp:align>top</wp:align>
            </wp:positionV>
            <wp:extent cx="1676400" cy="1617980"/>
            <wp:effectExtent l="0" t="0" r="0" b="1270"/>
            <wp:wrapSquare wrapText="bothSides"/>
            <wp:docPr id="35" name="Grafik 35" descr="https://www.teilhabeberatung.de/sites/default/files/inline-images/Selbstbestimmung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teilhabeberatung.de/sites/default/files/inline-images/Selbstbestimmung_1_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8139EB" w14:textId="77777777" w:rsidR="00687DEB" w:rsidRDefault="00687DEB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>Früher hat eine Einrichtung über die</w:t>
      </w:r>
      <w:r w:rsidRPr="00687DEB">
        <w:br/>
        <w:t>Unterstützung für eine Person bestimmt.</w:t>
      </w:r>
    </w:p>
    <w:p w14:paraId="4D97C503" w14:textId="77777777" w:rsidR="00687DEB" w:rsidRDefault="00687DEB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Heute geht es mehr um die </w:t>
      </w:r>
      <w:r w:rsidRPr="006D56CF">
        <w:rPr>
          <w:b/>
          <w:bCs/>
        </w:rPr>
        <w:t xml:space="preserve">Wünsche </w:t>
      </w:r>
      <w:proofErr w:type="gramStart"/>
      <w:r w:rsidRPr="006D56CF">
        <w:rPr>
          <w:b/>
          <w:bCs/>
        </w:rPr>
        <w:t>von einer Person</w:t>
      </w:r>
      <w:proofErr w:type="gramEnd"/>
      <w:r w:rsidRPr="00687DEB">
        <w:t>.</w:t>
      </w:r>
    </w:p>
    <w:p w14:paraId="526DD95C" w14:textId="77777777" w:rsidR="00687DEB" w:rsidRDefault="00687DEB" w:rsidP="00687DEB">
      <w:pPr>
        <w:rPr>
          <w:b/>
          <w:bCs/>
        </w:rPr>
      </w:pPr>
    </w:p>
    <w:p w14:paraId="5B386D05" w14:textId="77777777" w:rsidR="00687DEB" w:rsidRDefault="00687DEB" w:rsidP="00687DEB">
      <w:r w:rsidRPr="00687DEB">
        <w:rPr>
          <w:b/>
          <w:bCs/>
        </w:rPr>
        <w:t>Klassifikationen</w:t>
      </w:r>
      <w:r w:rsidRPr="00687DEB">
        <w:t xml:space="preserve"> sind wichtig:</w:t>
      </w:r>
    </w:p>
    <w:p w14:paraId="1EBB476A" w14:textId="77777777" w:rsidR="00687DEB" w:rsidRDefault="00687DEB" w:rsidP="006D56CF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Wenn sich Menschen aus </w:t>
      </w:r>
      <w:r w:rsidRPr="006D56CF">
        <w:rPr>
          <w:b/>
          <w:bCs/>
        </w:rPr>
        <w:t>verschiedenen Bereichen</w:t>
      </w:r>
      <w:r w:rsidRPr="00687DEB">
        <w:t xml:space="preserve"> austauschen.</w:t>
      </w:r>
    </w:p>
    <w:p w14:paraId="11AF64E2" w14:textId="77777777" w:rsidR="00322E4C" w:rsidRDefault="00687DEB" w:rsidP="00322E4C">
      <w:pPr>
        <w:pStyle w:val="Listenabsatz"/>
      </w:pPr>
      <w:r w:rsidRPr="00687DEB">
        <w:t xml:space="preserve">Mit Hilfe von </w:t>
      </w:r>
      <w:r w:rsidRPr="006D56CF">
        <w:t>Klassifikationen</w:t>
      </w:r>
      <w:r w:rsidRPr="00687DEB">
        <w:t xml:space="preserve"> sprechen alle die </w:t>
      </w:r>
      <w:r w:rsidRPr="00322E4C">
        <w:rPr>
          <w:b/>
          <w:bCs/>
        </w:rPr>
        <w:t>gleiche</w:t>
      </w:r>
      <w:r w:rsidRPr="00687DEB">
        <w:t xml:space="preserve"> </w:t>
      </w:r>
      <w:r w:rsidRPr="00322E4C">
        <w:rPr>
          <w:b/>
          <w:bCs/>
        </w:rPr>
        <w:t>Sprache</w:t>
      </w:r>
      <w:r w:rsidRPr="00687DEB">
        <w:t>.</w:t>
      </w:r>
    </w:p>
    <w:p w14:paraId="10BDEE7F" w14:textId="77777777" w:rsidR="00687DEB" w:rsidRDefault="00687DEB" w:rsidP="003A423B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Wenn sie über Behinderungen sprechen.</w:t>
      </w:r>
    </w:p>
    <w:p w14:paraId="6173410C" w14:textId="77777777" w:rsidR="00322E4C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322E4C">
        <w:rPr>
          <w:noProof/>
          <w:lang w:eastAsia="de-AT"/>
        </w:rPr>
        <w:drawing>
          <wp:anchor distT="0" distB="0" distL="114300" distR="114300" simplePos="0" relativeHeight="251796480" behindDoc="0" locked="0" layoutInCell="1" allowOverlap="1" wp14:anchorId="064F012C" wp14:editId="1FEC965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27860" cy="1553845"/>
            <wp:effectExtent l="0" t="0" r="0" b="8255"/>
            <wp:wrapSquare wrapText="bothSides"/>
            <wp:docPr id="37" name="Grafik 37" descr="https://www.teilhabeberatung.de/sites/default/files/inline-images/Konfere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teilhabeberatung.de/sites/default/files/inline-images/Konferenz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7DEB">
        <w:t>Das ist zum Beispiel wichtig beim Austausch von:</w:t>
      </w:r>
    </w:p>
    <w:p w14:paraId="1D934B11" w14:textId="77777777" w:rsidR="00687DEB" w:rsidRP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322E4C">
        <w:rPr>
          <w:b/>
          <w:bCs/>
        </w:rPr>
        <w:t>Ärztinnen und Ärzten</w:t>
      </w:r>
      <w:r w:rsidRPr="00322E4C">
        <w:t>.</w:t>
      </w:r>
    </w:p>
    <w:p w14:paraId="36B39F9F" w14:textId="77777777" w:rsidR="00687DEB" w:rsidRP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Oder</w:t>
      </w:r>
      <w:r w:rsidRPr="00322E4C">
        <w:t xml:space="preserve"> von Ärztinnen mit </w:t>
      </w:r>
      <w:r w:rsidRPr="00322E4C">
        <w:rPr>
          <w:b/>
          <w:bCs/>
        </w:rPr>
        <w:t>Physio- Therapeuten</w:t>
      </w:r>
    </w:p>
    <w:p w14:paraId="23FF6570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322E4C">
        <w:t xml:space="preserve">Oder </w:t>
      </w:r>
      <w:r w:rsidRPr="00322E4C">
        <w:rPr>
          <w:b/>
          <w:bCs/>
        </w:rPr>
        <w:t xml:space="preserve">Physio-Therapeutinnen </w:t>
      </w:r>
      <w:r w:rsidRPr="00322E4C">
        <w:t xml:space="preserve">und </w:t>
      </w:r>
      <w:r w:rsidRPr="00322E4C">
        <w:rPr>
          <w:b/>
          <w:bCs/>
        </w:rPr>
        <w:t>Physio-Therapeuten</w:t>
      </w:r>
      <w:r w:rsidRPr="00322E4C">
        <w:t>.</w:t>
      </w:r>
    </w:p>
    <w:p w14:paraId="17E348E4" w14:textId="77777777" w:rsidR="00687DEB" w:rsidRDefault="00687DEB" w:rsidP="00322E4C">
      <w:pPr>
        <w:numPr>
          <w:ilvl w:val="1"/>
          <w:numId w:val="2"/>
        </w:numPr>
        <w:jc w:val="left"/>
      </w:pPr>
      <w:r w:rsidRPr="00687DEB">
        <w:t>Das sind Fach-Leute für die Behandlung vom Körper.</w:t>
      </w:r>
    </w:p>
    <w:p w14:paraId="05700615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Sie helfen:</w:t>
      </w:r>
    </w:p>
    <w:p w14:paraId="35A61066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Wenn man Probleme bei der Bewegung hat.</w:t>
      </w:r>
    </w:p>
    <w:p w14:paraId="3ECFD872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Zum Beispiel wegen einer Verletzung.</w:t>
      </w:r>
    </w:p>
    <w:p w14:paraId="46AF5A84" w14:textId="77777777" w:rsidR="00687DEB" w:rsidRP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rPr>
          <w:noProof/>
          <w:lang w:eastAsia="de-AT"/>
        </w:rPr>
        <w:lastRenderedPageBreak/>
        <w:drawing>
          <wp:anchor distT="0" distB="0" distL="114300" distR="114300" simplePos="0" relativeHeight="251797504" behindDoc="0" locked="0" layoutInCell="1" allowOverlap="1" wp14:anchorId="524FE7D6" wp14:editId="5E7DD5FB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1562100" cy="1764030"/>
            <wp:effectExtent l="0" t="0" r="0" b="0"/>
            <wp:wrapSquare wrapText="bothSides"/>
            <wp:docPr id="38" name="Grafik 38" descr="https://www.teilhabeberatung.de/sites/default/files/inline-images/Am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teilhabeberatung.de/sites/default/files/inline-images/Amt_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7DEB">
        <w:t>Oder wegen einer Krankheit.</w:t>
      </w:r>
    </w:p>
    <w:p w14:paraId="50305045" w14:textId="77777777" w:rsidR="00687DEB" w:rsidRDefault="00687DEB" w:rsidP="00687DEB">
      <w:pPr>
        <w:ind w:left="360" w:hanging="360"/>
        <w:rPr>
          <w:b/>
          <w:bCs/>
        </w:rPr>
      </w:pPr>
    </w:p>
    <w:p w14:paraId="68844A7E" w14:textId="77777777" w:rsidR="00687DEB" w:rsidRPr="00687DEB" w:rsidRDefault="00687DEB" w:rsidP="00687DEB">
      <w:pPr>
        <w:ind w:left="360" w:hanging="360"/>
      </w:pPr>
      <w:r w:rsidRPr="00687DEB">
        <w:rPr>
          <w:b/>
          <w:bCs/>
        </w:rPr>
        <w:t>Klassifikationen</w:t>
      </w:r>
      <w:r w:rsidRPr="00687DEB">
        <w:t xml:space="preserve"> sind </w:t>
      </w:r>
      <w:r>
        <w:t xml:space="preserve">auch </w:t>
      </w:r>
      <w:r w:rsidRPr="00687DEB">
        <w:t>wichtig:</w:t>
      </w:r>
    </w:p>
    <w:p w14:paraId="362AC566" w14:textId="77777777" w:rsidR="00687DEB" w:rsidRPr="00687DEB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Bei der </w:t>
      </w:r>
      <w:r w:rsidRPr="00322E4C">
        <w:rPr>
          <w:b/>
          <w:bCs/>
        </w:rPr>
        <w:t>Planung</w:t>
      </w:r>
      <w:r w:rsidRPr="00687DEB">
        <w:t xml:space="preserve"> von Unterstützung in Büros und Ämtern.</w:t>
      </w:r>
    </w:p>
    <w:p w14:paraId="21E3BD0A" w14:textId="77777777" w:rsidR="00322E4C" w:rsidRDefault="00687DEB" w:rsidP="00322E4C">
      <w:pPr>
        <w:pStyle w:val="Listenabsatz"/>
      </w:pPr>
      <w:r w:rsidRPr="00687DEB">
        <w:t xml:space="preserve">Bei der </w:t>
      </w:r>
      <w:r w:rsidRPr="00322E4C">
        <w:rPr>
          <w:b/>
          <w:bCs/>
        </w:rPr>
        <w:t>Ausbildung</w:t>
      </w:r>
      <w:r w:rsidRPr="00687DEB">
        <w:t xml:space="preserve"> für Berufe in der</w:t>
      </w:r>
      <w:r w:rsidRPr="00322E4C">
        <w:t xml:space="preserve"> Rehabilitation</w:t>
      </w:r>
      <w:r w:rsidRPr="00687DEB">
        <w:t>.</w:t>
      </w:r>
    </w:p>
    <w:p w14:paraId="38D7DA16" w14:textId="77777777" w:rsidR="00322E4C" w:rsidRDefault="00687DEB" w:rsidP="003A423B">
      <w:pPr>
        <w:numPr>
          <w:ilvl w:val="1"/>
          <w:numId w:val="2"/>
        </w:numPr>
        <w:tabs>
          <w:tab w:val="num" w:pos="720"/>
        </w:tabs>
        <w:jc w:val="left"/>
      </w:pPr>
      <w:r w:rsidRPr="00322E4C">
        <w:rPr>
          <w:b/>
          <w:bCs/>
        </w:rPr>
        <w:t>Rehabilitation</w:t>
      </w:r>
      <w:r w:rsidRPr="00687DEB">
        <w:t xml:space="preserve"> heißt Wieder-Eingliederung.</w:t>
      </w:r>
    </w:p>
    <w:p w14:paraId="4BD65356" w14:textId="77777777" w:rsidR="00322E4C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Es bedeutet:</w:t>
      </w:r>
    </w:p>
    <w:p w14:paraId="7847DFCF" w14:textId="77777777" w:rsidR="00322E4C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Etwas wieder so machen wie vorher.</w:t>
      </w:r>
    </w:p>
    <w:p w14:paraId="7861F2AB" w14:textId="77777777" w:rsid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Zum Beispiel:</w:t>
      </w:r>
    </w:p>
    <w:p w14:paraId="60A78EAB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Mit einer Behinderung gut arbeiten.</w:t>
      </w:r>
    </w:p>
    <w:p w14:paraId="17191C67" w14:textId="77777777" w:rsid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Weil man technische Unterstützung bekommt</w:t>
      </w:r>
    </w:p>
    <w:p w14:paraId="39634C92" w14:textId="77777777" w:rsidR="00687DEB" w:rsidRPr="00687DEB" w:rsidRDefault="00687DEB" w:rsidP="00322E4C">
      <w:pPr>
        <w:numPr>
          <w:ilvl w:val="2"/>
          <w:numId w:val="2"/>
        </w:numPr>
        <w:tabs>
          <w:tab w:val="num" w:pos="720"/>
        </w:tabs>
        <w:jc w:val="left"/>
      </w:pPr>
      <w:r w:rsidRPr="00687DEB">
        <w:t>Oder weil man Unterstützung von Personen bekommt</w:t>
      </w:r>
    </w:p>
    <w:p w14:paraId="317D5CE0" w14:textId="77777777" w:rsidR="00687DEB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Beim </w:t>
      </w:r>
      <w:r w:rsidRPr="00322E4C">
        <w:rPr>
          <w:b/>
          <w:bCs/>
        </w:rPr>
        <w:t>Schreiben</w:t>
      </w:r>
      <w:r w:rsidRPr="00322E4C">
        <w:t xml:space="preserve"> von Gesetzen</w:t>
      </w:r>
      <w:r w:rsidRPr="00687DEB">
        <w:t>.</w:t>
      </w:r>
    </w:p>
    <w:p w14:paraId="3160BD11" w14:textId="77777777" w:rsidR="00687DEB" w:rsidRDefault="00687DEB" w:rsidP="00915337">
      <w:pPr>
        <w:pStyle w:val="Listenabsatz"/>
        <w:numPr>
          <w:ilvl w:val="1"/>
          <w:numId w:val="2"/>
        </w:numPr>
      </w:pPr>
      <w:r w:rsidRPr="00687DEB">
        <w:t>Zum Beispiel beim Bundes-Teilhabe-Gesetz.</w:t>
      </w:r>
    </w:p>
    <w:p w14:paraId="6741F7C9" w14:textId="77777777" w:rsidR="00687DEB" w:rsidRPr="00687DEB" w:rsidRDefault="00322E4C" w:rsidP="00687DEB">
      <w:pPr>
        <w:pStyle w:val="Listenabsatz"/>
        <w:numPr>
          <w:ilvl w:val="0"/>
          <w:numId w:val="0"/>
        </w:numPr>
        <w:ind w:left="720"/>
      </w:pPr>
      <w:r w:rsidRPr="00687DEB">
        <w:rPr>
          <w:noProof/>
          <w:lang w:eastAsia="de-AT"/>
        </w:rPr>
        <w:drawing>
          <wp:anchor distT="0" distB="0" distL="114300" distR="114300" simplePos="0" relativeHeight="251798528" behindDoc="0" locked="0" layoutInCell="1" allowOverlap="1" wp14:anchorId="1C86E4D6" wp14:editId="7E05B9BC">
            <wp:simplePos x="0" y="0"/>
            <wp:positionH relativeFrom="margin">
              <wp:posOffset>-152400</wp:posOffset>
            </wp:positionH>
            <wp:positionV relativeFrom="paragraph">
              <wp:posOffset>203835</wp:posOffset>
            </wp:positionV>
            <wp:extent cx="1805940" cy="1374140"/>
            <wp:effectExtent l="0" t="0" r="3810" b="0"/>
            <wp:wrapSquare wrapText="bothSides"/>
            <wp:docPr id="39" name="Grafik 39" descr="https://www.teilhabeberatung.de/sites/default/files/inline-images/Aufgepasst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teilhabeberatung.de/sites/default/files/inline-images/Aufgepasst_56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CBC637" w14:textId="77777777" w:rsidR="00687DEB" w:rsidRPr="00687DEB" w:rsidRDefault="00687DEB" w:rsidP="00687DEB">
      <w:pPr>
        <w:ind w:left="360" w:hanging="360"/>
      </w:pPr>
      <w:r w:rsidRPr="00687DEB">
        <w:t xml:space="preserve">Es gibt auch Nachteile von </w:t>
      </w:r>
      <w:r w:rsidRPr="00687DEB">
        <w:rPr>
          <w:b/>
          <w:bCs/>
        </w:rPr>
        <w:t>Klassifikationen</w:t>
      </w:r>
      <w:r w:rsidRPr="00687DEB">
        <w:t>.</w:t>
      </w:r>
    </w:p>
    <w:p w14:paraId="6C8010E8" w14:textId="77777777" w:rsidR="00687DEB" w:rsidRPr="00687DEB" w:rsidRDefault="00687DEB" w:rsidP="00C9787C">
      <w:pPr>
        <w:pStyle w:val="Listenabsatz"/>
        <w:ind w:left="3119"/>
      </w:pPr>
      <w:r w:rsidRPr="00687DEB">
        <w:t xml:space="preserve">Menschen werden in </w:t>
      </w:r>
      <w:r w:rsidRPr="00C9787C">
        <w:rPr>
          <w:b/>
        </w:rPr>
        <w:t>2 Gruppen</w:t>
      </w:r>
      <w:r w:rsidRPr="00687DEB">
        <w:t xml:space="preserve"> eingeteilt:</w:t>
      </w:r>
    </w:p>
    <w:p w14:paraId="081587D3" w14:textId="77777777" w:rsidR="00687DEB" w:rsidRP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Menschen, die mehr Unterstützung brauchen.</w:t>
      </w:r>
    </w:p>
    <w:p w14:paraId="3D0860BA" w14:textId="77777777" w:rsid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Menschen, die weniger Unterstützung brauchen.</w:t>
      </w:r>
    </w:p>
    <w:p w14:paraId="05738675" w14:textId="77777777" w:rsidR="00C9787C" w:rsidRDefault="00C9787C" w:rsidP="00C9787C">
      <w:pPr>
        <w:pStyle w:val="Listenabsatz"/>
        <w:numPr>
          <w:ilvl w:val="0"/>
          <w:numId w:val="0"/>
        </w:numPr>
        <w:ind w:left="720"/>
      </w:pPr>
    </w:p>
    <w:p w14:paraId="3BF9E389" w14:textId="77777777" w:rsidR="00C9787C" w:rsidRPr="00687DEB" w:rsidRDefault="00C9787C" w:rsidP="00C9787C">
      <w:pPr>
        <w:pStyle w:val="Listenabsatz"/>
        <w:numPr>
          <w:ilvl w:val="0"/>
          <w:numId w:val="0"/>
        </w:numPr>
        <w:ind w:left="720"/>
      </w:pPr>
    </w:p>
    <w:p w14:paraId="7C9ADEF9" w14:textId="77777777" w:rsidR="00C9787C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>Zwischen diesen 2 Gruppen gibt es eine Grenze.</w:t>
      </w:r>
    </w:p>
    <w:p w14:paraId="5C68FF5A" w14:textId="77777777" w:rsidR="00C9787C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Aber eigentlich ist diese Grenze zwischen den</w:t>
      </w:r>
      <w:r w:rsidR="00322E4C">
        <w:t xml:space="preserve"> </w:t>
      </w:r>
      <w:r w:rsidRPr="00687DEB">
        <w:t>verschiedenen Formen von Behinderungen nicht hart.</w:t>
      </w:r>
    </w:p>
    <w:p w14:paraId="4318F424" w14:textId="77777777" w:rsid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 xml:space="preserve">Sie ist </w:t>
      </w:r>
      <w:r w:rsidRPr="00322E4C">
        <w:rPr>
          <w:b/>
          <w:bCs/>
        </w:rPr>
        <w:t>fließend</w:t>
      </w:r>
      <w:r w:rsidRPr="00687DEB">
        <w:t>.</w:t>
      </w:r>
    </w:p>
    <w:p w14:paraId="2F5AD7C1" w14:textId="77777777" w:rsidR="00C9787C" w:rsidRPr="00687DEB" w:rsidRDefault="00C9787C" w:rsidP="00C9787C">
      <w:pPr>
        <w:pStyle w:val="Listenabsatz"/>
        <w:numPr>
          <w:ilvl w:val="0"/>
          <w:numId w:val="0"/>
        </w:numPr>
        <w:ind w:left="720"/>
      </w:pPr>
    </w:p>
    <w:p w14:paraId="4B13D650" w14:textId="77777777" w:rsidR="00687DEB" w:rsidRPr="00687DEB" w:rsidRDefault="00687DEB" w:rsidP="00C9787C">
      <w:pPr>
        <w:ind w:left="360" w:hanging="360"/>
      </w:pPr>
      <w:r w:rsidRPr="00687DEB">
        <w:t xml:space="preserve">Doch die </w:t>
      </w:r>
      <w:r w:rsidRPr="00C9787C">
        <w:rPr>
          <w:b/>
          <w:bCs/>
        </w:rPr>
        <w:t>ICF</w:t>
      </w:r>
      <w:r w:rsidRPr="00687DEB">
        <w:t xml:space="preserve"> bestimmt:</w:t>
      </w:r>
    </w:p>
    <w:p w14:paraId="531194AD" w14:textId="77777777" w:rsidR="00322E4C" w:rsidRPr="00322E4C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Das ist </w:t>
      </w:r>
      <w:r w:rsidRPr="00322E4C">
        <w:t>funktions-fähig.</w:t>
      </w:r>
    </w:p>
    <w:p w14:paraId="648193FA" w14:textId="77777777" w:rsidR="00C9787C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>Das bedeutet:</w:t>
      </w:r>
    </w:p>
    <w:p w14:paraId="5A16C392" w14:textId="77777777" w:rsidR="00687DEB" w:rsidRP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lastRenderedPageBreak/>
        <w:t>Das kann eine Person.</w:t>
      </w:r>
    </w:p>
    <w:p w14:paraId="3659AB81" w14:textId="77777777" w:rsidR="00687DEB" w:rsidRP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Das ist eine leichte Behinderung.</w:t>
      </w:r>
    </w:p>
    <w:p w14:paraId="29154A2F" w14:textId="77777777" w:rsidR="00687DEB" w:rsidRDefault="00687DEB" w:rsidP="00322E4C">
      <w:pPr>
        <w:numPr>
          <w:ilvl w:val="1"/>
          <w:numId w:val="2"/>
        </w:numPr>
        <w:tabs>
          <w:tab w:val="num" w:pos="720"/>
        </w:tabs>
        <w:jc w:val="left"/>
      </w:pPr>
      <w:r w:rsidRPr="00687DEB">
        <w:t>Das ist eine schwere Behinderung.</w:t>
      </w:r>
    </w:p>
    <w:p w14:paraId="30CBAA24" w14:textId="77777777" w:rsidR="00C9787C" w:rsidRPr="00687DEB" w:rsidRDefault="00C9787C" w:rsidP="00C9787C">
      <w:pPr>
        <w:pStyle w:val="Listenabsatz"/>
        <w:numPr>
          <w:ilvl w:val="0"/>
          <w:numId w:val="0"/>
        </w:numPr>
        <w:ind w:left="720"/>
      </w:pPr>
    </w:p>
    <w:p w14:paraId="104B0258" w14:textId="77777777" w:rsidR="00687DEB" w:rsidRPr="00687DEB" w:rsidRDefault="00687DEB" w:rsidP="00C9787C">
      <w:pPr>
        <w:ind w:left="360" w:hanging="360"/>
      </w:pPr>
      <w:r w:rsidRPr="00687DEB">
        <w:t xml:space="preserve">Mit dieser Einteilung wird </w:t>
      </w:r>
      <w:r w:rsidRPr="00C9787C">
        <w:rPr>
          <w:b/>
        </w:rPr>
        <w:t>entschieden</w:t>
      </w:r>
      <w:r w:rsidRPr="00687DEB">
        <w:t>:</w:t>
      </w:r>
    </w:p>
    <w:p w14:paraId="28A5A696" w14:textId="77777777" w:rsidR="00687DEB" w:rsidRPr="00687DEB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>Diese Unterstützung kann eine Person bekommen.</w:t>
      </w:r>
    </w:p>
    <w:p w14:paraId="75F4A04E" w14:textId="77777777" w:rsidR="00687DEB" w:rsidRPr="00687DEB" w:rsidRDefault="00687DEB" w:rsidP="00322E4C">
      <w:pPr>
        <w:numPr>
          <w:ilvl w:val="0"/>
          <w:numId w:val="2"/>
        </w:numPr>
        <w:tabs>
          <w:tab w:val="num" w:pos="720"/>
        </w:tabs>
        <w:jc w:val="left"/>
      </w:pPr>
      <w:r w:rsidRPr="00687DEB">
        <w:t xml:space="preserve">Diese Unterstützung kann eine Person </w:t>
      </w:r>
      <w:r w:rsidRPr="00322E4C">
        <w:rPr>
          <w:b/>
          <w:bCs/>
        </w:rPr>
        <w:t>nicht</w:t>
      </w:r>
      <w:r w:rsidRPr="00687DEB">
        <w:t xml:space="preserve"> bekommen.</w:t>
      </w:r>
    </w:p>
    <w:p w14:paraId="44B6CC0B" w14:textId="77777777" w:rsidR="00687DEB" w:rsidRPr="00DD2C18" w:rsidRDefault="00687DEB" w:rsidP="00C9787C">
      <w:pPr>
        <w:pStyle w:val="Listenabsatz"/>
        <w:numPr>
          <w:ilvl w:val="0"/>
          <w:numId w:val="0"/>
        </w:numPr>
        <w:ind w:left="360"/>
      </w:pPr>
    </w:p>
    <w:p w14:paraId="33BE97A4" w14:textId="7D884B7C" w:rsidR="003D257C" w:rsidRDefault="003D257C">
      <w:pPr>
        <w:spacing w:before="0" w:after="200" w:line="276" w:lineRule="auto"/>
        <w:jc w:val="left"/>
        <w:rPr>
          <w:rFonts w:eastAsiaTheme="majorEastAsia" w:cstheme="majorBidi"/>
          <w:b/>
          <w:bCs/>
          <w:color w:val="20A74B"/>
          <w:sz w:val="28"/>
          <w:szCs w:val="28"/>
        </w:rPr>
      </w:pPr>
    </w:p>
    <w:sectPr w:rsidR="003D257C" w:rsidSect="00010ED2">
      <w:headerReference w:type="first" r:id="rId38"/>
      <w:footerReference w:type="first" r:id="rId39"/>
      <w:pgSz w:w="11906" w:h="16838" w:code="9"/>
      <w:pgMar w:top="1560" w:right="1247" w:bottom="1134" w:left="1247" w:header="709" w:footer="5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6F9E" w14:textId="77777777" w:rsidR="00832D3D" w:rsidRDefault="00832D3D" w:rsidP="00C31AE8">
      <w:r>
        <w:separator/>
      </w:r>
    </w:p>
  </w:endnote>
  <w:endnote w:type="continuationSeparator" w:id="0">
    <w:p w14:paraId="17775B91" w14:textId="77777777" w:rsidR="00832D3D" w:rsidRDefault="00832D3D" w:rsidP="00C3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4F57" w14:textId="595D6C42" w:rsidR="0031594E" w:rsidRPr="00AA2EC8" w:rsidRDefault="0031594E" w:rsidP="00AA2EC8">
    <w:pPr>
      <w:pStyle w:val="Fuzeile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79C8" w14:textId="77777777" w:rsidR="0031594E" w:rsidRPr="005D111D" w:rsidRDefault="0031594E" w:rsidP="00AA2EC8">
    <w:pPr>
      <w:pStyle w:val="Fuzeile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2384" w14:textId="35DF30A0" w:rsidR="0031594E" w:rsidRPr="005D111D" w:rsidRDefault="0031594E" w:rsidP="00AA2EC8">
    <w:pPr>
      <w:pStyle w:val="Fuzeile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C011" w14:textId="77777777" w:rsidR="00832D3D" w:rsidRDefault="00832D3D" w:rsidP="00C31AE8">
      <w:r>
        <w:separator/>
      </w:r>
    </w:p>
  </w:footnote>
  <w:footnote w:type="continuationSeparator" w:id="0">
    <w:p w14:paraId="4D69D6B9" w14:textId="77777777" w:rsidR="00832D3D" w:rsidRDefault="00832D3D" w:rsidP="00C3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1B63" w14:textId="7E8F32D1" w:rsidR="0031594E" w:rsidRDefault="0031594E" w:rsidP="00C31A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D58"/>
    <w:multiLevelType w:val="multilevel"/>
    <w:tmpl w:val="3FA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54C"/>
    <w:multiLevelType w:val="multilevel"/>
    <w:tmpl w:val="EE32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09E5"/>
    <w:multiLevelType w:val="multilevel"/>
    <w:tmpl w:val="8F7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B08"/>
    <w:multiLevelType w:val="multilevel"/>
    <w:tmpl w:val="EF0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4798"/>
    <w:multiLevelType w:val="multilevel"/>
    <w:tmpl w:val="CE7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926B0"/>
    <w:multiLevelType w:val="multilevel"/>
    <w:tmpl w:val="D13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07DD4"/>
    <w:multiLevelType w:val="multilevel"/>
    <w:tmpl w:val="F398C67C"/>
    <w:lvl w:ilvl="0">
      <w:start w:val="1"/>
      <w:numFmt w:val="bullet"/>
      <w:pStyle w:val="Listenabsatz"/>
      <w:lvlText w:val=""/>
      <w:lvlJc w:val="left"/>
      <w:pPr>
        <w:ind w:left="360" w:hanging="360"/>
      </w:pPr>
      <w:rPr>
        <w:rFonts w:ascii="Wingdings" w:hAnsi="Wingdings" w:hint="default"/>
        <w:color w:val="20A74B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abstractNum w:abstractNumId="7" w15:restartNumberingAfterBreak="0">
    <w:nsid w:val="31001CBF"/>
    <w:multiLevelType w:val="multilevel"/>
    <w:tmpl w:val="EFF0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2A1F"/>
    <w:multiLevelType w:val="multilevel"/>
    <w:tmpl w:val="4C1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83E69"/>
    <w:multiLevelType w:val="multilevel"/>
    <w:tmpl w:val="EDE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46E3B"/>
    <w:multiLevelType w:val="multilevel"/>
    <w:tmpl w:val="5F6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81D3D"/>
    <w:multiLevelType w:val="multilevel"/>
    <w:tmpl w:val="B05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B2243"/>
    <w:multiLevelType w:val="multilevel"/>
    <w:tmpl w:val="4EB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0D4B"/>
    <w:multiLevelType w:val="multilevel"/>
    <w:tmpl w:val="657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E5ABA"/>
    <w:multiLevelType w:val="multilevel"/>
    <w:tmpl w:val="A58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07CCE"/>
    <w:multiLevelType w:val="multilevel"/>
    <w:tmpl w:val="725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C5D07"/>
    <w:multiLevelType w:val="multilevel"/>
    <w:tmpl w:val="1C0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12FC4"/>
    <w:multiLevelType w:val="multilevel"/>
    <w:tmpl w:val="654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25B3C"/>
    <w:multiLevelType w:val="multilevel"/>
    <w:tmpl w:val="876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76D66"/>
    <w:multiLevelType w:val="multilevel"/>
    <w:tmpl w:val="AD565D8E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berschrift2"/>
      <w:isLgl/>
      <w:lvlText w:val="%1.%2"/>
      <w:lvlJc w:val="left"/>
      <w:pPr>
        <w:ind w:left="765" w:hanging="405"/>
      </w:pPr>
      <w:rPr>
        <w:rFonts w:hint="default"/>
        <w:sz w:val="24"/>
        <w:szCs w:val="24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AFC0FBF"/>
    <w:multiLevelType w:val="multilevel"/>
    <w:tmpl w:val="739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91E36"/>
    <w:multiLevelType w:val="multilevel"/>
    <w:tmpl w:val="4E0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16"/>
  </w:num>
  <w:num w:numId="5">
    <w:abstractNumId w:val="11"/>
  </w:num>
  <w:num w:numId="6">
    <w:abstractNumId w:val="20"/>
  </w:num>
  <w:num w:numId="7">
    <w:abstractNumId w:val="13"/>
  </w:num>
  <w:num w:numId="8">
    <w:abstractNumId w:val="10"/>
  </w:num>
  <w:num w:numId="9">
    <w:abstractNumId w:val="21"/>
  </w:num>
  <w:num w:numId="10">
    <w:abstractNumId w:val="4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2"/>
  </w:num>
  <w:num w:numId="16">
    <w:abstractNumId w:val="17"/>
  </w:num>
  <w:num w:numId="17">
    <w:abstractNumId w:val="8"/>
  </w:num>
  <w:num w:numId="18">
    <w:abstractNumId w:val="3"/>
  </w:num>
  <w:num w:numId="19">
    <w:abstractNumId w:val="9"/>
  </w:num>
  <w:num w:numId="20">
    <w:abstractNumId w:val="5"/>
  </w:num>
  <w:num w:numId="21">
    <w:abstractNumId w:val="12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87"/>
    <w:rsid w:val="00000380"/>
    <w:rsid w:val="00002F2E"/>
    <w:rsid w:val="00005A14"/>
    <w:rsid w:val="0001052C"/>
    <w:rsid w:val="00010ED2"/>
    <w:rsid w:val="0001586E"/>
    <w:rsid w:val="00017882"/>
    <w:rsid w:val="00020B51"/>
    <w:rsid w:val="000242B1"/>
    <w:rsid w:val="00024A44"/>
    <w:rsid w:val="00026017"/>
    <w:rsid w:val="00027183"/>
    <w:rsid w:val="00034A6F"/>
    <w:rsid w:val="00036898"/>
    <w:rsid w:val="0003736A"/>
    <w:rsid w:val="000412FF"/>
    <w:rsid w:val="00043034"/>
    <w:rsid w:val="000469C9"/>
    <w:rsid w:val="00047248"/>
    <w:rsid w:val="00051D7F"/>
    <w:rsid w:val="00052898"/>
    <w:rsid w:val="00053C34"/>
    <w:rsid w:val="00054DA9"/>
    <w:rsid w:val="0006053B"/>
    <w:rsid w:val="00064EB1"/>
    <w:rsid w:val="00076FA9"/>
    <w:rsid w:val="000870E2"/>
    <w:rsid w:val="00093D1E"/>
    <w:rsid w:val="0009410E"/>
    <w:rsid w:val="00096A24"/>
    <w:rsid w:val="000A0C65"/>
    <w:rsid w:val="000A0DE5"/>
    <w:rsid w:val="000A2A77"/>
    <w:rsid w:val="000A508E"/>
    <w:rsid w:val="000B5641"/>
    <w:rsid w:val="000B6A9C"/>
    <w:rsid w:val="000C526A"/>
    <w:rsid w:val="000C7394"/>
    <w:rsid w:val="000D4CCC"/>
    <w:rsid w:val="000E1A86"/>
    <w:rsid w:val="000E2731"/>
    <w:rsid w:val="000E6765"/>
    <w:rsid w:val="000F3CAD"/>
    <w:rsid w:val="000F459C"/>
    <w:rsid w:val="000F6F22"/>
    <w:rsid w:val="000F7546"/>
    <w:rsid w:val="00107828"/>
    <w:rsid w:val="00112DC4"/>
    <w:rsid w:val="0011484B"/>
    <w:rsid w:val="001151EC"/>
    <w:rsid w:val="001153B2"/>
    <w:rsid w:val="00121BDF"/>
    <w:rsid w:val="00122817"/>
    <w:rsid w:val="00125119"/>
    <w:rsid w:val="001302B5"/>
    <w:rsid w:val="001313C8"/>
    <w:rsid w:val="001322BE"/>
    <w:rsid w:val="00132390"/>
    <w:rsid w:val="00136DE7"/>
    <w:rsid w:val="00136EE1"/>
    <w:rsid w:val="00147782"/>
    <w:rsid w:val="0015105D"/>
    <w:rsid w:val="00151D81"/>
    <w:rsid w:val="001570C2"/>
    <w:rsid w:val="001666C9"/>
    <w:rsid w:val="00171541"/>
    <w:rsid w:val="00174118"/>
    <w:rsid w:val="00176DFE"/>
    <w:rsid w:val="0017732F"/>
    <w:rsid w:val="00182D07"/>
    <w:rsid w:val="001836E1"/>
    <w:rsid w:val="00186626"/>
    <w:rsid w:val="00187C57"/>
    <w:rsid w:val="001906F1"/>
    <w:rsid w:val="00190F4C"/>
    <w:rsid w:val="001927C4"/>
    <w:rsid w:val="001959CD"/>
    <w:rsid w:val="001A431B"/>
    <w:rsid w:val="001A775B"/>
    <w:rsid w:val="001B1E77"/>
    <w:rsid w:val="001C18E9"/>
    <w:rsid w:val="001C3E8C"/>
    <w:rsid w:val="001C6E39"/>
    <w:rsid w:val="001C734B"/>
    <w:rsid w:val="001D0366"/>
    <w:rsid w:val="001D1BD4"/>
    <w:rsid w:val="001D22E6"/>
    <w:rsid w:val="001D3AEA"/>
    <w:rsid w:val="001D6F71"/>
    <w:rsid w:val="001D715C"/>
    <w:rsid w:val="001E1587"/>
    <w:rsid w:val="001F2EC1"/>
    <w:rsid w:val="001F50AC"/>
    <w:rsid w:val="001F756C"/>
    <w:rsid w:val="001F762E"/>
    <w:rsid w:val="00202513"/>
    <w:rsid w:val="00202F10"/>
    <w:rsid w:val="00206173"/>
    <w:rsid w:val="00207170"/>
    <w:rsid w:val="002108A7"/>
    <w:rsid w:val="00212FC5"/>
    <w:rsid w:val="0021514C"/>
    <w:rsid w:val="0021764C"/>
    <w:rsid w:val="00217936"/>
    <w:rsid w:val="00220EAB"/>
    <w:rsid w:val="00223C09"/>
    <w:rsid w:val="00224289"/>
    <w:rsid w:val="002307CC"/>
    <w:rsid w:val="002315DD"/>
    <w:rsid w:val="00232D8F"/>
    <w:rsid w:val="00234483"/>
    <w:rsid w:val="0023486C"/>
    <w:rsid w:val="00237E4A"/>
    <w:rsid w:val="0024665C"/>
    <w:rsid w:val="00250911"/>
    <w:rsid w:val="00262171"/>
    <w:rsid w:val="00263805"/>
    <w:rsid w:val="00264555"/>
    <w:rsid w:val="0026624D"/>
    <w:rsid w:val="002700B3"/>
    <w:rsid w:val="00270F43"/>
    <w:rsid w:val="00273A34"/>
    <w:rsid w:val="002917FA"/>
    <w:rsid w:val="002949E6"/>
    <w:rsid w:val="002A03E0"/>
    <w:rsid w:val="002A23E5"/>
    <w:rsid w:val="002A6561"/>
    <w:rsid w:val="002A67AB"/>
    <w:rsid w:val="002B1949"/>
    <w:rsid w:val="002B71CA"/>
    <w:rsid w:val="002C1B96"/>
    <w:rsid w:val="002D32AB"/>
    <w:rsid w:val="002D3665"/>
    <w:rsid w:val="002E017C"/>
    <w:rsid w:val="002E0285"/>
    <w:rsid w:val="002E41B2"/>
    <w:rsid w:val="002F2A23"/>
    <w:rsid w:val="00301269"/>
    <w:rsid w:val="00301A77"/>
    <w:rsid w:val="00304BE5"/>
    <w:rsid w:val="00306C6D"/>
    <w:rsid w:val="00310114"/>
    <w:rsid w:val="00311369"/>
    <w:rsid w:val="00314009"/>
    <w:rsid w:val="0031594E"/>
    <w:rsid w:val="00317414"/>
    <w:rsid w:val="00320408"/>
    <w:rsid w:val="00321ADA"/>
    <w:rsid w:val="00322E4C"/>
    <w:rsid w:val="003267DA"/>
    <w:rsid w:val="00330B62"/>
    <w:rsid w:val="00337476"/>
    <w:rsid w:val="00341166"/>
    <w:rsid w:val="00341BDA"/>
    <w:rsid w:val="003453F1"/>
    <w:rsid w:val="00346580"/>
    <w:rsid w:val="00350E27"/>
    <w:rsid w:val="00354607"/>
    <w:rsid w:val="0036004C"/>
    <w:rsid w:val="0036005A"/>
    <w:rsid w:val="0036224D"/>
    <w:rsid w:val="00364433"/>
    <w:rsid w:val="003651FF"/>
    <w:rsid w:val="003671D2"/>
    <w:rsid w:val="00371B0D"/>
    <w:rsid w:val="00374DC8"/>
    <w:rsid w:val="00376E98"/>
    <w:rsid w:val="0038130E"/>
    <w:rsid w:val="00386574"/>
    <w:rsid w:val="00386DAD"/>
    <w:rsid w:val="00387600"/>
    <w:rsid w:val="00391542"/>
    <w:rsid w:val="0039194B"/>
    <w:rsid w:val="003944E6"/>
    <w:rsid w:val="0039570C"/>
    <w:rsid w:val="003A2E69"/>
    <w:rsid w:val="003A3118"/>
    <w:rsid w:val="003A400F"/>
    <w:rsid w:val="003A423B"/>
    <w:rsid w:val="003A4F50"/>
    <w:rsid w:val="003B37C5"/>
    <w:rsid w:val="003C28F6"/>
    <w:rsid w:val="003D0151"/>
    <w:rsid w:val="003D257C"/>
    <w:rsid w:val="003D295A"/>
    <w:rsid w:val="003D5A83"/>
    <w:rsid w:val="003D5BC7"/>
    <w:rsid w:val="003E1098"/>
    <w:rsid w:val="003E2CDD"/>
    <w:rsid w:val="003F0A44"/>
    <w:rsid w:val="003F401C"/>
    <w:rsid w:val="003F702D"/>
    <w:rsid w:val="003F78EF"/>
    <w:rsid w:val="00400487"/>
    <w:rsid w:val="0040438B"/>
    <w:rsid w:val="0041121E"/>
    <w:rsid w:val="00415717"/>
    <w:rsid w:val="00415F5E"/>
    <w:rsid w:val="00416B6E"/>
    <w:rsid w:val="00417242"/>
    <w:rsid w:val="00417345"/>
    <w:rsid w:val="0042335D"/>
    <w:rsid w:val="00425782"/>
    <w:rsid w:val="00426B45"/>
    <w:rsid w:val="00433007"/>
    <w:rsid w:val="0043664C"/>
    <w:rsid w:val="004377FB"/>
    <w:rsid w:val="00440489"/>
    <w:rsid w:val="00444314"/>
    <w:rsid w:val="004444B8"/>
    <w:rsid w:val="004465A1"/>
    <w:rsid w:val="00446BE0"/>
    <w:rsid w:val="00447F6A"/>
    <w:rsid w:val="00455446"/>
    <w:rsid w:val="004572A5"/>
    <w:rsid w:val="004575D3"/>
    <w:rsid w:val="004577E9"/>
    <w:rsid w:val="004602A3"/>
    <w:rsid w:val="004645E9"/>
    <w:rsid w:val="00466446"/>
    <w:rsid w:val="00466DBC"/>
    <w:rsid w:val="004700F5"/>
    <w:rsid w:val="00475C19"/>
    <w:rsid w:val="00484DEB"/>
    <w:rsid w:val="00487B00"/>
    <w:rsid w:val="00487F5C"/>
    <w:rsid w:val="004A07FA"/>
    <w:rsid w:val="004A69DC"/>
    <w:rsid w:val="004B1BCC"/>
    <w:rsid w:val="004B5A92"/>
    <w:rsid w:val="004C33B6"/>
    <w:rsid w:val="004D0D4A"/>
    <w:rsid w:val="004D30FF"/>
    <w:rsid w:val="004D41CD"/>
    <w:rsid w:val="004E228C"/>
    <w:rsid w:val="004E7301"/>
    <w:rsid w:val="004F6DCF"/>
    <w:rsid w:val="004F750C"/>
    <w:rsid w:val="005002B5"/>
    <w:rsid w:val="0050330D"/>
    <w:rsid w:val="00505001"/>
    <w:rsid w:val="005059C3"/>
    <w:rsid w:val="00505AB9"/>
    <w:rsid w:val="005133FF"/>
    <w:rsid w:val="00514534"/>
    <w:rsid w:val="005201BC"/>
    <w:rsid w:val="00520638"/>
    <w:rsid w:val="00520716"/>
    <w:rsid w:val="005227E3"/>
    <w:rsid w:val="00524D90"/>
    <w:rsid w:val="00530544"/>
    <w:rsid w:val="00531EFB"/>
    <w:rsid w:val="005324AB"/>
    <w:rsid w:val="00532995"/>
    <w:rsid w:val="005331DA"/>
    <w:rsid w:val="005352EB"/>
    <w:rsid w:val="005360F2"/>
    <w:rsid w:val="005369F5"/>
    <w:rsid w:val="00541B54"/>
    <w:rsid w:val="00545D77"/>
    <w:rsid w:val="00554EF8"/>
    <w:rsid w:val="00555338"/>
    <w:rsid w:val="0055741C"/>
    <w:rsid w:val="0056314D"/>
    <w:rsid w:val="0057177F"/>
    <w:rsid w:val="00571CAA"/>
    <w:rsid w:val="00575ED9"/>
    <w:rsid w:val="00576E26"/>
    <w:rsid w:val="0058135A"/>
    <w:rsid w:val="005823D1"/>
    <w:rsid w:val="00585402"/>
    <w:rsid w:val="00592D0F"/>
    <w:rsid w:val="00595E45"/>
    <w:rsid w:val="00596305"/>
    <w:rsid w:val="005A0C58"/>
    <w:rsid w:val="005A0E95"/>
    <w:rsid w:val="005A3788"/>
    <w:rsid w:val="005B171D"/>
    <w:rsid w:val="005B1C2F"/>
    <w:rsid w:val="005C4767"/>
    <w:rsid w:val="005C6328"/>
    <w:rsid w:val="005C6BA3"/>
    <w:rsid w:val="005D10ED"/>
    <w:rsid w:val="005D111D"/>
    <w:rsid w:val="005D1A03"/>
    <w:rsid w:val="005D55FD"/>
    <w:rsid w:val="005E5AA7"/>
    <w:rsid w:val="005E5C4A"/>
    <w:rsid w:val="005E75C3"/>
    <w:rsid w:val="005F0472"/>
    <w:rsid w:val="005F1849"/>
    <w:rsid w:val="005F326A"/>
    <w:rsid w:val="005F505C"/>
    <w:rsid w:val="005F7E9F"/>
    <w:rsid w:val="00600AD0"/>
    <w:rsid w:val="006022E0"/>
    <w:rsid w:val="00602A37"/>
    <w:rsid w:val="00605D44"/>
    <w:rsid w:val="006074F5"/>
    <w:rsid w:val="00611FB3"/>
    <w:rsid w:val="00613E7E"/>
    <w:rsid w:val="00615F71"/>
    <w:rsid w:val="0061772C"/>
    <w:rsid w:val="00620290"/>
    <w:rsid w:val="00620457"/>
    <w:rsid w:val="00621DF2"/>
    <w:rsid w:val="006240B0"/>
    <w:rsid w:val="00627A43"/>
    <w:rsid w:val="0063045A"/>
    <w:rsid w:val="006317C2"/>
    <w:rsid w:val="00632DFB"/>
    <w:rsid w:val="00641FD7"/>
    <w:rsid w:val="00643CEF"/>
    <w:rsid w:val="00646C1B"/>
    <w:rsid w:val="00651215"/>
    <w:rsid w:val="00654455"/>
    <w:rsid w:val="00654803"/>
    <w:rsid w:val="00660C79"/>
    <w:rsid w:val="00664654"/>
    <w:rsid w:val="006715D8"/>
    <w:rsid w:val="00676D2A"/>
    <w:rsid w:val="00677AF1"/>
    <w:rsid w:val="00680CF7"/>
    <w:rsid w:val="00681B43"/>
    <w:rsid w:val="00685599"/>
    <w:rsid w:val="00685F12"/>
    <w:rsid w:val="00687431"/>
    <w:rsid w:val="00687DEB"/>
    <w:rsid w:val="00696AAB"/>
    <w:rsid w:val="006B3E30"/>
    <w:rsid w:val="006C04EF"/>
    <w:rsid w:val="006C6008"/>
    <w:rsid w:val="006D56CF"/>
    <w:rsid w:val="006E1200"/>
    <w:rsid w:val="006E2B55"/>
    <w:rsid w:val="006E5148"/>
    <w:rsid w:val="006E52B7"/>
    <w:rsid w:val="006E57BD"/>
    <w:rsid w:val="006E7DB5"/>
    <w:rsid w:val="006F2C15"/>
    <w:rsid w:val="006F6040"/>
    <w:rsid w:val="006F74CC"/>
    <w:rsid w:val="0070504F"/>
    <w:rsid w:val="00705358"/>
    <w:rsid w:val="00706E01"/>
    <w:rsid w:val="007108CE"/>
    <w:rsid w:val="0071249E"/>
    <w:rsid w:val="00715B7F"/>
    <w:rsid w:val="00717416"/>
    <w:rsid w:val="00720C15"/>
    <w:rsid w:val="00723CE3"/>
    <w:rsid w:val="00723ED8"/>
    <w:rsid w:val="0073109C"/>
    <w:rsid w:val="00735A95"/>
    <w:rsid w:val="0073602D"/>
    <w:rsid w:val="00737C5D"/>
    <w:rsid w:val="007470E1"/>
    <w:rsid w:val="007518CE"/>
    <w:rsid w:val="00751B99"/>
    <w:rsid w:val="00753201"/>
    <w:rsid w:val="00754458"/>
    <w:rsid w:val="00754755"/>
    <w:rsid w:val="00754EA3"/>
    <w:rsid w:val="007550F5"/>
    <w:rsid w:val="0075565E"/>
    <w:rsid w:val="0076110E"/>
    <w:rsid w:val="00763205"/>
    <w:rsid w:val="00763C10"/>
    <w:rsid w:val="007654FB"/>
    <w:rsid w:val="00774F0C"/>
    <w:rsid w:val="0078392F"/>
    <w:rsid w:val="00784621"/>
    <w:rsid w:val="00784E28"/>
    <w:rsid w:val="00785DD4"/>
    <w:rsid w:val="00786F98"/>
    <w:rsid w:val="00787435"/>
    <w:rsid w:val="00790B78"/>
    <w:rsid w:val="00794CE9"/>
    <w:rsid w:val="00797690"/>
    <w:rsid w:val="007A0A94"/>
    <w:rsid w:val="007A7C0B"/>
    <w:rsid w:val="007B646F"/>
    <w:rsid w:val="007D26B0"/>
    <w:rsid w:val="007D3BFC"/>
    <w:rsid w:val="007D41AA"/>
    <w:rsid w:val="007D45DB"/>
    <w:rsid w:val="007D51BB"/>
    <w:rsid w:val="007D68BA"/>
    <w:rsid w:val="007E065D"/>
    <w:rsid w:val="007E1A81"/>
    <w:rsid w:val="007E537C"/>
    <w:rsid w:val="007F0785"/>
    <w:rsid w:val="007F3F4B"/>
    <w:rsid w:val="008031B6"/>
    <w:rsid w:val="00803DA9"/>
    <w:rsid w:val="00804709"/>
    <w:rsid w:val="00806E03"/>
    <w:rsid w:val="00812F65"/>
    <w:rsid w:val="00814CBA"/>
    <w:rsid w:val="0082393A"/>
    <w:rsid w:val="0082495B"/>
    <w:rsid w:val="00824C65"/>
    <w:rsid w:val="00830042"/>
    <w:rsid w:val="0083158B"/>
    <w:rsid w:val="00831953"/>
    <w:rsid w:val="00832D3D"/>
    <w:rsid w:val="00833853"/>
    <w:rsid w:val="00837FAD"/>
    <w:rsid w:val="00841DDB"/>
    <w:rsid w:val="008421E3"/>
    <w:rsid w:val="0084318D"/>
    <w:rsid w:val="00843DBE"/>
    <w:rsid w:val="00844047"/>
    <w:rsid w:val="008510F6"/>
    <w:rsid w:val="008513BF"/>
    <w:rsid w:val="00851EF3"/>
    <w:rsid w:val="008522FF"/>
    <w:rsid w:val="00853280"/>
    <w:rsid w:val="00855638"/>
    <w:rsid w:val="00857DBA"/>
    <w:rsid w:val="0086430A"/>
    <w:rsid w:val="00865DBC"/>
    <w:rsid w:val="00865DE1"/>
    <w:rsid w:val="00871597"/>
    <w:rsid w:val="008715BD"/>
    <w:rsid w:val="00874C42"/>
    <w:rsid w:val="008844D3"/>
    <w:rsid w:val="00885CBC"/>
    <w:rsid w:val="00887826"/>
    <w:rsid w:val="00890034"/>
    <w:rsid w:val="00892E26"/>
    <w:rsid w:val="00894268"/>
    <w:rsid w:val="008945BA"/>
    <w:rsid w:val="008A0A12"/>
    <w:rsid w:val="008A2830"/>
    <w:rsid w:val="008A40E6"/>
    <w:rsid w:val="008A520B"/>
    <w:rsid w:val="008A5213"/>
    <w:rsid w:val="008A62DE"/>
    <w:rsid w:val="008A7C28"/>
    <w:rsid w:val="008C3B9B"/>
    <w:rsid w:val="008D0163"/>
    <w:rsid w:val="008D0489"/>
    <w:rsid w:val="008D2641"/>
    <w:rsid w:val="008D2C05"/>
    <w:rsid w:val="008D31F6"/>
    <w:rsid w:val="008D592C"/>
    <w:rsid w:val="008D7885"/>
    <w:rsid w:val="008E6F4B"/>
    <w:rsid w:val="008F1A7F"/>
    <w:rsid w:val="008F2538"/>
    <w:rsid w:val="008F29F3"/>
    <w:rsid w:val="00900FBA"/>
    <w:rsid w:val="00901599"/>
    <w:rsid w:val="00901E3B"/>
    <w:rsid w:val="009043C6"/>
    <w:rsid w:val="009044B3"/>
    <w:rsid w:val="00904677"/>
    <w:rsid w:val="009047FE"/>
    <w:rsid w:val="00906F9E"/>
    <w:rsid w:val="00915337"/>
    <w:rsid w:val="00917564"/>
    <w:rsid w:val="009216C7"/>
    <w:rsid w:val="0092178E"/>
    <w:rsid w:val="00921ABD"/>
    <w:rsid w:val="0092243D"/>
    <w:rsid w:val="00924DE8"/>
    <w:rsid w:val="0092769F"/>
    <w:rsid w:val="009316EF"/>
    <w:rsid w:val="00932A6E"/>
    <w:rsid w:val="00932A9A"/>
    <w:rsid w:val="009342E4"/>
    <w:rsid w:val="00934820"/>
    <w:rsid w:val="00936A7B"/>
    <w:rsid w:val="0093708D"/>
    <w:rsid w:val="009370BF"/>
    <w:rsid w:val="00940B6F"/>
    <w:rsid w:val="00943B85"/>
    <w:rsid w:val="00945DE9"/>
    <w:rsid w:val="00952A91"/>
    <w:rsid w:val="00956E9C"/>
    <w:rsid w:val="00957B4C"/>
    <w:rsid w:val="009612D0"/>
    <w:rsid w:val="00963D0E"/>
    <w:rsid w:val="0096604C"/>
    <w:rsid w:val="009668D0"/>
    <w:rsid w:val="0097433D"/>
    <w:rsid w:val="00982E49"/>
    <w:rsid w:val="00984669"/>
    <w:rsid w:val="00984BB3"/>
    <w:rsid w:val="00985B67"/>
    <w:rsid w:val="00986B11"/>
    <w:rsid w:val="00986DD5"/>
    <w:rsid w:val="00992078"/>
    <w:rsid w:val="00994310"/>
    <w:rsid w:val="009A040B"/>
    <w:rsid w:val="009A5EA2"/>
    <w:rsid w:val="009A73CD"/>
    <w:rsid w:val="009A7B91"/>
    <w:rsid w:val="009A7EFE"/>
    <w:rsid w:val="009B09D9"/>
    <w:rsid w:val="009B4A6F"/>
    <w:rsid w:val="009B7188"/>
    <w:rsid w:val="009C018E"/>
    <w:rsid w:val="009C1F67"/>
    <w:rsid w:val="009C4EA1"/>
    <w:rsid w:val="009C6141"/>
    <w:rsid w:val="009D0652"/>
    <w:rsid w:val="009D16A0"/>
    <w:rsid w:val="009D1732"/>
    <w:rsid w:val="009D3826"/>
    <w:rsid w:val="009D49B5"/>
    <w:rsid w:val="009D6043"/>
    <w:rsid w:val="009F3036"/>
    <w:rsid w:val="009F691D"/>
    <w:rsid w:val="009F6965"/>
    <w:rsid w:val="00A03C48"/>
    <w:rsid w:val="00A07558"/>
    <w:rsid w:val="00A15150"/>
    <w:rsid w:val="00A175F6"/>
    <w:rsid w:val="00A23222"/>
    <w:rsid w:val="00A25B2E"/>
    <w:rsid w:val="00A26912"/>
    <w:rsid w:val="00A276D8"/>
    <w:rsid w:val="00A32716"/>
    <w:rsid w:val="00A327BF"/>
    <w:rsid w:val="00A3312A"/>
    <w:rsid w:val="00A357E3"/>
    <w:rsid w:val="00A61F24"/>
    <w:rsid w:val="00A64603"/>
    <w:rsid w:val="00A64692"/>
    <w:rsid w:val="00A67CB8"/>
    <w:rsid w:val="00A70C73"/>
    <w:rsid w:val="00A751EA"/>
    <w:rsid w:val="00A77D11"/>
    <w:rsid w:val="00A83128"/>
    <w:rsid w:val="00A839AE"/>
    <w:rsid w:val="00A83E49"/>
    <w:rsid w:val="00A85AEC"/>
    <w:rsid w:val="00A869D4"/>
    <w:rsid w:val="00A86D6D"/>
    <w:rsid w:val="00A914EE"/>
    <w:rsid w:val="00A977F2"/>
    <w:rsid w:val="00AA067F"/>
    <w:rsid w:val="00AA2EC8"/>
    <w:rsid w:val="00AA2FA9"/>
    <w:rsid w:val="00AA6CB1"/>
    <w:rsid w:val="00AB00BA"/>
    <w:rsid w:val="00AB2931"/>
    <w:rsid w:val="00AC2E21"/>
    <w:rsid w:val="00AC52A3"/>
    <w:rsid w:val="00AC64BA"/>
    <w:rsid w:val="00AE4297"/>
    <w:rsid w:val="00AE4446"/>
    <w:rsid w:val="00AE7402"/>
    <w:rsid w:val="00AF13DB"/>
    <w:rsid w:val="00AF155D"/>
    <w:rsid w:val="00B00888"/>
    <w:rsid w:val="00B00B6D"/>
    <w:rsid w:val="00B02651"/>
    <w:rsid w:val="00B05606"/>
    <w:rsid w:val="00B153B7"/>
    <w:rsid w:val="00B2061F"/>
    <w:rsid w:val="00B2459F"/>
    <w:rsid w:val="00B24C19"/>
    <w:rsid w:val="00B26476"/>
    <w:rsid w:val="00B26A40"/>
    <w:rsid w:val="00B3201C"/>
    <w:rsid w:val="00B43856"/>
    <w:rsid w:val="00B453D0"/>
    <w:rsid w:val="00B50099"/>
    <w:rsid w:val="00B50264"/>
    <w:rsid w:val="00B51D38"/>
    <w:rsid w:val="00B5391F"/>
    <w:rsid w:val="00B56554"/>
    <w:rsid w:val="00B71C3F"/>
    <w:rsid w:val="00B72B68"/>
    <w:rsid w:val="00B74362"/>
    <w:rsid w:val="00B75427"/>
    <w:rsid w:val="00B75B90"/>
    <w:rsid w:val="00B76A07"/>
    <w:rsid w:val="00B76D5D"/>
    <w:rsid w:val="00B76EE4"/>
    <w:rsid w:val="00B77929"/>
    <w:rsid w:val="00B84705"/>
    <w:rsid w:val="00B84857"/>
    <w:rsid w:val="00B858C0"/>
    <w:rsid w:val="00B86404"/>
    <w:rsid w:val="00B91AC1"/>
    <w:rsid w:val="00B93AF7"/>
    <w:rsid w:val="00B9423F"/>
    <w:rsid w:val="00BA1025"/>
    <w:rsid w:val="00BA5F63"/>
    <w:rsid w:val="00BA5F82"/>
    <w:rsid w:val="00BB2257"/>
    <w:rsid w:val="00BB4144"/>
    <w:rsid w:val="00BC5C2D"/>
    <w:rsid w:val="00BD2F7A"/>
    <w:rsid w:val="00BD3DB9"/>
    <w:rsid w:val="00BD47F0"/>
    <w:rsid w:val="00BD6DF3"/>
    <w:rsid w:val="00BD7AF7"/>
    <w:rsid w:val="00BE1328"/>
    <w:rsid w:val="00BE378F"/>
    <w:rsid w:val="00BE3EBC"/>
    <w:rsid w:val="00BE6F36"/>
    <w:rsid w:val="00BF37D7"/>
    <w:rsid w:val="00BF3A37"/>
    <w:rsid w:val="00BF4FC7"/>
    <w:rsid w:val="00C00676"/>
    <w:rsid w:val="00C101DE"/>
    <w:rsid w:val="00C110DC"/>
    <w:rsid w:val="00C1492A"/>
    <w:rsid w:val="00C17213"/>
    <w:rsid w:val="00C21A9D"/>
    <w:rsid w:val="00C31AE8"/>
    <w:rsid w:val="00C32423"/>
    <w:rsid w:val="00C34B7F"/>
    <w:rsid w:val="00C37B7D"/>
    <w:rsid w:val="00C37BD8"/>
    <w:rsid w:val="00C4061B"/>
    <w:rsid w:val="00C424B8"/>
    <w:rsid w:val="00C444A1"/>
    <w:rsid w:val="00C44519"/>
    <w:rsid w:val="00C457C7"/>
    <w:rsid w:val="00C462D4"/>
    <w:rsid w:val="00C47674"/>
    <w:rsid w:val="00C47B3C"/>
    <w:rsid w:val="00C53A12"/>
    <w:rsid w:val="00C55C3E"/>
    <w:rsid w:val="00C574CD"/>
    <w:rsid w:val="00C704E8"/>
    <w:rsid w:val="00C712E2"/>
    <w:rsid w:val="00C72104"/>
    <w:rsid w:val="00C754A8"/>
    <w:rsid w:val="00C77162"/>
    <w:rsid w:val="00C77E27"/>
    <w:rsid w:val="00C83FC9"/>
    <w:rsid w:val="00C84420"/>
    <w:rsid w:val="00C85E0F"/>
    <w:rsid w:val="00C93DAD"/>
    <w:rsid w:val="00C96D85"/>
    <w:rsid w:val="00C9787C"/>
    <w:rsid w:val="00CB2229"/>
    <w:rsid w:val="00CB472B"/>
    <w:rsid w:val="00CC226C"/>
    <w:rsid w:val="00CC6AEC"/>
    <w:rsid w:val="00CD7E6D"/>
    <w:rsid w:val="00CE0B4D"/>
    <w:rsid w:val="00CE1486"/>
    <w:rsid w:val="00CE3E3F"/>
    <w:rsid w:val="00CE5D45"/>
    <w:rsid w:val="00CF1296"/>
    <w:rsid w:val="00CF6BC7"/>
    <w:rsid w:val="00D02AFA"/>
    <w:rsid w:val="00D11B40"/>
    <w:rsid w:val="00D1333D"/>
    <w:rsid w:val="00D140B8"/>
    <w:rsid w:val="00D14333"/>
    <w:rsid w:val="00D16B86"/>
    <w:rsid w:val="00D17304"/>
    <w:rsid w:val="00D20802"/>
    <w:rsid w:val="00D25952"/>
    <w:rsid w:val="00D3130E"/>
    <w:rsid w:val="00D32531"/>
    <w:rsid w:val="00D355D7"/>
    <w:rsid w:val="00D36A09"/>
    <w:rsid w:val="00D40890"/>
    <w:rsid w:val="00D43C04"/>
    <w:rsid w:val="00D45E65"/>
    <w:rsid w:val="00D463C6"/>
    <w:rsid w:val="00D46704"/>
    <w:rsid w:val="00D55CA3"/>
    <w:rsid w:val="00D6191D"/>
    <w:rsid w:val="00D6558E"/>
    <w:rsid w:val="00D659F0"/>
    <w:rsid w:val="00D7027F"/>
    <w:rsid w:val="00D738F7"/>
    <w:rsid w:val="00D739D9"/>
    <w:rsid w:val="00D75126"/>
    <w:rsid w:val="00D76F00"/>
    <w:rsid w:val="00D77EFD"/>
    <w:rsid w:val="00D8312A"/>
    <w:rsid w:val="00D84690"/>
    <w:rsid w:val="00D86859"/>
    <w:rsid w:val="00D9399E"/>
    <w:rsid w:val="00D93A2E"/>
    <w:rsid w:val="00D94DA4"/>
    <w:rsid w:val="00D97489"/>
    <w:rsid w:val="00DA7574"/>
    <w:rsid w:val="00DA7B98"/>
    <w:rsid w:val="00DB0642"/>
    <w:rsid w:val="00DB06A4"/>
    <w:rsid w:val="00DB17AB"/>
    <w:rsid w:val="00DB226D"/>
    <w:rsid w:val="00DB339A"/>
    <w:rsid w:val="00DB6B3E"/>
    <w:rsid w:val="00DC2325"/>
    <w:rsid w:val="00DC3C0C"/>
    <w:rsid w:val="00DC5941"/>
    <w:rsid w:val="00DC7519"/>
    <w:rsid w:val="00DC78E4"/>
    <w:rsid w:val="00DC7918"/>
    <w:rsid w:val="00DD246B"/>
    <w:rsid w:val="00DD27AB"/>
    <w:rsid w:val="00DD2C18"/>
    <w:rsid w:val="00DD39A9"/>
    <w:rsid w:val="00DE2D79"/>
    <w:rsid w:val="00DE74D4"/>
    <w:rsid w:val="00DF1460"/>
    <w:rsid w:val="00DF40CE"/>
    <w:rsid w:val="00DF77B3"/>
    <w:rsid w:val="00E02387"/>
    <w:rsid w:val="00E05D1C"/>
    <w:rsid w:val="00E11F30"/>
    <w:rsid w:val="00E15C68"/>
    <w:rsid w:val="00E21276"/>
    <w:rsid w:val="00E27A48"/>
    <w:rsid w:val="00E31855"/>
    <w:rsid w:val="00E31B1E"/>
    <w:rsid w:val="00E3275E"/>
    <w:rsid w:val="00E344D9"/>
    <w:rsid w:val="00E440B2"/>
    <w:rsid w:val="00E4546E"/>
    <w:rsid w:val="00E45587"/>
    <w:rsid w:val="00E50B6F"/>
    <w:rsid w:val="00E51528"/>
    <w:rsid w:val="00E51E96"/>
    <w:rsid w:val="00E5704F"/>
    <w:rsid w:val="00E640FB"/>
    <w:rsid w:val="00E64809"/>
    <w:rsid w:val="00E71665"/>
    <w:rsid w:val="00E750C4"/>
    <w:rsid w:val="00E75794"/>
    <w:rsid w:val="00E76B59"/>
    <w:rsid w:val="00E816F6"/>
    <w:rsid w:val="00E81AAE"/>
    <w:rsid w:val="00E8573F"/>
    <w:rsid w:val="00E86481"/>
    <w:rsid w:val="00E911DB"/>
    <w:rsid w:val="00E91EAA"/>
    <w:rsid w:val="00E96D23"/>
    <w:rsid w:val="00EA0462"/>
    <w:rsid w:val="00EA21EF"/>
    <w:rsid w:val="00EB0335"/>
    <w:rsid w:val="00EB1708"/>
    <w:rsid w:val="00EB3F7A"/>
    <w:rsid w:val="00EB579A"/>
    <w:rsid w:val="00EC49BD"/>
    <w:rsid w:val="00EC6443"/>
    <w:rsid w:val="00EC7ABD"/>
    <w:rsid w:val="00ED01A2"/>
    <w:rsid w:val="00ED2741"/>
    <w:rsid w:val="00ED43D5"/>
    <w:rsid w:val="00ED5D99"/>
    <w:rsid w:val="00EE0553"/>
    <w:rsid w:val="00EE088A"/>
    <w:rsid w:val="00EE5993"/>
    <w:rsid w:val="00EF0E36"/>
    <w:rsid w:val="00EF4BE2"/>
    <w:rsid w:val="00F018D3"/>
    <w:rsid w:val="00F01C4A"/>
    <w:rsid w:val="00F030B9"/>
    <w:rsid w:val="00F049B3"/>
    <w:rsid w:val="00F0509F"/>
    <w:rsid w:val="00F07061"/>
    <w:rsid w:val="00F13A0A"/>
    <w:rsid w:val="00F14FBC"/>
    <w:rsid w:val="00F15887"/>
    <w:rsid w:val="00F336F6"/>
    <w:rsid w:val="00F33C4A"/>
    <w:rsid w:val="00F34F96"/>
    <w:rsid w:val="00F3529C"/>
    <w:rsid w:val="00F365CE"/>
    <w:rsid w:val="00F40164"/>
    <w:rsid w:val="00F41B42"/>
    <w:rsid w:val="00F42AFE"/>
    <w:rsid w:val="00F44751"/>
    <w:rsid w:val="00F542F7"/>
    <w:rsid w:val="00F60A96"/>
    <w:rsid w:val="00F61C50"/>
    <w:rsid w:val="00F63474"/>
    <w:rsid w:val="00F64735"/>
    <w:rsid w:val="00F64AEE"/>
    <w:rsid w:val="00F670AA"/>
    <w:rsid w:val="00F7227C"/>
    <w:rsid w:val="00F74883"/>
    <w:rsid w:val="00F82E67"/>
    <w:rsid w:val="00F8337E"/>
    <w:rsid w:val="00F835AE"/>
    <w:rsid w:val="00F85C38"/>
    <w:rsid w:val="00F85FDB"/>
    <w:rsid w:val="00F87B79"/>
    <w:rsid w:val="00F94A46"/>
    <w:rsid w:val="00F950A1"/>
    <w:rsid w:val="00F95C2E"/>
    <w:rsid w:val="00FA226D"/>
    <w:rsid w:val="00FB0456"/>
    <w:rsid w:val="00FB0EE4"/>
    <w:rsid w:val="00FC05EA"/>
    <w:rsid w:val="00FC602C"/>
    <w:rsid w:val="00FD2D26"/>
    <w:rsid w:val="00FD45CB"/>
    <w:rsid w:val="00FD6540"/>
    <w:rsid w:val="00FE1079"/>
    <w:rsid w:val="00FE1414"/>
    <w:rsid w:val="00FE3E55"/>
    <w:rsid w:val="00FE602E"/>
    <w:rsid w:val="00FE65AC"/>
    <w:rsid w:val="00FF287F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44E0C"/>
  <w15:docId w15:val="{7AA59A9D-3686-4632-B111-471CAC18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257C"/>
    <w:pPr>
      <w:spacing w:before="120" w:after="12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436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bCs/>
      <w:color w:val="20A74B"/>
      <w:sz w:val="28"/>
      <w:szCs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6F6040"/>
    <w:pPr>
      <w:keepLines w:val="0"/>
      <w:numPr>
        <w:ilvl w:val="1"/>
      </w:numPr>
      <w:suppressAutoHyphens/>
      <w:spacing w:before="120" w:line="300" w:lineRule="auto"/>
      <w:outlineLvl w:val="1"/>
    </w:pPr>
    <w:rPr>
      <w:rFonts w:eastAsia="MS Mincho" w:cs="Tahoma"/>
      <w:i w:val="0"/>
      <w:iCs w:val="0"/>
      <w:color w:val="262626" w:themeColor="text1" w:themeTint="D9"/>
      <w:sz w:val="24"/>
      <w:szCs w:val="28"/>
      <w:lang w:eastAsia="ar-SA"/>
    </w:rPr>
  </w:style>
  <w:style w:type="paragraph" w:styleId="berschrift3">
    <w:name w:val="heading 3"/>
    <w:basedOn w:val="berschrift4"/>
    <w:next w:val="Standard"/>
    <w:link w:val="berschrift3Zchn"/>
    <w:uiPriority w:val="9"/>
    <w:unhideWhenUsed/>
    <w:qFormat/>
    <w:rsid w:val="002E0285"/>
    <w:pPr>
      <w:numPr>
        <w:ilvl w:val="2"/>
        <w:numId w:val="1"/>
      </w:numPr>
      <w:outlineLvl w:val="2"/>
    </w:pPr>
    <w:rPr>
      <w:rFonts w:ascii="Arial" w:hAnsi="Arial" w:cs="Arial"/>
      <w:color w:val="auto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A0A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0A74B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39194B"/>
    <w:p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DFE"/>
    <w:pPr>
      <w:numPr>
        <w:numId w:val="2"/>
      </w:numPr>
      <w:contextualSpacing/>
    </w:pPr>
    <w:rPr>
      <w:lang w:eastAsia="ar-S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4362"/>
    <w:rPr>
      <w:rFonts w:ascii="Arial" w:eastAsiaTheme="majorEastAsia" w:hAnsi="Arial" w:cstheme="majorBidi"/>
      <w:b/>
      <w:bCs/>
      <w:color w:val="20A74B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6040"/>
    <w:rPr>
      <w:rFonts w:ascii="Arial" w:eastAsia="MS Mincho" w:hAnsi="Arial" w:cs="Tahoma"/>
      <w:b/>
      <w:bCs/>
      <w:color w:val="262626" w:themeColor="text1" w:themeTint="D9"/>
      <w:sz w:val="24"/>
      <w:szCs w:val="28"/>
      <w:lang w:eastAsia="ar-SA"/>
    </w:rPr>
  </w:style>
  <w:style w:type="table" w:styleId="Tabellenraster">
    <w:name w:val="Table Grid"/>
    <w:basedOn w:val="NormaleTabelle"/>
    <w:uiPriority w:val="59"/>
    <w:rsid w:val="008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59"/>
    <w:rsid w:val="0007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368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368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36898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68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6898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89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D939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AT"/>
    </w:rPr>
  </w:style>
  <w:style w:type="paragraph" w:styleId="Kopfzeile">
    <w:name w:val="header"/>
    <w:basedOn w:val="Standard"/>
    <w:link w:val="KopfzeileZchn"/>
    <w:unhideWhenUsed/>
    <w:rsid w:val="008A40E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0E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A40E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0E6"/>
    <w:rPr>
      <w:rFonts w:ascii="Arial" w:hAnsi="Arial"/>
    </w:rPr>
  </w:style>
  <w:style w:type="paragraph" w:styleId="KeinLeerraum">
    <w:name w:val="No Spacing"/>
    <w:uiPriority w:val="1"/>
    <w:rsid w:val="008A40E6"/>
    <w:pPr>
      <w:spacing w:after="0" w:line="240" w:lineRule="auto"/>
    </w:pPr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8A40E6"/>
    <w:rPr>
      <w:color w:val="20A74B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8A40E6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3C10"/>
    <w:pPr>
      <w:spacing w:before="480" w:after="0" w:line="276" w:lineRule="auto"/>
      <w:jc w:val="left"/>
      <w:outlineLvl w:val="9"/>
    </w:pPr>
    <w:rPr>
      <w:rFonts w:cs="Arial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F6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C4767"/>
    <w:pPr>
      <w:tabs>
        <w:tab w:val="left" w:pos="1100"/>
        <w:tab w:val="right" w:leader="dot" w:pos="9356"/>
      </w:tabs>
      <w:spacing w:after="100"/>
      <w:ind w:left="426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654455"/>
    <w:pPr>
      <w:tabs>
        <w:tab w:val="right" w:leader="dot" w:pos="9356"/>
      </w:tabs>
      <w:spacing w:after="100"/>
      <w:ind w:left="440"/>
    </w:pPr>
  </w:style>
  <w:style w:type="table" w:styleId="HelleSchattierung-Akzent1">
    <w:name w:val="Light Shading Accent 1"/>
    <w:basedOn w:val="NormaleTabelle"/>
    <w:uiPriority w:val="60"/>
    <w:rsid w:val="008421E3"/>
    <w:pPr>
      <w:spacing w:after="0" w:line="240" w:lineRule="auto"/>
    </w:pPr>
    <w:rPr>
      <w:color w:val="187C38" w:themeColor="accent1" w:themeShade="BF"/>
    </w:rPr>
    <w:tblPr>
      <w:tblStyleRowBandSize w:val="1"/>
      <w:tblStyleColBandSize w:val="1"/>
      <w:tblBorders>
        <w:top w:val="single" w:sz="8" w:space="0" w:color="20A74B" w:themeColor="accent1"/>
        <w:bottom w:val="single" w:sz="8" w:space="0" w:color="20A74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A74B" w:themeColor="accent1"/>
          <w:left w:val="nil"/>
          <w:bottom w:val="single" w:sz="8" w:space="0" w:color="20A74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A74B" w:themeColor="accent1"/>
          <w:left w:val="nil"/>
          <w:bottom w:val="single" w:sz="8" w:space="0" w:color="20A74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2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2C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8421E3"/>
    <w:pPr>
      <w:spacing w:after="0" w:line="240" w:lineRule="auto"/>
    </w:pPr>
    <w:tblPr>
      <w:tblStyleRowBandSize w:val="1"/>
      <w:tblStyleColBandSize w:val="1"/>
      <w:tblBorders>
        <w:top w:val="single" w:sz="8" w:space="0" w:color="3BD96D" w:themeColor="accent1" w:themeTint="BF"/>
        <w:left w:val="single" w:sz="8" w:space="0" w:color="3BD96D" w:themeColor="accent1" w:themeTint="BF"/>
        <w:bottom w:val="single" w:sz="8" w:space="0" w:color="3BD96D" w:themeColor="accent1" w:themeTint="BF"/>
        <w:right w:val="single" w:sz="8" w:space="0" w:color="3BD96D" w:themeColor="accent1" w:themeTint="BF"/>
        <w:insideH w:val="single" w:sz="8" w:space="0" w:color="3BD9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D96D" w:themeColor="accent1" w:themeTint="BF"/>
          <w:left w:val="single" w:sz="8" w:space="0" w:color="3BD96D" w:themeColor="accent1" w:themeTint="BF"/>
          <w:bottom w:val="single" w:sz="8" w:space="0" w:color="3BD96D" w:themeColor="accent1" w:themeTint="BF"/>
          <w:right w:val="single" w:sz="8" w:space="0" w:color="3BD96D" w:themeColor="accent1" w:themeTint="BF"/>
          <w:insideH w:val="nil"/>
          <w:insideV w:val="nil"/>
        </w:tcBorders>
        <w:shd w:val="clear" w:color="auto" w:fill="20A74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D96D" w:themeColor="accent1" w:themeTint="BF"/>
          <w:left w:val="single" w:sz="8" w:space="0" w:color="3BD96D" w:themeColor="accent1" w:themeTint="BF"/>
          <w:bottom w:val="single" w:sz="8" w:space="0" w:color="3BD96D" w:themeColor="accent1" w:themeTint="BF"/>
          <w:right w:val="single" w:sz="8" w:space="0" w:color="3BD9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2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2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7A0A94"/>
    <w:rPr>
      <w:b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0A94"/>
    <w:rPr>
      <w:rFonts w:asciiTheme="majorHAnsi" w:eastAsiaTheme="majorEastAsia" w:hAnsiTheme="majorHAnsi" w:cstheme="majorBidi"/>
      <w:b/>
      <w:bCs/>
      <w:i/>
      <w:iCs/>
      <w:color w:val="20A74B" w:themeColor="accent1"/>
    </w:rPr>
  </w:style>
  <w:style w:type="paragraph" w:styleId="Funotentext">
    <w:name w:val="footnote text"/>
    <w:basedOn w:val="Standard"/>
    <w:link w:val="FunotentextZchn"/>
    <w:uiPriority w:val="99"/>
    <w:unhideWhenUsed/>
    <w:rsid w:val="00DD27AB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D27AB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27AB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0285"/>
    <w:rPr>
      <w:rFonts w:ascii="Arial" w:eastAsiaTheme="majorEastAsia" w:hAnsi="Arial" w:cs="Arial"/>
      <w:b/>
      <w:bCs/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BB4144"/>
    <w:rPr>
      <w:color w:val="20A74B" w:themeColor="followedHyperlink"/>
      <w:u w:val="single"/>
    </w:rPr>
  </w:style>
  <w:style w:type="table" w:styleId="MittlereSchattierung1-Akzent2">
    <w:name w:val="Medium Shading 1 Accent 2"/>
    <w:basedOn w:val="NormaleTabelle"/>
    <w:uiPriority w:val="63"/>
    <w:rsid w:val="0006053B"/>
    <w:pPr>
      <w:spacing w:after="0" w:line="240" w:lineRule="auto"/>
    </w:pPr>
    <w:tblPr>
      <w:tblStyleRowBandSize w:val="1"/>
      <w:tblStyleColBandSize w:val="1"/>
      <w:tblBorders>
        <w:top w:val="single" w:sz="8" w:space="0" w:color="3BD96D" w:themeColor="accent2" w:themeTint="BF"/>
        <w:left w:val="single" w:sz="8" w:space="0" w:color="3BD96D" w:themeColor="accent2" w:themeTint="BF"/>
        <w:bottom w:val="single" w:sz="8" w:space="0" w:color="3BD96D" w:themeColor="accent2" w:themeTint="BF"/>
        <w:right w:val="single" w:sz="8" w:space="0" w:color="3BD96D" w:themeColor="accent2" w:themeTint="BF"/>
        <w:insideH w:val="single" w:sz="8" w:space="0" w:color="3BD9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D96D" w:themeColor="accent2" w:themeTint="BF"/>
          <w:left w:val="single" w:sz="8" w:space="0" w:color="3BD96D" w:themeColor="accent2" w:themeTint="BF"/>
          <w:bottom w:val="single" w:sz="8" w:space="0" w:color="3BD96D" w:themeColor="accent2" w:themeTint="BF"/>
          <w:right w:val="single" w:sz="8" w:space="0" w:color="3BD96D" w:themeColor="accent2" w:themeTint="BF"/>
          <w:insideH w:val="nil"/>
          <w:insideV w:val="nil"/>
        </w:tcBorders>
        <w:shd w:val="clear" w:color="auto" w:fill="20A7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D96D" w:themeColor="accent2" w:themeTint="BF"/>
          <w:left w:val="single" w:sz="8" w:space="0" w:color="3BD96D" w:themeColor="accent2" w:themeTint="BF"/>
          <w:bottom w:val="single" w:sz="8" w:space="0" w:color="3BD96D" w:themeColor="accent2" w:themeTint="BF"/>
          <w:right w:val="single" w:sz="8" w:space="0" w:color="3BD9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2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2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">
    <w:name w:val="Light Shading"/>
    <w:basedOn w:val="NormaleTabelle"/>
    <w:uiPriority w:val="60"/>
    <w:rsid w:val="000605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krper">
    <w:name w:val="Body Text"/>
    <w:basedOn w:val="Standard"/>
    <w:link w:val="TextkrperZchn"/>
    <w:rsid w:val="00416B6E"/>
    <w:pPr>
      <w:spacing w:before="340" w:after="113" w:line="240" w:lineRule="auto"/>
      <w:jc w:val="left"/>
    </w:pPr>
    <w:rPr>
      <w:rFonts w:eastAsia="Lucida Sans Unicode" w:cs="Times New Roman"/>
      <w:kern w:val="1"/>
      <w:szCs w:val="24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416B6E"/>
    <w:rPr>
      <w:rFonts w:ascii="Arial" w:eastAsia="Lucida Sans Unicode" w:hAnsi="Arial" w:cs="Times New Roman"/>
      <w:kern w:val="1"/>
      <w:szCs w:val="24"/>
      <w:lang w:eastAsia="ar-SA"/>
    </w:rPr>
  </w:style>
  <w:style w:type="paragraph" w:customStyle="1" w:styleId="TabellenInhalt">
    <w:name w:val="Tabellen Inhalt"/>
    <w:basedOn w:val="Standard"/>
    <w:uiPriority w:val="10"/>
    <w:qFormat/>
    <w:rsid w:val="00416B6E"/>
    <w:pPr>
      <w:suppressLineNumbers/>
      <w:spacing w:after="119" w:line="240" w:lineRule="auto"/>
      <w:ind w:left="142"/>
      <w:jc w:val="left"/>
    </w:pPr>
    <w:rPr>
      <w:rFonts w:eastAsia="Lucida Sans Unicode" w:cs="Times New Roman"/>
      <w:kern w:val="1"/>
      <w:szCs w:val="24"/>
      <w:lang w:eastAsia="ar-SA"/>
    </w:rPr>
  </w:style>
  <w:style w:type="paragraph" w:styleId="Endnotentext">
    <w:name w:val="endnote text"/>
    <w:basedOn w:val="Standard"/>
    <w:link w:val="EndnotentextZchn"/>
    <w:uiPriority w:val="99"/>
    <w:unhideWhenUsed/>
    <w:rsid w:val="00F33C4A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33C4A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33C4A"/>
    <w:rPr>
      <w:vertAlign w:val="superscript"/>
    </w:rPr>
  </w:style>
  <w:style w:type="paragraph" w:customStyle="1" w:styleId="Default">
    <w:name w:val="Default"/>
    <w:rsid w:val="00AF13DB"/>
    <w:pPr>
      <w:autoSpaceDE w:val="0"/>
      <w:autoSpaceDN w:val="0"/>
      <w:adjustRightInd w:val="0"/>
      <w:spacing w:before="200"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31AE8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9194B"/>
    <w:rPr>
      <w:rFonts w:ascii="Arial" w:hAnsi="Arial"/>
    </w:rPr>
  </w:style>
  <w:style w:type="character" w:styleId="IntensiveHervorhebung">
    <w:name w:val="Intense Emphasis"/>
    <w:basedOn w:val="Absatz-Standardschriftart"/>
    <w:uiPriority w:val="21"/>
    <w:qFormat/>
    <w:rsid w:val="00C31AE8"/>
    <w:rPr>
      <w:i/>
      <w:iCs/>
      <w:color w:val="20A74B"/>
    </w:rPr>
  </w:style>
  <w:style w:type="paragraph" w:styleId="Verzeichnis4">
    <w:name w:val="toc 4"/>
    <w:basedOn w:val="Standard"/>
    <w:next w:val="Standard"/>
    <w:autoRedefine/>
    <w:uiPriority w:val="39"/>
    <w:unhideWhenUsed/>
    <w:rsid w:val="008844D3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8844D3"/>
    <w:pPr>
      <w:spacing w:after="100"/>
      <w:ind w:left="960"/>
    </w:pPr>
  </w:style>
  <w:style w:type="paragraph" w:styleId="Titel">
    <w:name w:val="Title"/>
    <w:basedOn w:val="Standard"/>
    <w:next w:val="Standard"/>
    <w:link w:val="TitelZchn"/>
    <w:uiPriority w:val="10"/>
    <w:qFormat/>
    <w:rsid w:val="0039194B"/>
    <w:pPr>
      <w:jc w:val="right"/>
    </w:pPr>
    <w:rPr>
      <w:b/>
      <w:caps/>
      <w:color w:val="20A74B"/>
      <w:sz w:val="72"/>
    </w:rPr>
  </w:style>
  <w:style w:type="character" w:customStyle="1" w:styleId="TitelZchn">
    <w:name w:val="Titel Zchn"/>
    <w:basedOn w:val="Absatz-Standardschriftart"/>
    <w:link w:val="Titel"/>
    <w:uiPriority w:val="10"/>
    <w:rsid w:val="0039194B"/>
    <w:rPr>
      <w:rFonts w:ascii="Arial" w:hAnsi="Arial"/>
      <w:b/>
      <w:caps/>
      <w:color w:val="20A74B"/>
      <w:sz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194B"/>
    <w:pPr>
      <w:numPr>
        <w:ilvl w:val="1"/>
      </w:numPr>
      <w:spacing w:after="160"/>
      <w:jc w:val="right"/>
    </w:pPr>
    <w:rPr>
      <w:rFonts w:eastAsiaTheme="minorEastAsia" w:cs="Arial"/>
      <w:b/>
      <w:color w:val="000000" w:themeColor="text1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194B"/>
    <w:rPr>
      <w:rFonts w:ascii="Arial" w:eastAsiaTheme="minorEastAsia" w:hAnsi="Arial" w:cs="Arial"/>
      <w:b/>
      <w:color w:val="000000" w:themeColor="text1"/>
      <w:spacing w:val="15"/>
      <w:sz w:val="40"/>
    </w:rPr>
  </w:style>
  <w:style w:type="paragraph" w:styleId="Zitat">
    <w:name w:val="Quote"/>
    <w:basedOn w:val="Standard"/>
    <w:next w:val="Standard"/>
    <w:link w:val="ZitatZchn"/>
    <w:uiPriority w:val="29"/>
    <w:qFormat/>
    <w:rsid w:val="00C31AE8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31AE8"/>
    <w:rPr>
      <w:rFonts w:ascii="Arial" w:hAnsi="Arial"/>
      <w:i/>
    </w:rPr>
  </w:style>
  <w:style w:type="character" w:styleId="SchwacherVerweis">
    <w:name w:val="Subtle Reference"/>
    <w:basedOn w:val="Absatz-Standardschriftart"/>
    <w:uiPriority w:val="31"/>
    <w:qFormat/>
    <w:rsid w:val="0039194B"/>
    <w:rPr>
      <w:smallCap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30A"/>
    <w:pPr>
      <w:pBdr>
        <w:top w:val="single" w:sz="4" w:space="10" w:color="20A74B" w:themeColor="accent1"/>
        <w:bottom w:val="single" w:sz="4" w:space="10" w:color="20A74B" w:themeColor="accent1"/>
      </w:pBdr>
      <w:spacing w:before="360" w:after="360"/>
      <w:ind w:left="864" w:right="864"/>
      <w:jc w:val="center"/>
    </w:pPr>
    <w:rPr>
      <w:i/>
      <w:iCs/>
      <w:color w:val="20A74B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30A"/>
    <w:rPr>
      <w:rFonts w:ascii="Arial" w:hAnsi="Arial"/>
      <w:i/>
      <w:iCs/>
      <w:color w:val="20A74B"/>
    </w:rPr>
  </w:style>
  <w:style w:type="paragraph" w:customStyle="1" w:styleId="Link">
    <w:name w:val="Link"/>
    <w:basedOn w:val="Standard"/>
    <w:link w:val="LinkZchn"/>
    <w:uiPriority w:val="10"/>
    <w:qFormat/>
    <w:rsid w:val="0086430A"/>
    <w:rPr>
      <w:i/>
      <w:color w:val="20A74B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7A0A94"/>
    <w:rPr>
      <w:i/>
      <w:iCs/>
    </w:rPr>
  </w:style>
  <w:style w:type="character" w:customStyle="1" w:styleId="LinkZchn">
    <w:name w:val="Link Zchn"/>
    <w:basedOn w:val="Absatz-Standardschriftart"/>
    <w:link w:val="Link"/>
    <w:uiPriority w:val="10"/>
    <w:rsid w:val="00AA2EC8"/>
    <w:rPr>
      <w:rFonts w:ascii="Arial" w:hAnsi="Arial"/>
      <w:i/>
      <w:color w:val="20A74B"/>
      <w:u w:val="single"/>
    </w:rPr>
  </w:style>
  <w:style w:type="character" w:styleId="Buchtitel">
    <w:name w:val="Book Title"/>
    <w:basedOn w:val="Absatz-Standardschriftart"/>
    <w:uiPriority w:val="33"/>
    <w:rsid w:val="00763C1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C53A12"/>
    <w:rPr>
      <w:b/>
      <w:bCs/>
      <w:smallCaps/>
      <w:color w:val="20A74B"/>
      <w:spacing w:val="5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D715C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74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10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9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9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05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1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1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9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445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30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0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92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://www.euro.who.int/de/about-us/organization/who-worldwide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~1.BOG\AppData\Local\Temp\Vorlage%20Bericht%20Konzept.dotx" TargetMode="External"/></Relationships>
</file>

<file path=word/theme/theme1.xml><?xml version="1.0" encoding="utf-8"?>
<a:theme xmlns:a="http://schemas.openxmlformats.org/drawingml/2006/main" name="Larissa">
  <a:themeElements>
    <a:clrScheme name="Benutzerdefiniert 2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20A74B"/>
      </a:accent1>
      <a:accent2>
        <a:srgbClr val="20A74B"/>
      </a:accent2>
      <a:accent3>
        <a:srgbClr val="20A74B"/>
      </a:accent3>
      <a:accent4>
        <a:srgbClr val="20A74B"/>
      </a:accent4>
      <a:accent5>
        <a:srgbClr val="20A74B"/>
      </a:accent5>
      <a:accent6>
        <a:srgbClr val="20A74B"/>
      </a:accent6>
      <a:hlink>
        <a:srgbClr val="20A74B"/>
      </a:hlink>
      <a:folHlink>
        <a:srgbClr val="20A74B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reiche xmlns="095f2ef2-bd71-4d7b-9e1d-37b932cea171">
      <Value>Wohnen</Value>
      <Value>Arbeit</Value>
      <Value>Ambulatorium</Value>
      <Value>Frühförderung</Value>
      <Value>Kindergarten</Value>
      <Value>Persönliche_Assistenz</Value>
      <Value>LGS</Value>
    </Bereiche>
    <Dokumentverantwortliche_x002a_r xmlns="095f2ef2-bd71-4d7b-9e1d-37b932cea171">
      <UserInfo>
        <DisplayName>Andrea Anditsch</DisplayName>
        <AccountId>89</AccountId>
        <AccountType/>
      </UserInfo>
    </Dokumentverantwortliche_x002a_r>
    <Bemerkung xmlns="095f2ef2-bd71-4d7b-9e1d-37b932cea171" xsi:nil="true"/>
    <Schlagworte xmlns="095f2ef2-bd71-4d7b-9e1d-37b932cea171">Kommunikation</Schlagworte>
    <Freigeber_x002a_in xmlns="095f2ef2-bd71-4d7b-9e1d-37b932cea171">
      <UserInfo>
        <DisplayName/>
        <AccountId xsi:nil="true"/>
        <AccountType/>
      </UserInfo>
    </Freigeber_x002a_in>
    <Dokumentart xmlns="095f2ef2-bd71-4d7b-9e1d-37b932cea171">Vorlage</Dokumentart>
    <G_x00fc_ltigbis xmlns="095f2ef2-bd71-4d7b-9e1d-37b932cea171">2023-02-28T23:00:00+00:00</G_x00fc_ltigbi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0599AA168F346A05ACE0BB610BD9A" ma:contentTypeVersion="16" ma:contentTypeDescription="Ein neues Dokument erstellen." ma:contentTypeScope="" ma:versionID="acfc81c2205644668a4d354ff052638c">
  <xsd:schema xmlns:xsd="http://www.w3.org/2001/XMLSchema" xmlns:xs="http://www.w3.org/2001/XMLSchema" xmlns:p="http://schemas.microsoft.com/office/2006/metadata/properties" xmlns:ns2="095f2ef2-bd71-4d7b-9e1d-37b932cea171" xmlns:ns3="a4bfd137-c988-4505-99c9-7b03847be23a" targetNamespace="http://schemas.microsoft.com/office/2006/metadata/properties" ma:root="true" ma:fieldsID="f84e9095ffeca444cdf4f5bcca0b401a" ns2:_="" ns3:_="">
    <xsd:import namespace="095f2ef2-bd71-4d7b-9e1d-37b932cea171"/>
    <xsd:import namespace="a4bfd137-c988-4505-99c9-7b03847be23a"/>
    <xsd:element name="properties">
      <xsd:complexType>
        <xsd:sequence>
          <xsd:element name="documentManagement">
            <xsd:complexType>
              <xsd:all>
                <xsd:element ref="ns2:Dokumentverantwortliche_x002a_r" minOccurs="0"/>
                <xsd:element ref="ns2:Freigeber_x002a_in" minOccurs="0"/>
                <xsd:element ref="ns2:Dokumentart" minOccurs="0"/>
                <xsd:element ref="ns2:Bereiche" minOccurs="0"/>
                <xsd:element ref="ns2:Schlagworte" minOccurs="0"/>
                <xsd:element ref="ns2:Bemerkung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G_x00fc_ltigbi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f2ef2-bd71-4d7b-9e1d-37b932cea171" elementFormDefault="qualified">
    <xsd:import namespace="http://schemas.microsoft.com/office/2006/documentManagement/types"/>
    <xsd:import namespace="http://schemas.microsoft.com/office/infopath/2007/PartnerControls"/>
    <xsd:element name="Dokumentverantwortliche_x002a_r" ma:index="8" nillable="true" ma:displayName="Dokumentverantwortliche*r" ma:format="Dropdown" ma:list="UserInfo" ma:SharePointGroup="0" ma:internalName="Dokumentverantwortliche_x002a_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reigeber_x002a_in" ma:index="9" nillable="true" ma:displayName="Freigeber*in" ma:format="Dropdown" ma:list="UserInfo" ma:SharePointGroup="0" ma:internalName="Freigeber_x002a_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art" ma:index="10" nillable="true" ma:displayName="Dokumentart" ma:format="Dropdown" ma:internalName="Dokumentart">
      <xsd:simpleType>
        <xsd:restriction base="dms:Choice">
          <xsd:enumeration value="Information"/>
          <xsd:enumeration value="Prozess"/>
          <xsd:enumeration value="Formular"/>
          <xsd:enumeration value="Konzept"/>
          <xsd:enumeration value="Stellenbeschreibung"/>
          <xsd:enumeration value="Vorlage"/>
          <xsd:enumeration value="Anleitung"/>
          <xsd:enumeration value="Richtlinie"/>
          <xsd:enumeration value="Betriebsvereinbarung"/>
          <xsd:enumeration value="Vertrag"/>
          <xsd:enumeration value="Arbeitsblatt"/>
        </xsd:restriction>
      </xsd:simpleType>
    </xsd:element>
    <xsd:element name="Bereiche" ma:index="11" nillable="true" ma:displayName="Bereiche" ma:format="Dropdown" ma:internalName="Bereich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ohnen"/>
                    <xsd:enumeration value="Arbeit"/>
                    <xsd:enumeration value="Ambulatorium"/>
                    <xsd:enumeration value="Frühförderung"/>
                    <xsd:enumeration value="Kindergarten"/>
                    <xsd:enumeration value="Persönliche_Assistenz"/>
                    <xsd:enumeration value="LGS"/>
                  </xsd:restriction>
                </xsd:simpleType>
              </xsd:element>
            </xsd:sequence>
          </xsd:extension>
        </xsd:complexContent>
      </xsd:complexType>
    </xsd:element>
    <xsd:element name="Schlagworte" ma:index="12" nillable="true" ma:displayName="Schlagworte" ma:format="Dropdown" ma:internalName="Schlagworte">
      <xsd:simpleType>
        <xsd:restriction base="dms:Text">
          <xsd:maxLength value="255"/>
        </xsd:restriction>
      </xsd:simpleType>
    </xsd:element>
    <xsd:element name="Bemerkung" ma:index="13" nillable="true" ma:displayName="Bemerkung" ma:format="Dropdown" ma:internalName="Bemerkung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G_x00fc_ltigbis" ma:index="21" nillable="true" ma:displayName="Gültig bis" ma:format="DateOnly" ma:internalName="G_x00fc_lti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d137-c988-4505-99c9-7b03847be23a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E4271-246B-44AA-B177-CE43F1D64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6BC112-2516-4AB3-9838-D1770FCCD465}">
  <ds:schemaRefs>
    <ds:schemaRef ds:uri="http://schemas.microsoft.com/office/2006/metadata/properties"/>
    <ds:schemaRef ds:uri="http://schemas.microsoft.com/office/infopath/2007/PartnerControls"/>
    <ds:schemaRef ds:uri="095f2ef2-bd71-4d7b-9e1d-37b932cea171"/>
  </ds:schemaRefs>
</ds:datastoreItem>
</file>

<file path=customXml/itemProps3.xml><?xml version="1.0" encoding="utf-8"?>
<ds:datastoreItem xmlns:ds="http://schemas.openxmlformats.org/officeDocument/2006/customXml" ds:itemID="{11A81AF5-C5F9-49DF-8B96-7936B1D3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f2ef2-bd71-4d7b-9e1d-37b932cea171"/>
    <ds:schemaRef ds:uri="a4bfd137-c988-4505-99c9-7b03847be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05BF8F-916D-460D-942A-4E702EC7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Bericht Konzept.dotx</Template>
  <TotalTime>0</TotalTime>
  <Pages>1</Pages>
  <Words>2322</Words>
  <Characters>14631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Bogensperger</dc:creator>
  <cp:lastModifiedBy>Huber Michael</cp:lastModifiedBy>
  <cp:revision>15</cp:revision>
  <cp:lastPrinted>2022-02-21T15:16:00Z</cp:lastPrinted>
  <dcterms:created xsi:type="dcterms:W3CDTF">2022-01-10T09:15:00Z</dcterms:created>
  <dcterms:modified xsi:type="dcterms:W3CDTF">2022-02-21T15:20:00Z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0x0101005430599AA168F346A05ACE0BB610BD9A</vt:lpwstr>
  </property>
</Properties>
</file>